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3FB55" w14:textId="77777777" w:rsidR="00437B44" w:rsidRPr="00457B45" w:rsidRDefault="00437B44" w:rsidP="005B4B3E">
      <w:pPr>
        <w:pStyle w:val="ListParagraph1"/>
        <w:ind w:left="360"/>
        <w:jc w:val="right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360" w:type="dxa"/>
        <w:tblLook w:val="04A0" w:firstRow="1" w:lastRow="0" w:firstColumn="1" w:lastColumn="0" w:noHBand="0" w:noVBand="1"/>
      </w:tblPr>
      <w:tblGrid>
        <w:gridCol w:w="4709"/>
        <w:gridCol w:w="4778"/>
      </w:tblGrid>
      <w:tr w:rsidR="00B15871" w:rsidRPr="00694E6C" w14:paraId="1B57270E" w14:textId="77777777" w:rsidTr="00694E6C">
        <w:trPr>
          <w:trHeight w:val="811"/>
        </w:trPr>
        <w:tc>
          <w:tcPr>
            <w:tcW w:w="4885" w:type="dxa"/>
            <w:shd w:val="clear" w:color="auto" w:fill="auto"/>
            <w:vAlign w:val="center"/>
          </w:tcPr>
          <w:p w14:paraId="7F4DC557" w14:textId="77777777" w:rsidR="00323A93" w:rsidRPr="00694E6C" w:rsidRDefault="000B75C2" w:rsidP="00323A93">
            <w:pPr>
              <w:pStyle w:val="ListParagraph1"/>
              <w:ind w:left="0"/>
              <w:jc w:val="both"/>
              <w:rPr>
                <w:rFonts w:ascii="Franklin Gothic Book" w:hAnsi="Franklin Gothic Book" w:cs="Times New Roman"/>
                <w:b/>
                <w:sz w:val="24"/>
                <w:szCs w:val="24"/>
              </w:rPr>
            </w:pPr>
            <w:r>
              <w:rPr>
                <w:rFonts w:ascii="Franklin Gothic Book" w:hAnsi="Franklin Gothic Book" w:cs="Times New Roman"/>
                <w:b/>
                <w:sz w:val="24"/>
                <w:szCs w:val="24"/>
              </w:rPr>
              <w:pict w14:anchorId="677AD82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6.65pt;height:68.65pt">
                  <v:imagedata r:id="rId8" o:title="ZUT_2"/>
                </v:shape>
              </w:pict>
            </w:r>
          </w:p>
          <w:p w14:paraId="65989629" w14:textId="77777777" w:rsidR="00B15871" w:rsidRPr="00694E6C" w:rsidRDefault="00B15871" w:rsidP="00694E6C">
            <w:pPr>
              <w:pStyle w:val="ListParagraph1"/>
              <w:ind w:left="0"/>
              <w:rPr>
                <w:rFonts w:ascii="Franklin Gothic Book" w:hAnsi="Franklin Gothic Book" w:cs="Times New Roman"/>
                <w:b/>
                <w:sz w:val="24"/>
                <w:szCs w:val="24"/>
              </w:rPr>
            </w:pPr>
          </w:p>
        </w:tc>
        <w:tc>
          <w:tcPr>
            <w:tcW w:w="4886" w:type="dxa"/>
            <w:shd w:val="clear" w:color="auto" w:fill="auto"/>
            <w:vAlign w:val="center"/>
          </w:tcPr>
          <w:p w14:paraId="29C590F7" w14:textId="77777777" w:rsidR="00B15871" w:rsidRPr="00694E6C" w:rsidRDefault="000B75C2" w:rsidP="00323A93">
            <w:pPr>
              <w:pStyle w:val="ListParagraph1"/>
              <w:ind w:left="0"/>
              <w:jc w:val="right"/>
              <w:rPr>
                <w:rFonts w:ascii="Franklin Gothic Book" w:hAnsi="Franklin Gothic Book" w:cs="Times New Roman"/>
                <w:b/>
                <w:sz w:val="24"/>
                <w:szCs w:val="24"/>
              </w:rPr>
            </w:pPr>
            <w:r>
              <w:rPr>
                <w:rFonts w:ascii="Franklin Gothic Book" w:hAnsi="Franklin Gothic Book" w:cs="Times New Roman"/>
                <w:b/>
                <w:sz w:val="24"/>
                <w:szCs w:val="24"/>
              </w:rPr>
              <w:pict w14:anchorId="6EC33ED6">
                <v:shape id="_x0000_i1026" type="#_x0000_t75" style="width:198.4pt;height:77pt">
                  <v:imagedata r:id="rId9" o:title="WI_1"/>
                </v:shape>
              </w:pict>
            </w:r>
          </w:p>
        </w:tc>
      </w:tr>
    </w:tbl>
    <w:p w14:paraId="7981F6F6" w14:textId="77777777" w:rsidR="00437B44" w:rsidRDefault="00437B44" w:rsidP="00437B44">
      <w:pPr>
        <w:pStyle w:val="ListParagraph1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09EC2206" w14:textId="77777777" w:rsidR="00C32BA8" w:rsidRPr="00457B45" w:rsidRDefault="00C32BA8" w:rsidP="00437B44">
      <w:pPr>
        <w:pStyle w:val="ListParagraph1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2E1EDF6" w14:textId="77777777" w:rsidR="0073502A" w:rsidRDefault="0073502A" w:rsidP="00437B44">
      <w:pPr>
        <w:pStyle w:val="ListParagraph1"/>
        <w:ind w:left="360"/>
        <w:jc w:val="center"/>
        <w:rPr>
          <w:rFonts w:ascii="Franklin Gothic Demi" w:hAnsi="Franklin Gothic Demi" w:cs="Times New Roman"/>
          <w:sz w:val="28"/>
          <w:szCs w:val="28"/>
        </w:rPr>
      </w:pPr>
    </w:p>
    <w:p w14:paraId="7072CF87" w14:textId="42FA208C" w:rsidR="00437B44" w:rsidRPr="00B15871" w:rsidRDefault="00C32BA8" w:rsidP="0073502A">
      <w:pPr>
        <w:pStyle w:val="ListParagraph1"/>
        <w:ind w:left="0"/>
        <w:jc w:val="center"/>
        <w:rPr>
          <w:rFonts w:ascii="Franklin Gothic Demi" w:hAnsi="Franklin Gothic Demi" w:cs="Times New Roman"/>
          <w:sz w:val="24"/>
          <w:szCs w:val="24"/>
        </w:rPr>
      </w:pPr>
      <w:r>
        <w:rPr>
          <w:rFonts w:ascii="Franklin Gothic Demi" w:hAnsi="Franklin Gothic Demi" w:cs="Times New Roman"/>
          <w:sz w:val="28"/>
          <w:szCs w:val="28"/>
        </w:rPr>
        <w:t>A</w:t>
      </w:r>
      <w:r w:rsidR="007A41E0">
        <w:rPr>
          <w:rFonts w:ascii="Franklin Gothic Demi" w:hAnsi="Franklin Gothic Demi" w:cs="Times New Roman"/>
          <w:sz w:val="28"/>
          <w:szCs w:val="28"/>
        </w:rPr>
        <w:t>drian Stacewicz</w:t>
      </w:r>
    </w:p>
    <w:p w14:paraId="7F907416" w14:textId="0B3542BD" w:rsidR="00C32BA8" w:rsidRPr="00B15871" w:rsidRDefault="0067383D" w:rsidP="0073502A">
      <w:pPr>
        <w:pStyle w:val="ListParagraph1"/>
        <w:spacing w:before="240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  <w:r>
        <w:rPr>
          <w:rFonts w:ascii="Franklin Gothic Book" w:hAnsi="Franklin Gothic Book" w:cs="Times New Roman"/>
          <w:sz w:val="24"/>
          <w:szCs w:val="24"/>
        </w:rPr>
        <w:br/>
      </w:r>
      <w:r w:rsidR="00437B44" w:rsidRPr="00B15871">
        <w:rPr>
          <w:rFonts w:ascii="Franklin Gothic Book" w:hAnsi="Franklin Gothic Book" w:cs="Times New Roman"/>
          <w:sz w:val="24"/>
          <w:szCs w:val="24"/>
        </w:rPr>
        <w:t>nr albumu:</w:t>
      </w:r>
      <w:r w:rsidR="00C32BA8">
        <w:rPr>
          <w:rFonts w:ascii="Franklin Gothic Book" w:hAnsi="Franklin Gothic Book" w:cs="Times New Roman"/>
          <w:sz w:val="24"/>
          <w:szCs w:val="24"/>
        </w:rPr>
        <w:t xml:space="preserve"> </w:t>
      </w:r>
      <w:r w:rsidR="007A41E0">
        <w:rPr>
          <w:rFonts w:ascii="Franklin Gothic Book" w:hAnsi="Franklin Gothic Book" w:cs="Times New Roman"/>
          <w:sz w:val="24"/>
          <w:szCs w:val="24"/>
        </w:rPr>
        <w:t>45130</w:t>
      </w:r>
    </w:p>
    <w:p w14:paraId="63C26E8B" w14:textId="77777777" w:rsidR="00437B44" w:rsidRPr="00B15871" w:rsidRDefault="00437B44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3517C2C2" w14:textId="77777777" w:rsidR="00437B44" w:rsidRDefault="00437B44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  <w:r w:rsidRPr="00B15871">
        <w:rPr>
          <w:rFonts w:ascii="Franklin Gothic Book" w:hAnsi="Franklin Gothic Book" w:cs="Times New Roman"/>
          <w:sz w:val="24"/>
          <w:szCs w:val="24"/>
        </w:rPr>
        <w:t>kierunek studiów:</w:t>
      </w:r>
      <w:r w:rsidR="00C32BA8">
        <w:rPr>
          <w:rFonts w:ascii="Franklin Gothic Book" w:hAnsi="Franklin Gothic Book" w:cs="Times New Roman"/>
          <w:sz w:val="24"/>
          <w:szCs w:val="24"/>
        </w:rPr>
        <w:t xml:space="preserve"> Informatyka</w:t>
      </w:r>
    </w:p>
    <w:p w14:paraId="6B975468" w14:textId="77777777" w:rsidR="00C32BA8" w:rsidRPr="00B15871" w:rsidRDefault="00C32BA8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278E0202" w14:textId="2159E595" w:rsidR="00437B44" w:rsidRDefault="00437B44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  <w:r w:rsidRPr="00B15871">
        <w:rPr>
          <w:rFonts w:ascii="Franklin Gothic Book" w:hAnsi="Franklin Gothic Book" w:cs="Times New Roman"/>
          <w:sz w:val="24"/>
          <w:szCs w:val="24"/>
        </w:rPr>
        <w:t>specjalność:</w:t>
      </w:r>
      <w:r w:rsidR="00C32BA8">
        <w:rPr>
          <w:rFonts w:ascii="Franklin Gothic Book" w:hAnsi="Franklin Gothic Book" w:cs="Times New Roman"/>
          <w:sz w:val="24"/>
          <w:szCs w:val="24"/>
        </w:rPr>
        <w:t xml:space="preserve"> </w:t>
      </w:r>
      <w:r w:rsidR="007A41E0">
        <w:rPr>
          <w:rFonts w:ascii="Franklin Gothic Book" w:hAnsi="Franklin Gothic Book" w:cs="Times New Roman"/>
          <w:sz w:val="24"/>
          <w:szCs w:val="24"/>
        </w:rPr>
        <w:t>Inżynieria oprogramowania</w:t>
      </w:r>
    </w:p>
    <w:p w14:paraId="0DEFD3AE" w14:textId="77777777" w:rsidR="00C32BA8" w:rsidRPr="00B15871" w:rsidRDefault="00C32BA8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44988297" w14:textId="008E6444" w:rsidR="00437B44" w:rsidRPr="00B15871" w:rsidRDefault="00437B44" w:rsidP="0073502A">
      <w:pPr>
        <w:pStyle w:val="ListParagraph1"/>
        <w:ind w:left="0"/>
        <w:jc w:val="center"/>
        <w:rPr>
          <w:rFonts w:ascii="Franklin Gothic Book" w:hAnsi="Franklin Gothic Book" w:cs="Times New Roman"/>
          <w:i/>
          <w:sz w:val="24"/>
          <w:szCs w:val="24"/>
        </w:rPr>
      </w:pPr>
      <w:r w:rsidRPr="00B15871">
        <w:rPr>
          <w:rFonts w:ascii="Franklin Gothic Book" w:hAnsi="Franklin Gothic Book" w:cs="Times New Roman"/>
          <w:sz w:val="24"/>
          <w:szCs w:val="24"/>
        </w:rPr>
        <w:t>forma studiów</w:t>
      </w:r>
      <w:r w:rsidRPr="00B15871">
        <w:rPr>
          <w:rFonts w:ascii="Franklin Gothic Book" w:hAnsi="Franklin Gothic Book" w:cs="Times New Roman"/>
          <w:i/>
          <w:sz w:val="24"/>
          <w:szCs w:val="24"/>
        </w:rPr>
        <w:t xml:space="preserve">: </w:t>
      </w:r>
      <w:r w:rsidR="007A41E0">
        <w:rPr>
          <w:rFonts w:ascii="Franklin Gothic Book" w:hAnsi="Franklin Gothic Book" w:cs="Times New Roman"/>
          <w:i/>
          <w:sz w:val="24"/>
          <w:szCs w:val="24"/>
        </w:rPr>
        <w:t>nie</w:t>
      </w:r>
      <w:r w:rsidR="00C32BA8">
        <w:rPr>
          <w:rFonts w:ascii="Franklin Gothic Book" w:hAnsi="Franklin Gothic Book" w:cs="Times New Roman"/>
          <w:i/>
          <w:sz w:val="24"/>
          <w:szCs w:val="24"/>
        </w:rPr>
        <w:t>stacjonarne</w:t>
      </w:r>
    </w:p>
    <w:p w14:paraId="29D6C687" w14:textId="77777777" w:rsidR="00437B44" w:rsidRPr="00B15871" w:rsidRDefault="00437B44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2F8B038F" w14:textId="77777777" w:rsidR="00437B44" w:rsidRPr="00457B45" w:rsidRDefault="00437B44" w:rsidP="0073502A">
      <w:pPr>
        <w:pStyle w:val="ListParagraph1"/>
        <w:ind w:left="0"/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0314489D" w14:textId="77777777" w:rsidR="00437B44" w:rsidRPr="00457B45" w:rsidRDefault="00437B44" w:rsidP="0073502A">
      <w:pPr>
        <w:pStyle w:val="ListParagraph1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C326356" w14:textId="4DEA0FFD" w:rsidR="00C32BA8" w:rsidRPr="007A41E0" w:rsidRDefault="007A41E0" w:rsidP="00670DBD">
      <w:pPr>
        <w:tabs>
          <w:tab w:val="left" w:leader="dot" w:pos="9639"/>
        </w:tabs>
        <w:spacing w:before="100" w:beforeAutospacing="1" w:after="100" w:afterAutospacing="1"/>
        <w:contextualSpacing/>
        <w:jc w:val="center"/>
        <w:rPr>
          <w:rFonts w:ascii="Franklin Gothic Demi" w:hAnsi="Franklin Gothic Demi" w:cs="Times New Roman"/>
          <w:sz w:val="28"/>
          <w:szCs w:val="28"/>
        </w:rPr>
      </w:pPr>
      <w:r w:rsidRPr="007A41E0">
        <w:rPr>
          <w:rFonts w:ascii="Franklin Gothic Demi" w:hAnsi="Franklin Gothic Demi" w:cs="Times New Roman"/>
          <w:sz w:val="28"/>
          <w:szCs w:val="28"/>
        </w:rPr>
        <w:t>APLIKACJA INTERNETOWA DO WYSZUKIWANIA P</w:t>
      </w:r>
      <w:r>
        <w:rPr>
          <w:rFonts w:ascii="Franklin Gothic Demi" w:hAnsi="Franklin Gothic Demi" w:cs="Times New Roman"/>
          <w:sz w:val="28"/>
          <w:szCs w:val="28"/>
        </w:rPr>
        <w:t>ARTNERÓW GRY NA PLATFORMIE STEAM</w:t>
      </w:r>
    </w:p>
    <w:p w14:paraId="7419ABD7" w14:textId="77777777" w:rsidR="00C32BA8" w:rsidRPr="007A41E0" w:rsidRDefault="00C32BA8" w:rsidP="0073502A">
      <w:pPr>
        <w:tabs>
          <w:tab w:val="left" w:leader="dot" w:pos="9639"/>
        </w:tabs>
        <w:spacing w:before="100" w:beforeAutospacing="1" w:after="100" w:afterAutospacing="1"/>
        <w:contextualSpacing/>
        <w:jc w:val="center"/>
        <w:rPr>
          <w:rFonts w:ascii="Franklin Gothic Demi" w:hAnsi="Franklin Gothic Demi" w:cs="Times New Roman"/>
          <w:sz w:val="28"/>
          <w:szCs w:val="28"/>
        </w:rPr>
      </w:pPr>
    </w:p>
    <w:p w14:paraId="17E24088" w14:textId="0F06E77D" w:rsidR="00BE6037" w:rsidRPr="00C32BA8" w:rsidRDefault="007A41E0" w:rsidP="0073502A">
      <w:pPr>
        <w:tabs>
          <w:tab w:val="left" w:leader="dot" w:pos="9639"/>
        </w:tabs>
        <w:spacing w:before="100" w:beforeAutospacing="1" w:after="100" w:afterAutospacing="1"/>
        <w:contextualSpacing/>
        <w:jc w:val="center"/>
        <w:rPr>
          <w:rFonts w:ascii="Franklin Gothic Demi" w:hAnsi="Franklin Gothic Demi" w:cs="Times New Roman"/>
          <w:sz w:val="28"/>
          <w:szCs w:val="28"/>
          <w:lang w:val="en-US"/>
        </w:rPr>
      </w:pPr>
      <w:r>
        <w:rPr>
          <w:rFonts w:ascii="Franklin Gothic Demi" w:hAnsi="Franklin Gothic Demi" w:cs="Times New Roman"/>
          <w:sz w:val="28"/>
          <w:szCs w:val="28"/>
          <w:lang w:val="en-US"/>
        </w:rPr>
        <w:t>WEB APPLICATION FOR FINDING GAME PARTNERS ON THE STEAM PLATFORM</w:t>
      </w:r>
    </w:p>
    <w:p w14:paraId="5DD26AC2" w14:textId="77777777" w:rsidR="00437B44" w:rsidRPr="007A41E0" w:rsidRDefault="00437B44" w:rsidP="0073502A">
      <w:pPr>
        <w:pStyle w:val="ListParagraph1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6C568E02" w14:textId="77777777" w:rsidR="00437B44" w:rsidRPr="007A41E0" w:rsidRDefault="00437B44" w:rsidP="0073502A">
      <w:pPr>
        <w:pStyle w:val="ListParagraph1"/>
        <w:ind w:left="0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4F92D464" w14:textId="77777777" w:rsidR="00437B44" w:rsidRPr="007A41E0" w:rsidRDefault="00437B44" w:rsidP="0073502A">
      <w:pPr>
        <w:pStyle w:val="ListParagraph1"/>
        <w:ind w:left="0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4EEAEF4C" w14:textId="77777777" w:rsidR="00437B44" w:rsidRPr="007A41E0" w:rsidRDefault="00437B44" w:rsidP="0073502A">
      <w:pPr>
        <w:pStyle w:val="ListParagraph1"/>
        <w:ind w:left="0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25EB10D3" w14:textId="77777777" w:rsidR="00437B44" w:rsidRPr="007A41E0" w:rsidRDefault="00437B44" w:rsidP="0073502A">
      <w:pPr>
        <w:pStyle w:val="ListParagraph1"/>
        <w:ind w:left="0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45F13CCD" w14:textId="77777777" w:rsidR="00300BE1" w:rsidRDefault="00437B44" w:rsidP="0099755B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  <w:r w:rsidRPr="00B15871">
        <w:rPr>
          <w:rFonts w:ascii="Franklin Gothic Book" w:hAnsi="Franklin Gothic Book" w:cs="Times New Roman"/>
          <w:sz w:val="24"/>
          <w:szCs w:val="24"/>
        </w:rPr>
        <w:t xml:space="preserve">praca dyplomowa </w:t>
      </w:r>
      <w:r w:rsidR="00F6252D">
        <w:rPr>
          <w:rFonts w:ascii="Franklin Gothic Book" w:hAnsi="Franklin Gothic Book" w:cs="Times New Roman"/>
          <w:sz w:val="24"/>
          <w:szCs w:val="24"/>
        </w:rPr>
        <w:t>inżynierska</w:t>
      </w:r>
      <w:r w:rsidRPr="00B15871">
        <w:rPr>
          <w:rFonts w:ascii="Franklin Gothic Book" w:hAnsi="Franklin Gothic Book" w:cs="Times New Roman"/>
          <w:sz w:val="24"/>
          <w:szCs w:val="24"/>
        </w:rPr>
        <w:t xml:space="preserve"> </w:t>
      </w:r>
    </w:p>
    <w:p w14:paraId="52B66F9F" w14:textId="77777777" w:rsidR="00300BE1" w:rsidRDefault="00300BE1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3BE4F6DC" w14:textId="77777777" w:rsidR="00437B44" w:rsidRDefault="00437B44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  <w:r w:rsidRPr="00300BE1">
        <w:rPr>
          <w:rFonts w:ascii="Franklin Gothic Book" w:hAnsi="Franklin Gothic Book" w:cs="Times New Roman"/>
          <w:sz w:val="24"/>
          <w:szCs w:val="24"/>
        </w:rPr>
        <w:t>napisana pod kierunkiem:</w:t>
      </w:r>
    </w:p>
    <w:p w14:paraId="59DF366E" w14:textId="77777777" w:rsidR="00C32BA8" w:rsidRDefault="00C32BA8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6337F200" w14:textId="7C9EF60E" w:rsidR="00C32BA8" w:rsidRPr="00457B45" w:rsidRDefault="007A41E0" w:rsidP="0073502A">
      <w:pPr>
        <w:pStyle w:val="ListParagraph1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Franklin Gothic Demi" w:hAnsi="Franklin Gothic Demi" w:cs="Times New Roman"/>
          <w:sz w:val="28"/>
          <w:szCs w:val="28"/>
        </w:rPr>
        <w:t>dr</w:t>
      </w:r>
      <w:r w:rsidR="00FB2B57">
        <w:rPr>
          <w:rFonts w:ascii="Franklin Gothic Demi" w:hAnsi="Franklin Gothic Demi" w:cs="Times New Roman"/>
          <w:sz w:val="28"/>
          <w:szCs w:val="28"/>
        </w:rPr>
        <w:t>.</w:t>
      </w:r>
      <w:r>
        <w:rPr>
          <w:rFonts w:ascii="Franklin Gothic Demi" w:hAnsi="Franklin Gothic Demi" w:cs="Times New Roman"/>
          <w:sz w:val="28"/>
          <w:szCs w:val="28"/>
        </w:rPr>
        <w:t xml:space="preserve"> inż. Piotra </w:t>
      </w:r>
      <w:r w:rsidR="00F60E43">
        <w:rPr>
          <w:rFonts w:ascii="Franklin Gothic Demi" w:hAnsi="Franklin Gothic Demi" w:cs="Times New Roman"/>
          <w:sz w:val="28"/>
          <w:szCs w:val="28"/>
        </w:rPr>
        <w:t>S</w:t>
      </w:r>
      <w:r>
        <w:rPr>
          <w:rFonts w:ascii="Franklin Gothic Demi" w:hAnsi="Franklin Gothic Demi" w:cs="Times New Roman"/>
          <w:sz w:val="28"/>
          <w:szCs w:val="28"/>
        </w:rPr>
        <w:t>ulikowskiego</w:t>
      </w:r>
      <w:r w:rsidR="00FB2B57">
        <w:rPr>
          <w:rFonts w:ascii="Franklin Gothic Demi" w:hAnsi="Franklin Gothic Demi" w:cs="Times New Roman"/>
          <w:sz w:val="28"/>
          <w:szCs w:val="28"/>
        </w:rPr>
        <w:t>, prof. ZUT</w:t>
      </w:r>
    </w:p>
    <w:p w14:paraId="744BD43F" w14:textId="77777777" w:rsidR="00C32BA8" w:rsidRPr="00300BE1" w:rsidRDefault="00C32BA8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1C1A6475" w14:textId="517CB155" w:rsidR="0073502A" w:rsidRPr="0073502A" w:rsidRDefault="0073502A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4"/>
          <w:szCs w:val="24"/>
        </w:rPr>
      </w:pPr>
      <w:r w:rsidRPr="0073502A">
        <w:rPr>
          <w:rFonts w:ascii="Franklin Gothic Book" w:hAnsi="Franklin Gothic Book" w:cs="Times New Roman"/>
          <w:sz w:val="24"/>
          <w:szCs w:val="24"/>
        </w:rPr>
        <w:t xml:space="preserve">Katedra </w:t>
      </w:r>
      <w:r w:rsidR="007A41E0">
        <w:rPr>
          <w:rFonts w:ascii="Franklin Gothic Book" w:hAnsi="Franklin Gothic Book" w:cs="Times New Roman"/>
          <w:sz w:val="24"/>
          <w:szCs w:val="24"/>
        </w:rPr>
        <w:t>Inżynierii Systemów Informa</w:t>
      </w:r>
      <w:r w:rsidR="00FB2B57">
        <w:rPr>
          <w:rFonts w:ascii="Franklin Gothic Book" w:hAnsi="Franklin Gothic Book" w:cs="Times New Roman"/>
          <w:sz w:val="24"/>
          <w:szCs w:val="24"/>
        </w:rPr>
        <w:t>cyjnych</w:t>
      </w:r>
    </w:p>
    <w:p w14:paraId="3B8CA1D0" w14:textId="77777777" w:rsidR="00437B44" w:rsidRPr="008852B7" w:rsidRDefault="00437B44" w:rsidP="0073502A">
      <w:pPr>
        <w:pStyle w:val="ListParagraph1"/>
        <w:ind w:left="0"/>
        <w:jc w:val="center"/>
        <w:rPr>
          <w:rFonts w:ascii="Franklin Gothic Book" w:hAnsi="Franklin Gothic Book" w:cs="Times New Roman"/>
          <w:i/>
          <w:sz w:val="20"/>
        </w:rPr>
      </w:pPr>
    </w:p>
    <w:p w14:paraId="1D288314" w14:textId="77777777" w:rsidR="00437B44" w:rsidRPr="00457B45" w:rsidRDefault="00437B44" w:rsidP="0073502A">
      <w:pPr>
        <w:pStyle w:val="ListParagraph1"/>
        <w:ind w:left="0"/>
        <w:rPr>
          <w:rFonts w:ascii="Times New Roman" w:hAnsi="Times New Roman" w:cs="Times New Roman"/>
          <w:sz w:val="24"/>
          <w:szCs w:val="24"/>
        </w:rPr>
      </w:pPr>
    </w:p>
    <w:p w14:paraId="363959ED" w14:textId="77777777" w:rsidR="00437B44" w:rsidRPr="00457B45" w:rsidRDefault="00437B44" w:rsidP="0073502A">
      <w:pPr>
        <w:pStyle w:val="ListParagraph1"/>
        <w:ind w:left="0"/>
        <w:rPr>
          <w:rFonts w:ascii="Times New Roman" w:hAnsi="Times New Roman" w:cs="Times New Roman"/>
          <w:sz w:val="24"/>
          <w:szCs w:val="24"/>
        </w:rPr>
      </w:pPr>
    </w:p>
    <w:p w14:paraId="513BB3C3" w14:textId="77777777" w:rsidR="00437B44" w:rsidRPr="00457B45" w:rsidRDefault="00437B44" w:rsidP="0073502A">
      <w:pPr>
        <w:pStyle w:val="ListParagraph1"/>
        <w:ind w:left="0"/>
        <w:rPr>
          <w:rFonts w:ascii="Times New Roman" w:hAnsi="Times New Roman" w:cs="Times New Roman"/>
          <w:sz w:val="24"/>
          <w:szCs w:val="24"/>
        </w:rPr>
      </w:pPr>
    </w:p>
    <w:p w14:paraId="7A6C116F" w14:textId="196923DD" w:rsidR="00437B44" w:rsidRPr="0073502A" w:rsidRDefault="00437B44" w:rsidP="0073502A">
      <w:pPr>
        <w:pStyle w:val="ListParagraph1"/>
        <w:ind w:left="0"/>
        <w:rPr>
          <w:rFonts w:ascii="Franklin Gothic Book" w:hAnsi="Franklin Gothic Book" w:cs="Times New Roman"/>
          <w:sz w:val="20"/>
        </w:rPr>
      </w:pPr>
      <w:r w:rsidRPr="00300BE1">
        <w:rPr>
          <w:rFonts w:ascii="Franklin Gothic Book" w:hAnsi="Franklin Gothic Book" w:cs="Times New Roman"/>
          <w:sz w:val="20"/>
        </w:rPr>
        <w:t xml:space="preserve">Data wydania tematu pracy: </w:t>
      </w:r>
      <w:r w:rsidR="0073502A">
        <w:rPr>
          <w:rFonts w:ascii="Franklin Gothic Book" w:hAnsi="Franklin Gothic Book" w:cs="Times New Roman"/>
          <w:sz w:val="20"/>
        </w:rPr>
        <w:tab/>
      </w:r>
      <w:r w:rsidR="00C729F0">
        <w:rPr>
          <w:rFonts w:ascii="Franklin Gothic Book" w:hAnsi="Franklin Gothic Book" w:cs="Times New Roman"/>
          <w:sz w:val="20"/>
        </w:rPr>
        <w:tab/>
      </w:r>
      <w:r w:rsidR="007A41E0">
        <w:rPr>
          <w:rFonts w:ascii="Franklin Gothic Book" w:hAnsi="Franklin Gothic Book" w:cs="Times New Roman"/>
          <w:sz w:val="20"/>
        </w:rPr>
        <w:t>15</w:t>
      </w:r>
      <w:r w:rsidR="0073502A">
        <w:rPr>
          <w:rFonts w:ascii="Franklin Gothic Book" w:hAnsi="Franklin Gothic Book" w:cs="Times New Roman"/>
          <w:sz w:val="20"/>
        </w:rPr>
        <w:t>.0</w:t>
      </w:r>
      <w:r w:rsidR="007A41E0">
        <w:rPr>
          <w:rFonts w:ascii="Franklin Gothic Book" w:hAnsi="Franklin Gothic Book" w:cs="Times New Roman"/>
          <w:sz w:val="20"/>
        </w:rPr>
        <w:t>6</w:t>
      </w:r>
      <w:r w:rsidR="0073502A">
        <w:rPr>
          <w:rFonts w:ascii="Franklin Gothic Book" w:hAnsi="Franklin Gothic Book" w:cs="Times New Roman"/>
          <w:sz w:val="20"/>
        </w:rPr>
        <w:t>.20</w:t>
      </w:r>
      <w:r w:rsidR="007A41E0">
        <w:rPr>
          <w:rFonts w:ascii="Franklin Gothic Book" w:hAnsi="Franklin Gothic Book" w:cs="Times New Roman"/>
          <w:sz w:val="20"/>
        </w:rPr>
        <w:t>22</w:t>
      </w:r>
    </w:p>
    <w:p w14:paraId="1EE5C81C" w14:textId="77777777" w:rsidR="00437B44" w:rsidRPr="0073502A" w:rsidRDefault="00437B44" w:rsidP="0073502A">
      <w:pPr>
        <w:pStyle w:val="ListParagraph1"/>
        <w:ind w:left="0"/>
        <w:rPr>
          <w:rFonts w:ascii="Franklin Gothic Book" w:hAnsi="Franklin Gothic Book" w:cs="Times New Roman"/>
          <w:sz w:val="20"/>
        </w:rPr>
      </w:pPr>
    </w:p>
    <w:p w14:paraId="703AAC84" w14:textId="77777777" w:rsidR="00437B44" w:rsidRPr="00C729F0" w:rsidRDefault="00437B44" w:rsidP="0073502A">
      <w:pPr>
        <w:pStyle w:val="ListParagraph1"/>
        <w:ind w:left="0"/>
        <w:rPr>
          <w:rFonts w:ascii="Franklin Gothic Book" w:hAnsi="Franklin Gothic Book" w:cs="Times New Roman"/>
          <w:sz w:val="16"/>
          <w:szCs w:val="16"/>
        </w:rPr>
      </w:pPr>
      <w:r w:rsidRPr="00300BE1">
        <w:rPr>
          <w:rFonts w:ascii="Franklin Gothic Book" w:hAnsi="Franklin Gothic Book" w:cs="Times New Roman"/>
          <w:sz w:val="20"/>
        </w:rPr>
        <w:t xml:space="preserve">Data </w:t>
      </w:r>
      <w:r w:rsidR="00C729F0">
        <w:rPr>
          <w:rFonts w:ascii="Franklin Gothic Book" w:hAnsi="Franklin Gothic Book" w:cs="Times New Roman"/>
          <w:sz w:val="20"/>
        </w:rPr>
        <w:t>dopuszczenia pracy do egzaminu:</w:t>
      </w:r>
      <w:r w:rsidR="0073502A">
        <w:rPr>
          <w:rFonts w:ascii="Franklin Gothic Book" w:hAnsi="Franklin Gothic Book" w:cs="Times New Roman"/>
          <w:sz w:val="20"/>
        </w:rPr>
        <w:tab/>
      </w:r>
      <w:r w:rsidR="00C729F0">
        <w:rPr>
          <w:rFonts w:ascii="Franklin Gothic Book" w:hAnsi="Franklin Gothic Book" w:cs="Times New Roman"/>
          <w:sz w:val="20"/>
        </w:rPr>
        <w:t>…………………………………………………………………</w:t>
      </w:r>
      <w:r w:rsidR="00C729F0">
        <w:rPr>
          <w:rFonts w:ascii="Franklin Gothic Book" w:hAnsi="Franklin Gothic Book" w:cs="Times New Roman"/>
          <w:sz w:val="20"/>
        </w:rPr>
        <w:br/>
      </w:r>
      <w:r w:rsidR="00C729F0" w:rsidRPr="00C729F0">
        <w:rPr>
          <w:rFonts w:ascii="Franklin Gothic Book" w:hAnsi="Franklin Gothic Book" w:cs="Times New Roman"/>
          <w:sz w:val="16"/>
          <w:szCs w:val="16"/>
        </w:rPr>
        <w:t>(uzupełnia pisemnie Dziekanat)</w:t>
      </w:r>
    </w:p>
    <w:p w14:paraId="15F935B2" w14:textId="77777777" w:rsidR="00437B44" w:rsidRPr="00300BE1" w:rsidRDefault="00437B44" w:rsidP="0073502A">
      <w:pPr>
        <w:pStyle w:val="ListParagraph1"/>
        <w:ind w:left="0"/>
        <w:rPr>
          <w:rFonts w:ascii="Franklin Gothic Book" w:hAnsi="Franklin Gothic Book" w:cs="Times New Roman"/>
          <w:sz w:val="20"/>
        </w:rPr>
      </w:pPr>
    </w:p>
    <w:p w14:paraId="148DBD51" w14:textId="77777777" w:rsidR="00437B44" w:rsidRPr="00300BE1" w:rsidRDefault="00437B44" w:rsidP="0073502A">
      <w:pPr>
        <w:pStyle w:val="ListParagraph1"/>
        <w:ind w:left="0"/>
        <w:jc w:val="center"/>
        <w:rPr>
          <w:rFonts w:ascii="Franklin Gothic Book" w:hAnsi="Franklin Gothic Book" w:cs="Times New Roman"/>
          <w:sz w:val="20"/>
        </w:rPr>
      </w:pPr>
    </w:p>
    <w:p w14:paraId="1CA48320" w14:textId="77777777" w:rsidR="00437B44" w:rsidRPr="00457B45" w:rsidRDefault="00437B44" w:rsidP="0073502A">
      <w:pPr>
        <w:pStyle w:val="ListParagraph1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E472D07" w14:textId="77777777" w:rsidR="00437B44" w:rsidRPr="00457B45" w:rsidRDefault="00437B44" w:rsidP="0073502A">
      <w:pPr>
        <w:pStyle w:val="ListParagraph1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B974D8B" w14:textId="136E22E1" w:rsidR="00437B44" w:rsidRDefault="00437B44" w:rsidP="00437B44">
      <w:pPr>
        <w:pStyle w:val="ListParagraph1"/>
        <w:ind w:left="360"/>
        <w:jc w:val="center"/>
        <w:rPr>
          <w:rFonts w:ascii="Franklin Gothic Book" w:hAnsi="Franklin Gothic Book" w:cs="Times New Roman"/>
          <w:sz w:val="24"/>
          <w:szCs w:val="24"/>
        </w:rPr>
      </w:pPr>
      <w:r w:rsidRPr="00300BE1">
        <w:rPr>
          <w:rFonts w:ascii="Franklin Gothic Book" w:hAnsi="Franklin Gothic Book" w:cs="Times New Roman"/>
          <w:sz w:val="24"/>
          <w:szCs w:val="24"/>
        </w:rPr>
        <w:t>Szczecin, 20</w:t>
      </w:r>
      <w:r w:rsidR="007A41E0">
        <w:rPr>
          <w:rFonts w:ascii="Franklin Gothic Book" w:hAnsi="Franklin Gothic Book" w:cs="Times New Roman"/>
          <w:sz w:val="24"/>
          <w:szCs w:val="24"/>
        </w:rPr>
        <w:t>22</w:t>
      </w:r>
    </w:p>
    <w:p w14:paraId="033CD7A7" w14:textId="5029C0D6" w:rsidR="007A41E0" w:rsidRDefault="007A41E0" w:rsidP="00437B44">
      <w:pPr>
        <w:pStyle w:val="ListParagraph1"/>
        <w:ind w:left="36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6CD7C129" w14:textId="2C1A368F" w:rsidR="007A41E0" w:rsidRDefault="007A41E0" w:rsidP="00437B44">
      <w:pPr>
        <w:pStyle w:val="ListParagraph1"/>
        <w:ind w:left="36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21ED9C01" w14:textId="20056295" w:rsidR="007A41E0" w:rsidRDefault="007A41E0" w:rsidP="007A41E0">
      <w:pPr>
        <w:pStyle w:val="ListParagraph1"/>
        <w:ind w:left="360"/>
        <w:jc w:val="right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/>
      </w:r>
    </w:p>
    <w:p w14:paraId="33868C22" w14:textId="77777777" w:rsidR="007A41E0" w:rsidRDefault="007A41E0" w:rsidP="007A41E0">
      <w:pPr>
        <w:pStyle w:val="ListParagraph1"/>
        <w:ind w:left="360"/>
        <w:jc w:val="right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4BBACFEA" w14:textId="77777777" w:rsidR="007A41E0" w:rsidRDefault="007A41E0" w:rsidP="007A41E0">
      <w:pPr>
        <w:spacing w:before="100" w:beforeAutospacing="1" w:after="100" w:afterAutospacing="1"/>
        <w:contextualSpacing/>
        <w:jc w:val="center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58C71C7F" w14:textId="77777777" w:rsidR="007A41E0" w:rsidRDefault="007A41E0" w:rsidP="007A41E0">
      <w:pPr>
        <w:spacing w:before="100" w:beforeAutospacing="1" w:after="100" w:afterAutospacing="1"/>
        <w:contextualSpacing/>
        <w:jc w:val="center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699D21D4" w14:textId="77777777" w:rsidR="007A41E0" w:rsidRDefault="007A41E0" w:rsidP="007A41E0">
      <w:pPr>
        <w:spacing w:before="100" w:beforeAutospacing="1" w:after="100" w:afterAutospacing="1"/>
        <w:contextualSpacing/>
        <w:jc w:val="center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4C27BF38" w14:textId="77777777" w:rsidR="007A41E0" w:rsidRDefault="007A41E0" w:rsidP="007A41E0">
      <w:pPr>
        <w:spacing w:before="100" w:beforeAutospacing="1" w:after="100" w:afterAutospacing="1"/>
        <w:contextualSpacing/>
        <w:jc w:val="center"/>
        <w:rPr>
          <w:rFonts w:ascii="Franklin Gothic Demi" w:hAnsi="Franklin Gothic Demi" w:cs="Times New Roman"/>
          <w:color w:val="auto"/>
          <w:sz w:val="28"/>
          <w:szCs w:val="28"/>
          <w:lang w:eastAsia="pl-PL"/>
        </w:rPr>
      </w:pPr>
    </w:p>
    <w:p w14:paraId="2BDFB531" w14:textId="77777777" w:rsidR="007A41E0" w:rsidRDefault="007A41E0" w:rsidP="007A41E0">
      <w:pPr>
        <w:spacing w:before="100" w:beforeAutospacing="1" w:after="100" w:afterAutospacing="1"/>
        <w:contextualSpacing/>
        <w:jc w:val="center"/>
        <w:rPr>
          <w:rFonts w:ascii="Franklin Gothic Demi" w:hAnsi="Franklin Gothic Demi" w:cs="Times New Roman"/>
          <w:color w:val="auto"/>
          <w:sz w:val="28"/>
          <w:szCs w:val="28"/>
          <w:lang w:eastAsia="pl-PL"/>
        </w:rPr>
      </w:pPr>
      <w:r>
        <w:rPr>
          <w:rFonts w:ascii="Franklin Gothic Demi" w:hAnsi="Franklin Gothic Demi" w:cs="Times New Roman"/>
          <w:color w:val="auto"/>
          <w:sz w:val="28"/>
          <w:szCs w:val="28"/>
          <w:lang w:eastAsia="pl-PL"/>
        </w:rPr>
        <w:t>OŚWIADCZENIE</w:t>
      </w:r>
    </w:p>
    <w:p w14:paraId="4036D737" w14:textId="77777777" w:rsidR="007A41E0" w:rsidRDefault="007A41E0" w:rsidP="007A41E0">
      <w:pPr>
        <w:spacing w:before="100" w:beforeAutospacing="1" w:after="100" w:afterAutospacing="1"/>
        <w:contextualSpacing/>
        <w:jc w:val="center"/>
        <w:rPr>
          <w:rFonts w:ascii="Franklin Gothic Demi" w:hAnsi="Franklin Gothic Demi" w:cs="Times New Roman"/>
          <w:color w:val="auto"/>
          <w:sz w:val="28"/>
          <w:szCs w:val="28"/>
          <w:lang w:eastAsia="pl-PL"/>
        </w:rPr>
      </w:pPr>
      <w:r>
        <w:rPr>
          <w:rFonts w:ascii="Franklin Gothic Demi" w:hAnsi="Franklin Gothic Demi" w:cs="Times New Roman"/>
          <w:color w:val="auto"/>
          <w:sz w:val="28"/>
          <w:szCs w:val="28"/>
          <w:lang w:eastAsia="pl-PL"/>
        </w:rPr>
        <w:t>AUTORA PRACY DYPLOMOWEJ</w:t>
      </w:r>
    </w:p>
    <w:p w14:paraId="65CCBFA8" w14:textId="77777777" w:rsidR="007A41E0" w:rsidRDefault="007A41E0" w:rsidP="007A41E0">
      <w:pPr>
        <w:spacing w:before="100" w:beforeAutospacing="1" w:after="100" w:afterAutospacing="1"/>
        <w:contextualSpacing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7AE16E96" w14:textId="77777777" w:rsidR="007A41E0" w:rsidRDefault="007A41E0" w:rsidP="007A41E0">
      <w:pPr>
        <w:spacing w:before="100" w:beforeAutospacing="1" w:after="100" w:afterAutospacing="1"/>
        <w:contextualSpacing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355C7989" w14:textId="77777777" w:rsidR="007A41E0" w:rsidRDefault="007A41E0" w:rsidP="007A41E0">
      <w:pPr>
        <w:spacing w:before="100" w:beforeAutospacing="1" w:after="100" w:afterAutospacing="1"/>
        <w:contextualSpacing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5DE22199" w14:textId="1FD80D71" w:rsidR="007A41E0" w:rsidRDefault="007A41E0" w:rsidP="00C12165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  <w:r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  <w:t xml:space="preserve">Oświadczam, że praca dyplomowa </w:t>
      </w:r>
      <w:r>
        <w:rPr>
          <w:rFonts w:ascii="Franklin Gothic Book" w:hAnsi="Franklin Gothic Book" w:cs="Times New Roman"/>
          <w:b/>
          <w:color w:val="auto"/>
          <w:sz w:val="24"/>
          <w:szCs w:val="24"/>
          <w:lang w:eastAsia="pl-PL"/>
        </w:rPr>
        <w:t>inżynierska</w:t>
      </w:r>
      <w:r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  <w:t xml:space="preserve"> pn.</w:t>
      </w:r>
    </w:p>
    <w:p w14:paraId="3E886A83" w14:textId="77777777" w:rsidR="00573984" w:rsidRDefault="00573984" w:rsidP="00C43111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34ABC9AA" w14:textId="19087E19" w:rsidR="007A41E0" w:rsidRDefault="007A41E0" w:rsidP="00C12165">
      <w:pPr>
        <w:tabs>
          <w:tab w:val="left" w:leader="dot" w:pos="9639"/>
        </w:tabs>
        <w:spacing w:before="100" w:beforeAutospacing="1" w:after="100" w:afterAutospacing="1"/>
        <w:contextualSpacing/>
        <w:jc w:val="center"/>
        <w:rPr>
          <w:rFonts w:ascii="Franklin Gothic Demi" w:hAnsi="Franklin Gothic Demi" w:cs="Times New Roman"/>
          <w:sz w:val="28"/>
          <w:szCs w:val="28"/>
        </w:rPr>
      </w:pPr>
      <w:r w:rsidRPr="007A41E0">
        <w:rPr>
          <w:rFonts w:ascii="Franklin Gothic Demi" w:hAnsi="Franklin Gothic Demi" w:cs="Times New Roman"/>
          <w:sz w:val="28"/>
          <w:szCs w:val="28"/>
        </w:rPr>
        <w:t>APLIKACJA INTERNETOWA DO WYSZUKIWANIA P</w:t>
      </w:r>
      <w:r>
        <w:rPr>
          <w:rFonts w:ascii="Franklin Gothic Demi" w:hAnsi="Franklin Gothic Demi" w:cs="Times New Roman"/>
          <w:sz w:val="28"/>
          <w:szCs w:val="28"/>
        </w:rPr>
        <w:t>ARTNERÓW GRY NA PLATFORMIE STEAM</w:t>
      </w:r>
    </w:p>
    <w:p w14:paraId="75DA4119" w14:textId="77777777" w:rsidR="00C12165" w:rsidRPr="00573984" w:rsidRDefault="00C12165" w:rsidP="00C12165">
      <w:pPr>
        <w:tabs>
          <w:tab w:val="left" w:leader="dot" w:pos="9639"/>
        </w:tabs>
        <w:spacing w:before="100" w:beforeAutospacing="1" w:after="100" w:afterAutospacing="1"/>
        <w:contextualSpacing/>
        <w:jc w:val="center"/>
        <w:rPr>
          <w:rFonts w:ascii="Franklin Gothic Demi" w:hAnsi="Franklin Gothic Demi" w:cs="Times New Roman"/>
          <w:sz w:val="28"/>
          <w:szCs w:val="28"/>
        </w:rPr>
      </w:pPr>
    </w:p>
    <w:p w14:paraId="5ADDA731" w14:textId="37526EB4" w:rsidR="00573984" w:rsidRDefault="007A41E0" w:rsidP="00C12165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  <w:r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  <w:t>napisana pod kierunkiem:</w:t>
      </w:r>
    </w:p>
    <w:p w14:paraId="706DD12B" w14:textId="77777777" w:rsidR="00573984" w:rsidRDefault="00573984" w:rsidP="00C12165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01150EC0" w14:textId="23DE2ABC" w:rsidR="007A41E0" w:rsidRDefault="007A41E0" w:rsidP="00C12165">
      <w:pPr>
        <w:spacing w:before="100" w:beforeAutospacing="1" w:after="100" w:afterAutospacing="1"/>
        <w:contextualSpacing/>
        <w:jc w:val="center"/>
        <w:rPr>
          <w:rFonts w:ascii="Franklin Gothic Demi" w:hAnsi="Franklin Gothic Demi" w:cs="Times New Roman"/>
          <w:sz w:val="28"/>
          <w:szCs w:val="28"/>
        </w:rPr>
      </w:pPr>
      <w:r>
        <w:rPr>
          <w:rFonts w:ascii="Franklin Gothic Demi" w:hAnsi="Franklin Gothic Demi" w:cs="Times New Roman"/>
          <w:sz w:val="28"/>
          <w:szCs w:val="28"/>
        </w:rPr>
        <w:t>dr</w:t>
      </w:r>
      <w:r w:rsidR="00912E79">
        <w:rPr>
          <w:rFonts w:ascii="Franklin Gothic Demi" w:hAnsi="Franklin Gothic Demi" w:cs="Times New Roman"/>
          <w:sz w:val="28"/>
          <w:szCs w:val="28"/>
        </w:rPr>
        <w:t>.</w:t>
      </w:r>
      <w:r>
        <w:rPr>
          <w:rFonts w:ascii="Franklin Gothic Demi" w:hAnsi="Franklin Gothic Demi" w:cs="Times New Roman"/>
          <w:sz w:val="28"/>
          <w:szCs w:val="28"/>
        </w:rPr>
        <w:t xml:space="preserve"> inż. Piotra </w:t>
      </w:r>
      <w:r w:rsidR="00475F45">
        <w:rPr>
          <w:rFonts w:ascii="Franklin Gothic Demi" w:hAnsi="Franklin Gothic Demi" w:cs="Times New Roman"/>
          <w:sz w:val="28"/>
          <w:szCs w:val="28"/>
        </w:rPr>
        <w:t>S</w:t>
      </w:r>
      <w:r>
        <w:rPr>
          <w:rFonts w:ascii="Franklin Gothic Demi" w:hAnsi="Franklin Gothic Demi" w:cs="Times New Roman"/>
          <w:sz w:val="28"/>
          <w:szCs w:val="28"/>
        </w:rPr>
        <w:t>ulikowskiego</w:t>
      </w:r>
      <w:r w:rsidR="00912E79">
        <w:rPr>
          <w:rFonts w:ascii="Franklin Gothic Demi" w:hAnsi="Franklin Gothic Demi" w:cs="Times New Roman"/>
          <w:sz w:val="28"/>
          <w:szCs w:val="28"/>
        </w:rPr>
        <w:t>, prof. ZUT</w:t>
      </w:r>
    </w:p>
    <w:p w14:paraId="25909936" w14:textId="77777777" w:rsidR="00573984" w:rsidRPr="00573984" w:rsidRDefault="00573984" w:rsidP="00573984">
      <w:pPr>
        <w:spacing w:before="100" w:beforeAutospacing="1" w:after="100" w:afterAutospacing="1" w:line="360" w:lineRule="auto"/>
        <w:contextualSpacing/>
        <w:jc w:val="center"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5BBD4D0B" w14:textId="77777777" w:rsidR="007A41E0" w:rsidRDefault="007A41E0" w:rsidP="007A41E0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  <w:r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  <w:t xml:space="preserve">jest w całości moim samodzielnym autorskim opracowaniem sporządzonym przy wykorzystaniu wykazanej w pracy literatury przedmiotu i materiałów źródłowych. </w:t>
      </w:r>
    </w:p>
    <w:p w14:paraId="4CAB2F86" w14:textId="50C75097" w:rsidR="007A41E0" w:rsidRDefault="007A41E0" w:rsidP="007A41E0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  <w:r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  <w:t xml:space="preserve">Złożona w dziekanacie </w:t>
      </w:r>
      <w:r>
        <w:rPr>
          <w:rFonts w:ascii="Franklin Gothic Book" w:hAnsi="Franklin Gothic Book" w:cs="Times New Roman"/>
          <w:b/>
          <w:color w:val="auto"/>
          <w:sz w:val="24"/>
          <w:szCs w:val="24"/>
          <w:lang w:eastAsia="pl-PL"/>
        </w:rPr>
        <w:t>Wydziału Informatyki</w:t>
      </w:r>
      <w:r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  <w:t xml:space="preserve"> treść mojej pracy dyplomowej w formie elektronicznej jest zgodna z treścią w formie pisemnej i graficznej.</w:t>
      </w:r>
    </w:p>
    <w:p w14:paraId="5E4AF3BB" w14:textId="77777777" w:rsidR="007A41E0" w:rsidRDefault="007A41E0" w:rsidP="007A41E0">
      <w:pPr>
        <w:spacing w:before="100" w:beforeAutospacing="1" w:after="100" w:afterAutospacing="1"/>
        <w:contextualSpacing/>
        <w:jc w:val="both"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7C7534C8" w14:textId="77777777" w:rsidR="007A41E0" w:rsidRDefault="007A41E0" w:rsidP="007A41E0">
      <w:pPr>
        <w:spacing w:before="100" w:beforeAutospacing="1" w:after="100" w:afterAutospacing="1"/>
        <w:contextualSpacing/>
        <w:jc w:val="both"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  <w:r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  <w:t>Oświadczam ponadto, że złożona w dziekanacie praca dyplomowa ani jej fragmenty nie były wcześniej przedmiotem procedur procesu dyplomowania związanych z uzyskaniem tytułu zawodowego w uczelniach wyższych.</w:t>
      </w:r>
    </w:p>
    <w:p w14:paraId="3776D36B" w14:textId="77777777" w:rsidR="007A41E0" w:rsidRDefault="007A41E0" w:rsidP="007A41E0">
      <w:pPr>
        <w:spacing w:before="100" w:beforeAutospacing="1" w:after="100" w:afterAutospacing="1"/>
        <w:contextualSpacing/>
        <w:jc w:val="both"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70B52341" w14:textId="77777777" w:rsidR="007A41E0" w:rsidRDefault="007A41E0" w:rsidP="007A41E0">
      <w:pPr>
        <w:spacing w:before="100" w:beforeAutospacing="1" w:after="100" w:afterAutospacing="1"/>
        <w:contextualSpacing/>
        <w:jc w:val="center"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70165C3D" w14:textId="77777777" w:rsidR="007A41E0" w:rsidRDefault="007A41E0" w:rsidP="007A41E0">
      <w:pPr>
        <w:spacing w:before="100" w:beforeAutospacing="1" w:after="100" w:afterAutospacing="1"/>
        <w:contextualSpacing/>
        <w:jc w:val="right"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24DD7218" w14:textId="77777777" w:rsidR="007A41E0" w:rsidRDefault="007A41E0" w:rsidP="007A41E0">
      <w:pPr>
        <w:spacing w:before="100" w:beforeAutospacing="1" w:after="100" w:afterAutospacing="1"/>
        <w:contextualSpacing/>
        <w:jc w:val="right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5E6EC5C7" w14:textId="77777777" w:rsidR="007A41E0" w:rsidRDefault="007A41E0" w:rsidP="007A41E0">
      <w:pPr>
        <w:spacing w:before="100" w:beforeAutospacing="1" w:after="100" w:afterAutospacing="1"/>
        <w:ind w:left="4536"/>
        <w:contextualSpacing/>
        <w:jc w:val="center"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  <w:r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  <w:t>………………………………………..</w:t>
      </w:r>
    </w:p>
    <w:p w14:paraId="5AA652EF" w14:textId="77777777" w:rsidR="007A41E0" w:rsidRDefault="007A41E0" w:rsidP="007A41E0">
      <w:pPr>
        <w:spacing w:before="100" w:beforeAutospacing="1" w:after="100" w:afterAutospacing="1"/>
        <w:ind w:left="4536"/>
        <w:contextualSpacing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  <w:r>
        <w:rPr>
          <w:rFonts w:ascii="Franklin Gothic Book" w:hAnsi="Franklin Gothic Book" w:cs="Times New Roman"/>
          <w:color w:val="auto"/>
          <w:sz w:val="20"/>
          <w:lang w:eastAsia="pl-PL"/>
        </w:rPr>
        <w:t>podpis dyplomanta</w:t>
      </w:r>
    </w:p>
    <w:p w14:paraId="39C88D64" w14:textId="77777777" w:rsidR="007A41E0" w:rsidRDefault="007A41E0" w:rsidP="007A41E0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5DE504C0" w14:textId="77777777" w:rsidR="007A41E0" w:rsidRDefault="007A41E0" w:rsidP="007A41E0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35F42845" w14:textId="77777777" w:rsidR="007A41E0" w:rsidRDefault="007A41E0" w:rsidP="007A41E0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  <w:r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  <w:t>Szczecin, dn. ………………….</w:t>
      </w:r>
    </w:p>
    <w:p w14:paraId="72B9B5D5" w14:textId="77777777" w:rsidR="007A41E0" w:rsidRDefault="007A41E0" w:rsidP="007A41E0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59819341" w14:textId="77777777" w:rsidR="007A41E0" w:rsidRDefault="007A41E0" w:rsidP="007A41E0">
      <w:pPr>
        <w:spacing w:before="100" w:beforeAutospacing="1" w:after="100" w:afterAutospacing="1"/>
        <w:contextualSpacing/>
        <w:rPr>
          <w:rFonts w:ascii="Franklin Gothic Book" w:hAnsi="Franklin Gothic Book" w:cs="Times New Roman"/>
          <w:color w:val="auto"/>
          <w:sz w:val="24"/>
          <w:szCs w:val="24"/>
          <w:lang w:eastAsia="pl-PL"/>
        </w:rPr>
      </w:pPr>
    </w:p>
    <w:p w14:paraId="6C451FB0" w14:textId="77777777" w:rsidR="007A41E0" w:rsidRDefault="007A41E0" w:rsidP="007A41E0"/>
    <w:p w14:paraId="4F4D38C1" w14:textId="77777777" w:rsidR="007A41E0" w:rsidRPr="00300BE1" w:rsidRDefault="007A41E0" w:rsidP="00437B44">
      <w:pPr>
        <w:pStyle w:val="ListParagraph1"/>
        <w:ind w:left="360"/>
        <w:jc w:val="center"/>
        <w:rPr>
          <w:rFonts w:ascii="Franklin Gothic Book" w:hAnsi="Franklin Gothic Book" w:cs="Times New Roman"/>
          <w:sz w:val="24"/>
          <w:szCs w:val="24"/>
        </w:rPr>
      </w:pPr>
    </w:p>
    <w:p w14:paraId="3686ABD5" w14:textId="510048E1" w:rsidR="00943310" w:rsidRDefault="00943310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12F8AFB1" w14:textId="6978C582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593DEC82" w14:textId="37A720BA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219F4FD2" w14:textId="77C5F35E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00165351" w14:textId="7386E8C5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199CBD10" w14:textId="2D0DDADE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07923824" w14:textId="0F80671E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4C00998D" w14:textId="4E0FA424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4918E4D3" w14:textId="5B0F5422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761B8240" w14:textId="1860D2A7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557E1ED1" w14:textId="62712312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295B6001" w14:textId="317EC082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66AC1344" w14:textId="726C01F3" w:rsidR="00C12165" w:rsidRDefault="00C12165" w:rsidP="00233554">
      <w:pPr>
        <w:pStyle w:val="ListParagraph1"/>
        <w:ind w:left="360"/>
        <w:jc w:val="center"/>
        <w:rPr>
          <w:rFonts w:ascii="Franklin Gothic Book" w:hAnsi="Franklin Gothic Book" w:cs="Times New Roman"/>
          <w:color w:val="auto"/>
          <w:sz w:val="20"/>
          <w:lang w:eastAsia="pl-PL"/>
        </w:rPr>
      </w:pPr>
    </w:p>
    <w:p w14:paraId="48C7D898" w14:textId="77777777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72"/>
          <w:szCs w:val="72"/>
          <w:lang w:eastAsia="pl-PL"/>
        </w:rPr>
      </w:pPr>
    </w:p>
    <w:p w14:paraId="198BF783" w14:textId="77777777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72"/>
          <w:szCs w:val="72"/>
          <w:lang w:eastAsia="pl-PL"/>
        </w:rPr>
      </w:pPr>
    </w:p>
    <w:p w14:paraId="6ECED7CE" w14:textId="77777777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72"/>
          <w:szCs w:val="72"/>
          <w:lang w:eastAsia="pl-PL"/>
        </w:rPr>
      </w:pPr>
    </w:p>
    <w:p w14:paraId="16F8B452" w14:textId="036ADE99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72"/>
          <w:szCs w:val="72"/>
          <w:lang w:eastAsia="pl-PL"/>
        </w:rPr>
      </w:pPr>
    </w:p>
    <w:p w14:paraId="35EA5824" w14:textId="77777777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72"/>
          <w:szCs w:val="72"/>
          <w:lang w:eastAsia="pl-PL"/>
        </w:rPr>
      </w:pPr>
    </w:p>
    <w:p w14:paraId="3493B6D9" w14:textId="1039DDA5" w:rsidR="00C12165" w:rsidRDefault="00C1216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72"/>
          <w:szCs w:val="72"/>
          <w:lang w:eastAsia="pl-PL"/>
        </w:rPr>
      </w:pPr>
      <w:r w:rsidRPr="00C12165">
        <w:rPr>
          <w:rFonts w:ascii="Times New Roman" w:hAnsi="Times New Roman" w:cs="Times New Roman"/>
          <w:color w:val="auto"/>
          <w:sz w:val="72"/>
          <w:szCs w:val="72"/>
          <w:lang w:eastAsia="pl-PL"/>
        </w:rPr>
        <w:t>Podziękowania</w:t>
      </w:r>
    </w:p>
    <w:p w14:paraId="20FEF99C" w14:textId="70BA9D87" w:rsidR="00C12165" w:rsidRDefault="00C1216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72"/>
          <w:szCs w:val="72"/>
          <w:lang w:eastAsia="pl-PL"/>
        </w:rPr>
      </w:pPr>
    </w:p>
    <w:p w14:paraId="423A3C4E" w14:textId="4F284457" w:rsidR="00C12165" w:rsidRDefault="00C1216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72"/>
          <w:szCs w:val="72"/>
          <w:lang w:eastAsia="pl-PL"/>
        </w:rPr>
      </w:pPr>
    </w:p>
    <w:p w14:paraId="758654BF" w14:textId="5D534513" w:rsidR="00C12165" w:rsidRDefault="00C12165" w:rsidP="004B0D27">
      <w:pPr>
        <w:pStyle w:val="ListParagraph1"/>
        <w:spacing w:line="360" w:lineRule="auto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  <w:r>
        <w:rPr>
          <w:rFonts w:ascii="Times New Roman" w:hAnsi="Times New Roman" w:cs="Times New Roman"/>
          <w:color w:val="auto"/>
          <w:sz w:val="28"/>
          <w:szCs w:val="28"/>
          <w:lang w:eastAsia="pl-PL"/>
        </w:rPr>
        <w:t xml:space="preserve">Serdeczne podziękowania </w:t>
      </w:r>
      <w:r w:rsidR="004B0D27">
        <w:rPr>
          <w:rFonts w:ascii="Times New Roman" w:hAnsi="Times New Roman" w:cs="Times New Roman"/>
          <w:color w:val="auto"/>
          <w:sz w:val="28"/>
          <w:szCs w:val="28"/>
          <w:lang w:eastAsia="pl-PL"/>
        </w:rPr>
        <w:t>dla mojego promotora dr</w:t>
      </w:r>
      <w:r w:rsidR="009067B4">
        <w:rPr>
          <w:rFonts w:ascii="Times New Roman" w:hAnsi="Times New Roman" w:cs="Times New Roman"/>
          <w:color w:val="auto"/>
          <w:sz w:val="28"/>
          <w:szCs w:val="28"/>
          <w:lang w:eastAsia="pl-PL"/>
        </w:rPr>
        <w:t>.</w:t>
      </w:r>
      <w:r w:rsidR="004B0D27">
        <w:rPr>
          <w:rFonts w:ascii="Times New Roman" w:hAnsi="Times New Roman" w:cs="Times New Roman"/>
          <w:color w:val="auto"/>
          <w:sz w:val="28"/>
          <w:szCs w:val="28"/>
          <w:lang w:eastAsia="pl-PL"/>
        </w:rPr>
        <w:t xml:space="preserve"> inż. Piotra Sulikowskiego</w:t>
      </w:r>
      <w:r w:rsidR="009067B4">
        <w:rPr>
          <w:rFonts w:ascii="Times New Roman" w:hAnsi="Times New Roman" w:cs="Times New Roman"/>
          <w:color w:val="auto"/>
          <w:sz w:val="28"/>
          <w:szCs w:val="28"/>
          <w:lang w:eastAsia="pl-PL"/>
        </w:rPr>
        <w:t>, prof. ZUT</w:t>
      </w:r>
      <w:r w:rsidR="004B0D27">
        <w:rPr>
          <w:rFonts w:ascii="Times New Roman" w:hAnsi="Times New Roman" w:cs="Times New Roman"/>
          <w:color w:val="auto"/>
          <w:sz w:val="28"/>
          <w:szCs w:val="28"/>
          <w:lang w:eastAsia="pl-PL"/>
        </w:rPr>
        <w:t xml:space="preserve"> za cenne wskazówki, za wszechstronną pomoc, która była dużym wsparciem podczas pisania mojej pracy, a także za cały poświęcony czas.</w:t>
      </w:r>
    </w:p>
    <w:p w14:paraId="1EEA30F3" w14:textId="012CBBE6" w:rsidR="000B7455" w:rsidRDefault="000B7455" w:rsidP="004B0D27">
      <w:pPr>
        <w:pStyle w:val="ListParagraph1"/>
        <w:spacing w:line="360" w:lineRule="auto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2C3126EB" w14:textId="77777777" w:rsidR="000B7455" w:rsidRDefault="000B7455" w:rsidP="004B0D27">
      <w:pPr>
        <w:pStyle w:val="ListParagraph1"/>
        <w:spacing w:line="360" w:lineRule="auto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440EBAB9" w14:textId="1400E3B8" w:rsidR="000B7455" w:rsidRPr="00C12165" w:rsidRDefault="000B7455" w:rsidP="000B7455">
      <w:pPr>
        <w:pStyle w:val="ListParagraph1"/>
        <w:spacing w:line="360" w:lineRule="auto"/>
        <w:ind w:left="360"/>
        <w:jc w:val="right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  <w:r>
        <w:rPr>
          <w:rFonts w:ascii="Times New Roman" w:hAnsi="Times New Roman" w:cs="Times New Roman"/>
          <w:color w:val="auto"/>
          <w:sz w:val="28"/>
          <w:szCs w:val="28"/>
          <w:lang w:eastAsia="pl-PL"/>
        </w:rPr>
        <w:t>Z poważaniem Adrian Stacewicz</w:t>
      </w:r>
    </w:p>
    <w:p w14:paraId="477F04EB" w14:textId="6EEC8A4D" w:rsidR="00C12165" w:rsidRDefault="00C1216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40"/>
          <w:szCs w:val="40"/>
          <w:lang w:eastAsia="pl-PL"/>
        </w:rPr>
      </w:pPr>
    </w:p>
    <w:p w14:paraId="0382B180" w14:textId="47E022FD" w:rsidR="00C12165" w:rsidRDefault="00C1216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40"/>
          <w:szCs w:val="40"/>
          <w:lang w:eastAsia="pl-PL"/>
        </w:rPr>
      </w:pPr>
    </w:p>
    <w:p w14:paraId="7CAB132E" w14:textId="4A0BD2A8" w:rsidR="00C12165" w:rsidRDefault="00C1216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40"/>
          <w:szCs w:val="40"/>
          <w:lang w:eastAsia="pl-PL"/>
        </w:rPr>
      </w:pPr>
    </w:p>
    <w:p w14:paraId="429D561E" w14:textId="74AEE055" w:rsidR="00C12165" w:rsidRDefault="00C1216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73E115D9" w14:textId="1D101CE5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0E3148CC" w14:textId="13C27827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268832EE" w14:textId="5216A83B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4A40BC1F" w14:textId="307DBF30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631C6AAE" w14:textId="543571AC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2156B2DF" w14:textId="1618D142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512085F3" w14:textId="67BFA539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59B11D48" w14:textId="77777777" w:rsidR="00216522" w:rsidRDefault="00216522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28"/>
          <w:szCs w:val="28"/>
          <w:lang w:eastAsia="pl-PL"/>
        </w:rPr>
      </w:pPr>
    </w:p>
    <w:p w14:paraId="4CC937AE" w14:textId="77777777" w:rsidR="00216522" w:rsidRDefault="00216522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40"/>
          <w:szCs w:val="40"/>
          <w:lang w:eastAsia="pl-PL"/>
        </w:rPr>
      </w:pPr>
    </w:p>
    <w:p w14:paraId="21371E0B" w14:textId="77777777" w:rsidR="00216522" w:rsidRDefault="00216522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40"/>
          <w:szCs w:val="40"/>
          <w:lang w:eastAsia="pl-PL"/>
        </w:rPr>
      </w:pPr>
    </w:p>
    <w:p w14:paraId="3AAB4C6A" w14:textId="5E69F05E" w:rsidR="000B7455" w:rsidRDefault="000B7455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40"/>
          <w:szCs w:val="40"/>
          <w:lang w:eastAsia="pl-PL"/>
        </w:rPr>
      </w:pPr>
      <w:r>
        <w:rPr>
          <w:rFonts w:ascii="Times New Roman" w:hAnsi="Times New Roman" w:cs="Times New Roman"/>
          <w:color w:val="auto"/>
          <w:sz w:val="40"/>
          <w:szCs w:val="40"/>
          <w:lang w:eastAsia="pl-PL"/>
        </w:rPr>
        <w:t>Streszczenie</w:t>
      </w:r>
    </w:p>
    <w:p w14:paraId="72D80FA3" w14:textId="7B4B19DE" w:rsidR="000B7455" w:rsidRDefault="004D54BC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pl-PL"/>
        </w:rPr>
        <w:tab/>
      </w:r>
      <w:r w:rsidR="000B7455">
        <w:rPr>
          <w:rFonts w:ascii="Times New Roman" w:hAnsi="Times New Roman" w:cs="Times New Roman"/>
          <w:color w:val="auto"/>
          <w:sz w:val="24"/>
          <w:szCs w:val="24"/>
          <w:lang w:eastAsia="pl-PL"/>
        </w:rPr>
        <w:t xml:space="preserve">Praca inżynierska poświęcona aplikacji internetowej, służącej do wyszukiwania gracza na platformie Steam do zespołu na podstawie jego statystyk z danej gry. Celem tej pracy jest zaprojektowanie, a następnie </w:t>
      </w:r>
      <w:r w:rsidR="00912E79">
        <w:rPr>
          <w:rFonts w:ascii="Times New Roman" w:hAnsi="Times New Roman" w:cs="Times New Roman"/>
          <w:color w:val="auto"/>
          <w:sz w:val="24"/>
          <w:szCs w:val="24"/>
          <w:lang w:eastAsia="pl-PL"/>
        </w:rPr>
        <w:t>implementacja prototypu</w:t>
      </w:r>
      <w:r w:rsidR="000B7455">
        <w:rPr>
          <w:rFonts w:ascii="Times New Roman" w:hAnsi="Times New Roman" w:cs="Times New Roman"/>
          <w:color w:val="auto"/>
          <w:sz w:val="24"/>
          <w:szCs w:val="24"/>
          <w:lang w:eastAsia="pl-PL"/>
        </w:rPr>
        <w:t xml:space="preserve"> czytelnego, intuicyjnego oraz prostego w obsłudze systemu, którego zadaniem będzie pomoc graczom </w:t>
      </w:r>
      <w:r w:rsidR="00865458">
        <w:rPr>
          <w:rFonts w:ascii="Times New Roman" w:hAnsi="Times New Roman" w:cs="Times New Roman"/>
          <w:color w:val="auto"/>
          <w:sz w:val="24"/>
          <w:szCs w:val="24"/>
          <w:lang w:eastAsia="pl-PL"/>
        </w:rPr>
        <w:t>w znalezieniu gracza najbardziej zbliżonego do ich statystyk.</w:t>
      </w:r>
    </w:p>
    <w:p w14:paraId="1DCDCAF8" w14:textId="7AF05479" w:rsidR="00865458" w:rsidRDefault="00865458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440CD1F8" w14:textId="040985C0" w:rsidR="00865458" w:rsidRDefault="00865458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40"/>
          <w:szCs w:val="40"/>
          <w:lang w:eastAsia="pl-PL"/>
        </w:rPr>
      </w:pPr>
      <w:r>
        <w:rPr>
          <w:rFonts w:ascii="Times New Roman" w:hAnsi="Times New Roman" w:cs="Times New Roman"/>
          <w:color w:val="auto"/>
          <w:sz w:val="40"/>
          <w:szCs w:val="40"/>
          <w:lang w:eastAsia="pl-PL"/>
        </w:rPr>
        <w:t>Słowa kluczowe</w:t>
      </w:r>
    </w:p>
    <w:p w14:paraId="7C5CCD12" w14:textId="6A90BDE1" w:rsidR="00865458" w:rsidRDefault="00865458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  <w:r>
        <w:rPr>
          <w:rFonts w:ascii="Times New Roman" w:hAnsi="Times New Roman" w:cs="Times New Roman"/>
          <w:color w:val="auto"/>
          <w:sz w:val="24"/>
          <w:szCs w:val="24"/>
          <w:lang w:eastAsia="pl-PL"/>
        </w:rPr>
        <w:t xml:space="preserve">Steam, aplikacja, gracz, ranga, </w:t>
      </w:r>
      <w:r w:rsidR="007977E8">
        <w:rPr>
          <w:rFonts w:ascii="Times New Roman" w:hAnsi="Times New Roman" w:cs="Times New Roman"/>
          <w:color w:val="auto"/>
          <w:sz w:val="24"/>
          <w:szCs w:val="24"/>
          <w:lang w:eastAsia="pl-PL"/>
        </w:rPr>
        <w:t>statystyki</w:t>
      </w:r>
    </w:p>
    <w:p w14:paraId="49AB4699" w14:textId="4AC03559" w:rsidR="00193F25" w:rsidRDefault="00193F25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4ACB6209" w14:textId="777CD0C7" w:rsidR="00193F25" w:rsidRDefault="00193F25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24"/>
          <w:szCs w:val="24"/>
          <w:lang w:eastAsia="pl-PL"/>
        </w:rPr>
      </w:pPr>
    </w:p>
    <w:p w14:paraId="0A625683" w14:textId="317F6EBB" w:rsidR="00193F25" w:rsidRPr="0027602F" w:rsidRDefault="00193F25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40"/>
          <w:szCs w:val="40"/>
          <w:lang w:val="en-GB" w:eastAsia="pl-PL"/>
        </w:rPr>
      </w:pPr>
      <w:r w:rsidRPr="0027602F">
        <w:rPr>
          <w:rFonts w:ascii="Times New Roman" w:hAnsi="Times New Roman" w:cs="Times New Roman"/>
          <w:color w:val="auto"/>
          <w:sz w:val="40"/>
          <w:szCs w:val="40"/>
          <w:lang w:val="en-GB" w:eastAsia="pl-PL"/>
        </w:rPr>
        <w:t>Abstract</w:t>
      </w:r>
    </w:p>
    <w:p w14:paraId="100D264E" w14:textId="404A6D62" w:rsidR="007977E8" w:rsidRDefault="004D54BC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ab/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This e</w:t>
      </w:r>
      <w:r w:rsidR="00193F25" w:rsidRPr="00193F25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ngineering thesis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is</w:t>
      </w:r>
      <w:r w:rsidR="00193F25" w:rsidRPr="00193F25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devoted to 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a </w:t>
      </w:r>
      <w:r w:rsidR="00193F25" w:rsidRPr="00193F25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w</w:t>
      </w:r>
      <w:r w:rsidR="00193F25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eb application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for finding 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fellow 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game 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team members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on the basis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of their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statistics in the 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a 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selected game on the Steam platform. The aim of this work is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to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design an</w:t>
      </w:r>
      <w:r w:rsidR="00893070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d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implement a prototype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of a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clear, intuitive and easy to use system, 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whose</w:t>
      </w:r>
      <w:r w:rsidR="00933444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task</w:t>
      </w:r>
      <w:r w:rsidR="007977E8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will be 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to </w:t>
      </w:r>
      <w:r w:rsidR="007977E8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help gamers find </w:t>
      </w:r>
      <w:r w:rsidR="00912E79"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fellow gamers with similar statistics.</w:t>
      </w:r>
    </w:p>
    <w:p w14:paraId="00C7C345" w14:textId="069B54B4" w:rsidR="00193F25" w:rsidRPr="00193F25" w:rsidRDefault="00193F25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 xml:space="preserve"> </w:t>
      </w:r>
    </w:p>
    <w:p w14:paraId="3C1D7E98" w14:textId="1A2C6457" w:rsidR="007977E8" w:rsidRPr="007977E8" w:rsidRDefault="007977E8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40"/>
          <w:szCs w:val="40"/>
          <w:lang w:val="en-GB" w:eastAsia="pl-PL"/>
        </w:rPr>
      </w:pPr>
      <w:r w:rsidRPr="007977E8">
        <w:rPr>
          <w:rFonts w:ascii="Times New Roman" w:hAnsi="Times New Roman" w:cs="Times New Roman"/>
          <w:color w:val="auto"/>
          <w:sz w:val="40"/>
          <w:szCs w:val="40"/>
          <w:lang w:val="en-GB" w:eastAsia="pl-PL"/>
        </w:rPr>
        <w:t>Key words</w:t>
      </w:r>
    </w:p>
    <w:p w14:paraId="70E591A0" w14:textId="3C299977" w:rsidR="00865458" w:rsidRPr="00193F25" w:rsidRDefault="007977E8" w:rsidP="00C53205">
      <w:pPr>
        <w:pStyle w:val="ListParagraph1"/>
        <w:spacing w:line="360" w:lineRule="auto"/>
        <w:ind w:left="360"/>
        <w:jc w:val="both"/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</w:pPr>
      <w:r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  <w:t>Steam, application, gamer, rank, statistics</w:t>
      </w:r>
    </w:p>
    <w:p w14:paraId="5B2D320E" w14:textId="77777777" w:rsidR="000B7455" w:rsidRPr="00193F25" w:rsidRDefault="000B7455" w:rsidP="000B7455">
      <w:pPr>
        <w:pStyle w:val="ListParagraph1"/>
        <w:ind w:left="360"/>
        <w:rPr>
          <w:rFonts w:ascii="Times New Roman" w:hAnsi="Times New Roman" w:cs="Times New Roman"/>
          <w:color w:val="auto"/>
          <w:sz w:val="24"/>
          <w:szCs w:val="24"/>
          <w:lang w:val="en-GB" w:eastAsia="pl-PL"/>
        </w:rPr>
      </w:pPr>
    </w:p>
    <w:p w14:paraId="73C2635D" w14:textId="0DA52132" w:rsidR="000B7455" w:rsidRDefault="000B7455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val="en-GB" w:eastAsia="pl-PL"/>
        </w:rPr>
      </w:pPr>
    </w:p>
    <w:p w14:paraId="12F73217" w14:textId="3049554D" w:rsidR="00893070" w:rsidRDefault="00893070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val="en-GB" w:eastAsia="pl-PL"/>
        </w:rPr>
      </w:pPr>
    </w:p>
    <w:p w14:paraId="085A469D" w14:textId="0A53AE22" w:rsidR="00893070" w:rsidRDefault="00893070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val="en-GB" w:eastAsia="pl-PL"/>
        </w:rPr>
      </w:pPr>
    </w:p>
    <w:p w14:paraId="474C1190" w14:textId="4C4A9887" w:rsidR="00893070" w:rsidRDefault="00893070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val="en-GB" w:eastAsia="pl-PL"/>
        </w:rPr>
      </w:pPr>
    </w:p>
    <w:p w14:paraId="64CA5D5D" w14:textId="426CAF52" w:rsidR="00893070" w:rsidRDefault="00893070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val="en-GB" w:eastAsia="pl-PL"/>
        </w:rPr>
      </w:pPr>
    </w:p>
    <w:p w14:paraId="5E8EC443" w14:textId="260C38A0" w:rsidR="00893070" w:rsidRDefault="00893070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val="en-GB" w:eastAsia="pl-PL"/>
        </w:rPr>
      </w:pPr>
    </w:p>
    <w:p w14:paraId="3DE51663" w14:textId="189899A7" w:rsidR="00893070" w:rsidRDefault="00893070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val="en-GB" w:eastAsia="pl-PL"/>
        </w:rPr>
      </w:pPr>
    </w:p>
    <w:p w14:paraId="314B4C4C" w14:textId="30BAD507" w:rsidR="00893070" w:rsidRDefault="00893070" w:rsidP="00233554">
      <w:pPr>
        <w:pStyle w:val="ListParagraph1"/>
        <w:ind w:left="360"/>
        <w:jc w:val="center"/>
        <w:rPr>
          <w:rFonts w:ascii="Times New Roman" w:hAnsi="Times New Roman" w:cs="Times New Roman"/>
          <w:color w:val="auto"/>
          <w:sz w:val="28"/>
          <w:szCs w:val="28"/>
          <w:lang w:val="en-GB" w:eastAsia="pl-PL"/>
        </w:rPr>
      </w:pPr>
    </w:p>
    <w:p w14:paraId="764DAF49" w14:textId="73022343" w:rsidR="00216522" w:rsidRDefault="00216522">
      <w:pPr>
        <w:pStyle w:val="Nagwekspisutreci"/>
        <w:rPr>
          <w:rFonts w:ascii="Times New Roman" w:hAnsi="Times New Roman"/>
          <w:color w:val="auto"/>
          <w:sz w:val="28"/>
          <w:szCs w:val="28"/>
          <w:lang w:val="en-GB"/>
        </w:rPr>
      </w:pPr>
    </w:p>
    <w:p w14:paraId="340FB10F" w14:textId="77777777" w:rsidR="00573917" w:rsidRPr="00573917" w:rsidRDefault="00573917" w:rsidP="00573917">
      <w:pPr>
        <w:rPr>
          <w:lang w:val="en-GB" w:eastAsia="pl-PL"/>
        </w:rPr>
      </w:pPr>
    </w:p>
    <w:p w14:paraId="025A5542" w14:textId="59085FB1" w:rsidR="00A1225A" w:rsidRPr="00573917" w:rsidRDefault="00A1225A" w:rsidP="00573917">
      <w:pPr>
        <w:pStyle w:val="Nagwekspisutreci"/>
        <w:spacing w:line="360" w:lineRule="auto"/>
        <w:rPr>
          <w:rFonts w:ascii="Times New Roman" w:hAnsi="Times New Roman"/>
          <w:b/>
          <w:bCs/>
          <w:color w:val="auto"/>
          <w:sz w:val="28"/>
          <w:szCs w:val="28"/>
        </w:rPr>
      </w:pPr>
      <w:r w:rsidRPr="00CC1A5D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Spis treści</w:t>
      </w:r>
    </w:p>
    <w:p w14:paraId="1673E068" w14:textId="357E602C" w:rsidR="00FC074D" w:rsidRPr="001572BA" w:rsidRDefault="00A1225A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1826181" w:history="1">
        <w:r w:rsidR="00FC074D" w:rsidRPr="001A08A7">
          <w:rPr>
            <w:rStyle w:val="Hipercze"/>
            <w:rFonts w:ascii="Times New Roman" w:hAnsi="Times New Roman"/>
            <w:noProof/>
          </w:rPr>
          <w:t>Rozdział</w:t>
        </w:r>
        <w:r w:rsidR="00FC074D" w:rsidRPr="001A08A7">
          <w:rPr>
            <w:rStyle w:val="Hipercze"/>
            <w:noProof/>
          </w:rPr>
          <w:t xml:space="preserve"> </w:t>
        </w:r>
        <w:r w:rsidR="00FC074D" w:rsidRPr="001A08A7">
          <w:rPr>
            <w:rStyle w:val="Hipercze"/>
            <w:rFonts w:ascii="Times New Roman" w:hAnsi="Times New Roman"/>
            <w:noProof/>
          </w:rPr>
          <w:t>I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_Toc101826181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</w:t>
        </w:r>
        <w:r w:rsidR="00FC074D">
          <w:rPr>
            <w:noProof/>
            <w:webHidden/>
          </w:rPr>
          <w:fldChar w:fldCharType="end"/>
        </w:r>
      </w:hyperlink>
    </w:p>
    <w:p w14:paraId="7674A821" w14:textId="786C76DC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82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1. Wstęp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_Toc101826182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</w:t>
        </w:r>
        <w:r w:rsidR="00FC074D">
          <w:rPr>
            <w:noProof/>
            <w:webHidden/>
          </w:rPr>
          <w:fldChar w:fldCharType="end"/>
        </w:r>
      </w:hyperlink>
    </w:p>
    <w:p w14:paraId="7462FC96" w14:textId="4B6BC9A4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183" w:history="1">
        <w:r w:rsidR="00FC074D" w:rsidRPr="001A08A7">
          <w:rPr>
            <w:rStyle w:val="Hipercze"/>
            <w:rFonts w:ascii="Times New Roman" w:hAnsi="Times New Roman"/>
            <w:noProof/>
          </w:rPr>
          <w:t>1.1 Cel pracy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_Toc101826183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</w:t>
        </w:r>
        <w:r w:rsidR="00FC074D">
          <w:rPr>
            <w:noProof/>
            <w:webHidden/>
          </w:rPr>
          <w:fldChar w:fldCharType="end"/>
        </w:r>
      </w:hyperlink>
    </w:p>
    <w:p w14:paraId="1480F769" w14:textId="45962CCD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184" w:history="1">
        <w:r w:rsidR="00FC074D" w:rsidRPr="001A08A7">
          <w:rPr>
            <w:rStyle w:val="Hipercze"/>
            <w:rFonts w:ascii="Times New Roman" w:hAnsi="Times New Roman"/>
            <w:noProof/>
          </w:rPr>
          <w:t>1.2 Zakres pracy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_Toc101826184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</w:t>
        </w:r>
        <w:r w:rsidR="00FC074D">
          <w:rPr>
            <w:noProof/>
            <w:webHidden/>
          </w:rPr>
          <w:fldChar w:fldCharType="end"/>
        </w:r>
      </w:hyperlink>
    </w:p>
    <w:p w14:paraId="32A046CB" w14:textId="752B0285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85" w:history="1">
        <w:r w:rsidR="00FC074D" w:rsidRPr="001A08A7">
          <w:rPr>
            <w:rStyle w:val="Hipercze"/>
            <w:rFonts w:ascii="Times New Roman" w:hAnsi="Times New Roman"/>
            <w:noProof/>
          </w:rPr>
          <w:t>Rozdział II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_Toc101826185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</w:t>
        </w:r>
        <w:r w:rsidR="00FC074D">
          <w:rPr>
            <w:noProof/>
            <w:webHidden/>
          </w:rPr>
          <w:fldChar w:fldCharType="end"/>
        </w:r>
      </w:hyperlink>
    </w:p>
    <w:p w14:paraId="49C8B6CF" w14:textId="72C295E6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86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2. Omówienie problemu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_Toc101826186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</w:t>
        </w:r>
        <w:r w:rsidR="00FC074D">
          <w:rPr>
            <w:noProof/>
            <w:webHidden/>
          </w:rPr>
          <w:fldChar w:fldCharType="end"/>
        </w:r>
      </w:hyperlink>
    </w:p>
    <w:p w14:paraId="3419ED9B" w14:textId="0D4B3738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187" w:history="1">
        <w:r w:rsidR="00FC074D" w:rsidRPr="001A08A7">
          <w:rPr>
            <w:rStyle w:val="Hipercze"/>
            <w:rFonts w:ascii="Times New Roman" w:hAnsi="Times New Roman"/>
            <w:noProof/>
          </w:rPr>
          <w:t>2.1 Przegląd istniejących rozwiązań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_Toc101826187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</w:t>
        </w:r>
        <w:r w:rsidR="00FC074D">
          <w:rPr>
            <w:noProof/>
            <w:webHidden/>
          </w:rPr>
          <w:fldChar w:fldCharType="end"/>
        </w:r>
      </w:hyperlink>
    </w:p>
    <w:p w14:paraId="61BD14F2" w14:textId="1C87F273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188" w:history="1">
        <w:r w:rsidR="00FC074D" w:rsidRPr="001A08A7">
          <w:rPr>
            <w:rStyle w:val="Hipercze"/>
            <w:rFonts w:ascii="Times New Roman" w:hAnsi="Times New Roman"/>
            <w:noProof/>
          </w:rPr>
          <w:t>2.2 Słownictwo specjalistyczne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_Toc101826188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6</w:t>
        </w:r>
        <w:r w:rsidR="00FC074D">
          <w:rPr>
            <w:noProof/>
            <w:webHidden/>
          </w:rPr>
          <w:fldChar w:fldCharType="end"/>
        </w:r>
      </w:hyperlink>
    </w:p>
    <w:p w14:paraId="2DD96640" w14:textId="6753317C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89" w:history="1">
        <w:r w:rsidR="00FC074D" w:rsidRPr="001A08A7">
          <w:rPr>
            <w:rStyle w:val="Hipercze"/>
            <w:rFonts w:ascii="Times New Roman" w:hAnsi="Times New Roman"/>
            <w:noProof/>
          </w:rPr>
          <w:t>Rozdział III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_Toc101826189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7</w:t>
        </w:r>
        <w:r w:rsidR="00FC074D">
          <w:rPr>
            <w:noProof/>
            <w:webHidden/>
          </w:rPr>
          <w:fldChar w:fldCharType="end"/>
        </w:r>
      </w:hyperlink>
    </w:p>
    <w:p w14:paraId="08347308" w14:textId="34548545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90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 Specyfikacja wymagań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_Toc101826190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7</w:t>
        </w:r>
        <w:r w:rsidR="00FC074D">
          <w:rPr>
            <w:noProof/>
            <w:webHidden/>
          </w:rPr>
          <w:fldChar w:fldCharType="end"/>
        </w:r>
      </w:hyperlink>
    </w:p>
    <w:p w14:paraId="5F2D9BD9" w14:textId="48B6214D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191" w:history="1">
        <w:r w:rsidR="00FC074D" w:rsidRPr="001A08A7">
          <w:rPr>
            <w:rStyle w:val="Hipercze"/>
            <w:rFonts w:ascii="Times New Roman" w:hAnsi="Times New Roman"/>
            <w:noProof/>
          </w:rPr>
          <w:t>3.1 Wymagania funkcjonalne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_Toc101826191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7</w:t>
        </w:r>
        <w:r w:rsidR="00FC074D">
          <w:rPr>
            <w:noProof/>
            <w:webHidden/>
          </w:rPr>
          <w:fldChar w:fldCharType="end"/>
        </w:r>
      </w:hyperlink>
    </w:p>
    <w:p w14:paraId="73C0B888" w14:textId="111666FA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192" w:history="1">
        <w:r w:rsidR="00FC074D" w:rsidRPr="001A08A7">
          <w:rPr>
            <w:rStyle w:val="Hipercze"/>
            <w:rFonts w:ascii="Times New Roman" w:hAnsi="Times New Roman"/>
            <w:noProof/>
          </w:rPr>
          <w:t>3.2 Wymagania niefunkcjonalne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_Toc101826192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8</w:t>
        </w:r>
        <w:r w:rsidR="00FC074D">
          <w:rPr>
            <w:noProof/>
            <w:webHidden/>
          </w:rPr>
          <w:fldChar w:fldCharType="end"/>
        </w:r>
      </w:hyperlink>
    </w:p>
    <w:p w14:paraId="43743E67" w14:textId="760B212A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193" w:history="1">
        <w:r w:rsidR="00FC074D" w:rsidRPr="001A08A7">
          <w:rPr>
            <w:rStyle w:val="Hipercze"/>
            <w:rFonts w:ascii="Times New Roman" w:hAnsi="Times New Roman"/>
            <w:noProof/>
          </w:rPr>
          <w:t>3.3 Diagramy przypadków użycia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_Toc101826193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8</w:t>
        </w:r>
        <w:r w:rsidR="00FC074D">
          <w:rPr>
            <w:noProof/>
            <w:webHidden/>
          </w:rPr>
          <w:fldChar w:fldCharType="end"/>
        </w:r>
      </w:hyperlink>
    </w:p>
    <w:p w14:paraId="5D8ADF24" w14:textId="6CAFC2DC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94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3.3.1 Rejestracja na platformie Steam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_Toc101826194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9</w:t>
        </w:r>
        <w:r w:rsidR="00FC074D">
          <w:rPr>
            <w:noProof/>
            <w:webHidden/>
          </w:rPr>
          <w:fldChar w:fldCharType="end"/>
        </w:r>
      </w:hyperlink>
    </w:p>
    <w:p w14:paraId="339F4D3B" w14:textId="152BEADB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95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3.3.2 Logowanie się do serwisu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_Toc101826195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10</w:t>
        </w:r>
        <w:r w:rsidR="00FC074D">
          <w:rPr>
            <w:noProof/>
            <w:webHidden/>
          </w:rPr>
          <w:fldChar w:fldCharType="end"/>
        </w:r>
      </w:hyperlink>
    </w:p>
    <w:p w14:paraId="0162B285" w14:textId="3FF905C1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96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3.3.3 Wybór gry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_Toc101826196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11</w:t>
        </w:r>
        <w:r w:rsidR="00FC074D">
          <w:rPr>
            <w:noProof/>
            <w:webHidden/>
          </w:rPr>
          <w:fldChar w:fldCharType="end"/>
        </w:r>
      </w:hyperlink>
    </w:p>
    <w:p w14:paraId="426742E0" w14:textId="2A3A259D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97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3.3.4 Znalezienie partnera gry.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_Toc101826197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12</w:t>
        </w:r>
        <w:r w:rsidR="00FC074D">
          <w:rPr>
            <w:noProof/>
            <w:webHidden/>
          </w:rPr>
          <w:fldChar w:fldCharType="end"/>
        </w:r>
      </w:hyperlink>
    </w:p>
    <w:p w14:paraId="0E7D6BD0" w14:textId="615B6361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98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3.3.5 Komunikacja graczy.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_Toc101826198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13</w:t>
        </w:r>
        <w:r w:rsidR="00FC074D">
          <w:rPr>
            <w:noProof/>
            <w:webHidden/>
          </w:rPr>
          <w:fldChar w:fldCharType="end"/>
        </w:r>
      </w:hyperlink>
    </w:p>
    <w:p w14:paraId="7C9DC0BB" w14:textId="093C8C88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199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3.3.6 Dodawanie komentarzy do kont innych graczy.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_Toc101826199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14</w:t>
        </w:r>
        <w:r w:rsidR="00FC074D">
          <w:rPr>
            <w:noProof/>
            <w:webHidden/>
          </w:rPr>
          <w:fldChar w:fldCharType="end"/>
        </w:r>
      </w:hyperlink>
    </w:p>
    <w:p w14:paraId="4AF7D2A6" w14:textId="17CCED18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00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3.3.7 Dodawanie ocen do kont innych graczy.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_Toc101826200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15</w:t>
        </w:r>
        <w:r w:rsidR="00FC074D">
          <w:rPr>
            <w:noProof/>
            <w:webHidden/>
          </w:rPr>
          <w:fldChar w:fldCharType="end"/>
        </w:r>
      </w:hyperlink>
    </w:p>
    <w:p w14:paraId="205908F1" w14:textId="25BF8566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01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3.3.8 Wylogowanie się z serwisu.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_Toc101826201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16</w:t>
        </w:r>
        <w:r w:rsidR="00FC074D">
          <w:rPr>
            <w:noProof/>
            <w:webHidden/>
          </w:rPr>
          <w:fldChar w:fldCharType="end"/>
        </w:r>
      </w:hyperlink>
    </w:p>
    <w:p w14:paraId="12B8C8D7" w14:textId="00C55079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202" w:history="1">
        <w:r w:rsidR="00FC074D" w:rsidRPr="001A08A7">
          <w:rPr>
            <w:rStyle w:val="Hipercze"/>
            <w:rFonts w:ascii="Times New Roman" w:hAnsi="Times New Roman"/>
            <w:noProof/>
          </w:rPr>
          <w:t>3.4 Makiety systemu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_Toc101826202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17</w:t>
        </w:r>
        <w:r w:rsidR="00FC074D">
          <w:rPr>
            <w:noProof/>
            <w:webHidden/>
          </w:rPr>
          <w:fldChar w:fldCharType="end"/>
        </w:r>
      </w:hyperlink>
    </w:p>
    <w:p w14:paraId="55FD97ED" w14:textId="5D8B48EC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03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3.4.1 Strona główna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_Toc101826203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18</w:t>
        </w:r>
        <w:r w:rsidR="00FC074D">
          <w:rPr>
            <w:noProof/>
            <w:webHidden/>
          </w:rPr>
          <w:fldChar w:fldCharType="end"/>
        </w:r>
      </w:hyperlink>
    </w:p>
    <w:p w14:paraId="7CBA454C" w14:textId="577A4EBB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04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3.4.2 Wybór gry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_Toc101826204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19</w:t>
        </w:r>
        <w:r w:rsidR="00FC074D">
          <w:rPr>
            <w:noProof/>
            <w:webHidden/>
          </w:rPr>
          <w:fldChar w:fldCharType="end"/>
        </w:r>
      </w:hyperlink>
    </w:p>
    <w:p w14:paraId="11016B86" w14:textId="39D96AAE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05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3.4.3 Lista wszystkich użytkowników po wyborze gry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_Toc101826205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20</w:t>
        </w:r>
        <w:r w:rsidR="00FC074D">
          <w:rPr>
            <w:noProof/>
            <w:webHidden/>
          </w:rPr>
          <w:fldChar w:fldCharType="end"/>
        </w:r>
      </w:hyperlink>
    </w:p>
    <w:p w14:paraId="7E86B158" w14:textId="5EFFAFF5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06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3.4.4 Lista graczy wyszukanych przez algorytm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_Toc101826206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20</w:t>
        </w:r>
        <w:r w:rsidR="00FC074D">
          <w:rPr>
            <w:noProof/>
            <w:webHidden/>
          </w:rPr>
          <w:fldChar w:fldCharType="end"/>
        </w:r>
      </w:hyperlink>
    </w:p>
    <w:p w14:paraId="104E699E" w14:textId="40A119CF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07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3.4.5 Profil użytkownika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_Toc101826207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20</w:t>
        </w:r>
        <w:r w:rsidR="00FC074D">
          <w:rPr>
            <w:noProof/>
            <w:webHidden/>
          </w:rPr>
          <w:fldChar w:fldCharType="end"/>
        </w:r>
      </w:hyperlink>
    </w:p>
    <w:p w14:paraId="2B369490" w14:textId="10321413" w:rsidR="00FC074D" w:rsidRPr="001572BA" w:rsidRDefault="000B75C2">
      <w:pPr>
        <w:pStyle w:val="Spistreci3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08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3.4.5 Profil innego użytkownika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_Toc101826208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20</w:t>
        </w:r>
        <w:r w:rsidR="00FC074D">
          <w:rPr>
            <w:noProof/>
            <w:webHidden/>
          </w:rPr>
          <w:fldChar w:fldCharType="end"/>
        </w:r>
      </w:hyperlink>
    </w:p>
    <w:p w14:paraId="67EE1AB2" w14:textId="4C6A95BE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209" w:history="1">
        <w:r w:rsidR="00FC074D" w:rsidRPr="001A08A7">
          <w:rPr>
            <w:rStyle w:val="Hipercze"/>
            <w:rFonts w:ascii="Times New Roman" w:hAnsi="Times New Roman"/>
            <w:noProof/>
          </w:rPr>
          <w:t>3.5 Struktura bazy danych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_Toc101826209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20</w:t>
        </w:r>
        <w:r w:rsidR="00FC074D">
          <w:rPr>
            <w:noProof/>
            <w:webHidden/>
          </w:rPr>
          <w:fldChar w:fldCharType="end"/>
        </w:r>
      </w:hyperlink>
    </w:p>
    <w:p w14:paraId="34831C52" w14:textId="3162A10A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10" w:history="1">
        <w:r w:rsidR="00FC074D" w:rsidRPr="001A08A7">
          <w:rPr>
            <w:rStyle w:val="Hipercze"/>
            <w:rFonts w:ascii="Times New Roman" w:hAnsi="Times New Roman"/>
            <w:noProof/>
          </w:rPr>
          <w:t>Rozdział IV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_Toc101826210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21</w:t>
        </w:r>
        <w:r w:rsidR="00FC074D">
          <w:rPr>
            <w:noProof/>
            <w:webHidden/>
          </w:rPr>
          <w:fldChar w:fldCharType="end"/>
        </w:r>
      </w:hyperlink>
    </w:p>
    <w:p w14:paraId="24E240B8" w14:textId="003993E0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11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4. Interfejsy aplikacji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_Toc101826211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21</w:t>
        </w:r>
        <w:r w:rsidR="00FC074D">
          <w:rPr>
            <w:noProof/>
            <w:webHidden/>
          </w:rPr>
          <w:fldChar w:fldCharType="end"/>
        </w:r>
      </w:hyperlink>
    </w:p>
    <w:p w14:paraId="16D99EE6" w14:textId="3F371A7B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12" w:history="1">
        <w:r w:rsidR="00FC074D" w:rsidRPr="001A08A7">
          <w:rPr>
            <w:rStyle w:val="Hipercze"/>
            <w:rFonts w:ascii="Times New Roman" w:hAnsi="Times New Roman"/>
            <w:noProof/>
          </w:rPr>
          <w:t>Rozdział V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_Toc101826212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22</w:t>
        </w:r>
        <w:r w:rsidR="00FC074D">
          <w:rPr>
            <w:noProof/>
            <w:webHidden/>
          </w:rPr>
          <w:fldChar w:fldCharType="end"/>
        </w:r>
      </w:hyperlink>
    </w:p>
    <w:p w14:paraId="35B19F0B" w14:textId="0C4A2632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13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5. Implementacja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_Toc101826213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22</w:t>
        </w:r>
        <w:r w:rsidR="00FC074D">
          <w:rPr>
            <w:noProof/>
            <w:webHidden/>
          </w:rPr>
          <w:fldChar w:fldCharType="end"/>
        </w:r>
      </w:hyperlink>
    </w:p>
    <w:p w14:paraId="7A2F3964" w14:textId="73170F8B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214" w:history="1">
        <w:r w:rsidR="00FC074D" w:rsidRPr="001A08A7">
          <w:rPr>
            <w:rStyle w:val="Hipercze"/>
            <w:rFonts w:ascii="Times New Roman" w:hAnsi="Times New Roman"/>
            <w:noProof/>
          </w:rPr>
          <w:t>5.1 Wykorzystane technologie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_Toc101826214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22</w:t>
        </w:r>
        <w:r w:rsidR="00FC074D">
          <w:rPr>
            <w:noProof/>
            <w:webHidden/>
          </w:rPr>
          <w:fldChar w:fldCharType="end"/>
        </w:r>
      </w:hyperlink>
    </w:p>
    <w:p w14:paraId="00B9ADB7" w14:textId="23537408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215" w:history="1">
        <w:r w:rsidR="00FC074D" w:rsidRPr="001A08A7">
          <w:rPr>
            <w:rStyle w:val="Hipercze"/>
            <w:rFonts w:ascii="Times New Roman" w:hAnsi="Times New Roman"/>
            <w:noProof/>
          </w:rPr>
          <w:t>5.2 Środowiska robocze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_Toc101826215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22</w:t>
        </w:r>
        <w:r w:rsidR="00FC074D">
          <w:rPr>
            <w:noProof/>
            <w:webHidden/>
          </w:rPr>
          <w:fldChar w:fldCharType="end"/>
        </w:r>
      </w:hyperlink>
    </w:p>
    <w:p w14:paraId="6E49E6AC" w14:textId="6C762AFC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216" w:history="1">
        <w:r w:rsidR="00FC074D" w:rsidRPr="001A08A7">
          <w:rPr>
            <w:rStyle w:val="Hipercze"/>
            <w:rFonts w:ascii="Times New Roman" w:hAnsi="Times New Roman"/>
            <w:noProof/>
          </w:rPr>
          <w:t>5.3 Połączenie z bazą danych Steam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_Toc101826216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22</w:t>
        </w:r>
        <w:r w:rsidR="00FC074D">
          <w:rPr>
            <w:noProof/>
            <w:webHidden/>
          </w:rPr>
          <w:fldChar w:fldCharType="end"/>
        </w:r>
      </w:hyperlink>
    </w:p>
    <w:p w14:paraId="2423403C" w14:textId="105F0FFC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217" w:history="1">
        <w:r w:rsidR="00FC074D" w:rsidRPr="001A08A7">
          <w:rPr>
            <w:rStyle w:val="Hipercze"/>
            <w:rFonts w:ascii="Times New Roman" w:hAnsi="Times New Roman"/>
            <w:noProof/>
          </w:rPr>
          <w:t>5.4 Pobieranie danych z bazy danych Steam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_Toc101826217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22</w:t>
        </w:r>
        <w:r w:rsidR="00FC074D">
          <w:rPr>
            <w:noProof/>
            <w:webHidden/>
          </w:rPr>
          <w:fldChar w:fldCharType="end"/>
        </w:r>
      </w:hyperlink>
    </w:p>
    <w:p w14:paraId="77640474" w14:textId="7168DCC6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218" w:history="1">
        <w:r w:rsidR="00FC074D" w:rsidRPr="001A08A7">
          <w:rPr>
            <w:rStyle w:val="Hipercze"/>
            <w:rFonts w:ascii="Times New Roman" w:hAnsi="Times New Roman"/>
            <w:noProof/>
          </w:rPr>
          <w:t>5.5 System wysyłania prywatnych wiadomości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_Toc101826218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22</w:t>
        </w:r>
        <w:r w:rsidR="00FC074D">
          <w:rPr>
            <w:noProof/>
            <w:webHidden/>
          </w:rPr>
          <w:fldChar w:fldCharType="end"/>
        </w:r>
      </w:hyperlink>
    </w:p>
    <w:p w14:paraId="530BBAFE" w14:textId="593B09C4" w:rsidR="00FC074D" w:rsidRPr="001572BA" w:rsidRDefault="000B75C2">
      <w:pPr>
        <w:pStyle w:val="Spistreci2"/>
        <w:tabs>
          <w:tab w:val="right" w:leader="dot" w:pos="9621"/>
        </w:tabs>
        <w:rPr>
          <w:noProof/>
        </w:rPr>
      </w:pPr>
      <w:hyperlink w:anchor="_Toc101826219" w:history="1">
        <w:r w:rsidR="00FC074D" w:rsidRPr="001A08A7">
          <w:rPr>
            <w:rStyle w:val="Hipercze"/>
            <w:rFonts w:ascii="Times New Roman" w:hAnsi="Times New Roman"/>
            <w:noProof/>
          </w:rPr>
          <w:t>5.6 Algorytm dobierający graczy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_Toc101826219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22</w:t>
        </w:r>
        <w:r w:rsidR="00FC074D">
          <w:rPr>
            <w:noProof/>
            <w:webHidden/>
          </w:rPr>
          <w:fldChar w:fldCharType="end"/>
        </w:r>
      </w:hyperlink>
    </w:p>
    <w:p w14:paraId="04118F00" w14:textId="1437A3AB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20" w:history="1">
        <w:r w:rsidR="00FC074D" w:rsidRPr="001A08A7">
          <w:rPr>
            <w:rStyle w:val="Hipercze"/>
            <w:rFonts w:ascii="Times New Roman" w:hAnsi="Times New Roman"/>
            <w:noProof/>
          </w:rPr>
          <w:t>Rozdział VI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_Toc101826220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23</w:t>
        </w:r>
        <w:r w:rsidR="00FC074D">
          <w:rPr>
            <w:noProof/>
            <w:webHidden/>
          </w:rPr>
          <w:fldChar w:fldCharType="end"/>
        </w:r>
      </w:hyperlink>
    </w:p>
    <w:p w14:paraId="30A7959E" w14:textId="7972AFD9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21" w:history="1">
        <w:r w:rsidR="00FC074D" w:rsidRPr="001A08A7">
          <w:rPr>
            <w:rStyle w:val="Hipercze"/>
            <w:rFonts w:ascii="Times New Roman" w:hAnsi="Times New Roman"/>
            <w:noProof/>
          </w:rPr>
          <w:t>6. Testy aplikacji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_Toc101826221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23</w:t>
        </w:r>
        <w:r w:rsidR="00FC074D">
          <w:rPr>
            <w:noProof/>
            <w:webHidden/>
          </w:rPr>
          <w:fldChar w:fldCharType="end"/>
        </w:r>
      </w:hyperlink>
    </w:p>
    <w:p w14:paraId="2823A518" w14:textId="09D89379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22" w:history="1">
        <w:r w:rsidR="00FC074D" w:rsidRPr="001A08A7">
          <w:rPr>
            <w:rStyle w:val="Hipercze"/>
            <w:rFonts w:ascii="Times New Roman" w:hAnsi="Times New Roman"/>
            <w:noProof/>
          </w:rPr>
          <w:t>Rozdział VII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_Toc101826222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24</w:t>
        </w:r>
        <w:r w:rsidR="00FC074D">
          <w:rPr>
            <w:noProof/>
            <w:webHidden/>
          </w:rPr>
          <w:fldChar w:fldCharType="end"/>
        </w:r>
      </w:hyperlink>
    </w:p>
    <w:p w14:paraId="7A814343" w14:textId="74E4E9D9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23" w:history="1">
        <w:r w:rsidR="00FC074D" w:rsidRPr="001A08A7">
          <w:rPr>
            <w:rStyle w:val="Hipercze"/>
            <w:rFonts w:ascii="Times New Roman" w:hAnsi="Times New Roman"/>
            <w:noProof/>
          </w:rPr>
          <w:t>7. Podsumowanie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_Toc101826223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24</w:t>
        </w:r>
        <w:r w:rsidR="00FC074D">
          <w:rPr>
            <w:noProof/>
            <w:webHidden/>
          </w:rPr>
          <w:fldChar w:fldCharType="end"/>
        </w:r>
      </w:hyperlink>
    </w:p>
    <w:p w14:paraId="4BFE4E5C" w14:textId="25D72EEB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24" w:history="1">
        <w:r w:rsidR="00FC074D" w:rsidRPr="001A08A7">
          <w:rPr>
            <w:rStyle w:val="Hipercze"/>
            <w:rFonts w:ascii="Times New Roman" w:hAnsi="Times New Roman"/>
            <w:noProof/>
            <w:lang w:eastAsia="pl-PL"/>
          </w:rPr>
          <w:t>Spis rysunków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_Toc101826224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24</w:t>
        </w:r>
        <w:r w:rsidR="00FC074D">
          <w:rPr>
            <w:noProof/>
            <w:webHidden/>
          </w:rPr>
          <w:fldChar w:fldCharType="end"/>
        </w:r>
      </w:hyperlink>
    </w:p>
    <w:p w14:paraId="76110459" w14:textId="2716EF29" w:rsidR="00FC074D" w:rsidRPr="001572BA" w:rsidRDefault="000B75C2">
      <w:pPr>
        <w:pStyle w:val="Spistreci1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826225" w:history="1">
        <w:r w:rsidR="00FC074D" w:rsidRPr="001A08A7">
          <w:rPr>
            <w:rStyle w:val="Hipercze"/>
            <w:rFonts w:ascii="Times New Roman" w:hAnsi="Times New Roman"/>
            <w:noProof/>
          </w:rPr>
          <w:t>Bibliografia</w:t>
        </w:r>
        <w:r w:rsidR="00FC074D">
          <w:rPr>
            <w:noProof/>
            <w:webHidden/>
          </w:rPr>
          <w:tab/>
        </w:r>
        <w:r w:rsidR="00FC074D">
          <w:rPr>
            <w:noProof/>
            <w:webHidden/>
          </w:rPr>
          <w:fldChar w:fldCharType="begin"/>
        </w:r>
        <w:r w:rsidR="00FC074D">
          <w:rPr>
            <w:noProof/>
            <w:webHidden/>
          </w:rPr>
          <w:instrText xml:space="preserve"> PAGEREF _Toc101826225 \h </w:instrText>
        </w:r>
        <w:r w:rsidR="00FC074D">
          <w:rPr>
            <w:noProof/>
            <w:webHidden/>
          </w:rPr>
        </w:r>
        <w:r w:rsidR="00FC074D">
          <w:rPr>
            <w:noProof/>
            <w:webHidden/>
          </w:rPr>
          <w:fldChar w:fldCharType="separate"/>
        </w:r>
        <w:r w:rsidR="00FC074D">
          <w:rPr>
            <w:noProof/>
            <w:webHidden/>
          </w:rPr>
          <w:t>25</w:t>
        </w:r>
        <w:r w:rsidR="00FC074D">
          <w:rPr>
            <w:noProof/>
            <w:webHidden/>
          </w:rPr>
          <w:fldChar w:fldCharType="end"/>
        </w:r>
      </w:hyperlink>
    </w:p>
    <w:p w14:paraId="7CDFC12E" w14:textId="05E0BDE0" w:rsidR="009D7314" w:rsidRDefault="00A1225A" w:rsidP="0002691E">
      <w:pPr>
        <w:spacing w:line="360" w:lineRule="auto"/>
        <w:sectPr w:rsidR="009D7314" w:rsidSect="00C43111">
          <w:footerReference w:type="default" r:id="rId10"/>
          <w:pgSz w:w="11900" w:h="16840"/>
          <w:pgMar w:top="851" w:right="851" w:bottom="851" w:left="1418" w:header="709" w:footer="709" w:gutter="0"/>
          <w:pgNumType w:start="5"/>
          <w:cols w:space="708"/>
          <w:docGrid w:linePitch="360"/>
        </w:sectPr>
      </w:pPr>
      <w:r>
        <w:rPr>
          <w:b/>
          <w:bCs/>
        </w:rPr>
        <w:fldChar w:fldCharType="end"/>
      </w:r>
    </w:p>
    <w:p w14:paraId="1FDBD358" w14:textId="3DE6F413" w:rsidR="00C30B9C" w:rsidRPr="00DD64EA" w:rsidRDefault="00A1225A" w:rsidP="00A640DD">
      <w:pPr>
        <w:pStyle w:val="Nagwek1"/>
      </w:pPr>
      <w:bookmarkStart w:id="0" w:name="_Toc101826181"/>
      <w:r w:rsidRPr="00A640DD">
        <w:rPr>
          <w:rFonts w:ascii="Times New Roman" w:hAnsi="Times New Roman"/>
          <w:sz w:val="40"/>
          <w:szCs w:val="40"/>
        </w:rPr>
        <w:lastRenderedPageBreak/>
        <w:t>Rozdzia</w:t>
      </w:r>
      <w:r w:rsidR="00A640DD">
        <w:rPr>
          <w:rFonts w:ascii="Times New Roman" w:hAnsi="Times New Roman"/>
          <w:sz w:val="40"/>
          <w:szCs w:val="40"/>
        </w:rPr>
        <w:t>ł</w:t>
      </w:r>
      <w:r w:rsidRPr="00A1225A">
        <w:t xml:space="preserve"> </w:t>
      </w:r>
      <w:r w:rsidRPr="00A640DD">
        <w:rPr>
          <w:rFonts w:ascii="Times New Roman" w:hAnsi="Times New Roman"/>
          <w:sz w:val="40"/>
          <w:szCs w:val="40"/>
        </w:rPr>
        <w:t>I</w:t>
      </w:r>
      <w:bookmarkEnd w:id="0"/>
    </w:p>
    <w:p w14:paraId="69ED6A9C" w14:textId="316ACA9E" w:rsidR="00A1225A" w:rsidRPr="004D54BC" w:rsidRDefault="00A1225A" w:rsidP="0027602F">
      <w:pPr>
        <w:pStyle w:val="Nagwek1"/>
        <w:spacing w:line="360" w:lineRule="auto"/>
        <w:rPr>
          <w:rFonts w:ascii="Times New Roman" w:hAnsi="Times New Roman"/>
          <w:sz w:val="28"/>
          <w:szCs w:val="28"/>
          <w:lang w:eastAsia="pl-PL"/>
        </w:rPr>
      </w:pPr>
      <w:bookmarkStart w:id="1" w:name="_Toc101826182"/>
      <w:r w:rsidRPr="004D54BC">
        <w:rPr>
          <w:rFonts w:ascii="Times New Roman" w:hAnsi="Times New Roman"/>
          <w:sz w:val="28"/>
          <w:szCs w:val="28"/>
          <w:lang w:eastAsia="pl-PL"/>
        </w:rPr>
        <w:t>1</w:t>
      </w:r>
      <w:r w:rsidR="00216522" w:rsidRPr="004D54BC">
        <w:rPr>
          <w:rFonts w:ascii="Times New Roman" w:hAnsi="Times New Roman"/>
          <w:sz w:val="28"/>
          <w:szCs w:val="28"/>
          <w:lang w:eastAsia="pl-PL"/>
        </w:rPr>
        <w:t xml:space="preserve">. </w:t>
      </w:r>
      <w:r w:rsidRPr="004D54BC">
        <w:rPr>
          <w:rFonts w:ascii="Times New Roman" w:hAnsi="Times New Roman"/>
          <w:sz w:val="28"/>
          <w:szCs w:val="28"/>
          <w:lang w:eastAsia="pl-PL"/>
        </w:rPr>
        <w:t>Wstęp</w:t>
      </w:r>
      <w:bookmarkEnd w:id="1"/>
    </w:p>
    <w:p w14:paraId="68EBE274" w14:textId="74689861" w:rsidR="0027602F" w:rsidRPr="0027602F" w:rsidRDefault="004D54BC" w:rsidP="003467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ab/>
      </w:r>
      <w:r w:rsidR="0027602F">
        <w:rPr>
          <w:rFonts w:ascii="Times New Roman" w:hAnsi="Times New Roman" w:cs="Times New Roman"/>
          <w:sz w:val="24"/>
          <w:szCs w:val="24"/>
          <w:lang w:eastAsia="pl-PL"/>
        </w:rPr>
        <w:t xml:space="preserve">Posiłkując się oficjalnymi statystykami Steam, w dobę jest około 25 milionów </w:t>
      </w:r>
      <w:r w:rsidR="00F60E43">
        <w:rPr>
          <w:rFonts w:ascii="Times New Roman" w:hAnsi="Times New Roman" w:cs="Times New Roman"/>
          <w:sz w:val="24"/>
          <w:szCs w:val="24"/>
          <w:lang w:eastAsia="pl-PL"/>
        </w:rPr>
        <w:t>zalogowanych</w:t>
      </w:r>
      <w:r w:rsidR="0027602F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 w:rsidR="00F60E43">
        <w:rPr>
          <w:rFonts w:ascii="Times New Roman" w:hAnsi="Times New Roman" w:cs="Times New Roman"/>
          <w:sz w:val="24"/>
          <w:szCs w:val="24"/>
          <w:lang w:eastAsia="pl-PL"/>
        </w:rPr>
        <w:t>użytkowników</w:t>
      </w:r>
      <w:r w:rsidR="00AF6D05">
        <w:rPr>
          <w:rStyle w:val="Odwoanieprzypisudolnego"/>
          <w:rFonts w:ascii="Times New Roman" w:hAnsi="Times New Roman" w:cs="Times New Roman"/>
          <w:sz w:val="24"/>
          <w:szCs w:val="24"/>
          <w:lang w:eastAsia="pl-PL"/>
        </w:rPr>
        <w:footnoteReference w:id="1"/>
      </w:r>
      <w:r w:rsidR="00FF5869">
        <w:rPr>
          <w:rFonts w:ascii="Times New Roman" w:hAnsi="Times New Roman" w:cs="Times New Roman"/>
          <w:sz w:val="24"/>
          <w:szCs w:val="24"/>
          <w:lang w:eastAsia="pl-PL"/>
        </w:rPr>
        <w:fldChar w:fldCharType="begin"/>
      </w:r>
      <w:r w:rsidR="00FF5869">
        <w:instrText xml:space="preserve"> TA \l "</w:instrText>
      </w:r>
      <w:r w:rsidR="00FF5869" w:rsidRPr="001F60E9">
        <w:rPr>
          <w:rFonts w:ascii="Times New Roman" w:hAnsi="Times New Roman" w:cs="Times New Roman"/>
          <w:sz w:val="24"/>
          <w:szCs w:val="24"/>
          <w:lang w:eastAsia="pl-PL"/>
        </w:rPr>
        <w:instrText>Posiłkując się oficjalnymi statystykami Steam, w dobę jest około 25 milionów zalogowanych użytkowników</w:instrText>
      </w:r>
      <w:r w:rsidR="00FF5869">
        <w:instrText xml:space="preserve">" \s "Posiłkując się oficjalnymi statystykami Steam, w dobę jest około 25 milionów zalogowanych użytkowników" \c 1 </w:instrText>
      </w:r>
      <w:r w:rsidR="00FF5869">
        <w:rPr>
          <w:rFonts w:ascii="Times New Roman" w:hAnsi="Times New Roman" w:cs="Times New Roman"/>
          <w:sz w:val="24"/>
          <w:szCs w:val="24"/>
          <w:lang w:eastAsia="pl-PL"/>
        </w:rPr>
        <w:fldChar w:fldCharType="end"/>
      </w:r>
      <w:r w:rsidR="0027602F">
        <w:rPr>
          <w:rFonts w:ascii="Times New Roman" w:hAnsi="Times New Roman" w:cs="Times New Roman"/>
          <w:sz w:val="24"/>
          <w:szCs w:val="24"/>
          <w:lang w:eastAsia="pl-PL"/>
        </w:rPr>
        <w:t>.</w:t>
      </w:r>
      <w:r w:rsidR="00F60E43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 w:rsidR="00C6563A">
        <w:rPr>
          <w:rFonts w:ascii="Times New Roman" w:hAnsi="Times New Roman" w:cs="Times New Roman"/>
          <w:sz w:val="24"/>
          <w:szCs w:val="24"/>
          <w:lang w:eastAsia="pl-PL"/>
        </w:rPr>
        <w:t>Większość gier na platformie Steam są grami zespołowymi , a więc bardzo duża ilośc ludzi szuka swojego partnera do gry.</w:t>
      </w:r>
      <w:r w:rsidR="00AB13A9">
        <w:rPr>
          <w:rFonts w:ascii="Times New Roman" w:hAnsi="Times New Roman" w:cs="Times New Roman"/>
          <w:sz w:val="24"/>
          <w:szCs w:val="24"/>
          <w:lang w:eastAsia="pl-PL"/>
        </w:rPr>
        <w:t xml:space="preserve"> Na przykład w grze Counter Strike Global O</w:t>
      </w:r>
      <w:r w:rsidR="004F52A5">
        <w:rPr>
          <w:rFonts w:ascii="Times New Roman" w:hAnsi="Times New Roman" w:cs="Times New Roman"/>
          <w:sz w:val="24"/>
          <w:szCs w:val="24"/>
          <w:lang w:eastAsia="pl-PL"/>
        </w:rPr>
        <w:t>f</w:t>
      </w:r>
      <w:r w:rsidR="00AB13A9">
        <w:rPr>
          <w:rFonts w:ascii="Times New Roman" w:hAnsi="Times New Roman" w:cs="Times New Roman"/>
          <w:sz w:val="24"/>
          <w:szCs w:val="24"/>
          <w:lang w:eastAsia="pl-PL"/>
        </w:rPr>
        <w:t xml:space="preserve">fensive jest system dobierania </w:t>
      </w:r>
      <w:r w:rsidR="00346702">
        <w:rPr>
          <w:rFonts w:ascii="Times New Roman" w:hAnsi="Times New Roman" w:cs="Times New Roman"/>
          <w:sz w:val="24"/>
          <w:szCs w:val="24"/>
          <w:lang w:eastAsia="pl-PL"/>
        </w:rPr>
        <w:t>partnerów do gry</w:t>
      </w:r>
      <w:r w:rsidR="00AB13A9">
        <w:rPr>
          <w:rFonts w:ascii="Times New Roman" w:hAnsi="Times New Roman" w:cs="Times New Roman"/>
          <w:sz w:val="24"/>
          <w:szCs w:val="24"/>
          <w:lang w:eastAsia="pl-PL"/>
        </w:rPr>
        <w:t>, ale tylko na podstawie ich rang w tej grze</w:t>
      </w:r>
      <w:r w:rsidR="007B4012">
        <w:rPr>
          <w:rFonts w:ascii="Times New Roman" w:hAnsi="Times New Roman" w:cs="Times New Roman"/>
          <w:sz w:val="24"/>
          <w:szCs w:val="24"/>
          <w:lang w:eastAsia="pl-PL"/>
        </w:rPr>
        <w:t xml:space="preserve"> i z tego powodu</w:t>
      </w:r>
      <w:r w:rsidR="00AB13A9">
        <w:rPr>
          <w:rFonts w:ascii="Times New Roman" w:hAnsi="Times New Roman" w:cs="Times New Roman"/>
          <w:sz w:val="24"/>
          <w:szCs w:val="24"/>
          <w:lang w:eastAsia="pl-PL"/>
        </w:rPr>
        <w:t xml:space="preserve"> większość graczy nie jest zadowolona</w:t>
      </w:r>
      <w:r w:rsidR="00346702">
        <w:rPr>
          <w:rFonts w:ascii="Times New Roman" w:hAnsi="Times New Roman" w:cs="Times New Roman"/>
          <w:sz w:val="24"/>
          <w:szCs w:val="24"/>
          <w:lang w:eastAsia="pl-PL"/>
        </w:rPr>
        <w:t xml:space="preserve"> z tego systemu.</w:t>
      </w:r>
      <w:r w:rsidR="00AB13A9">
        <w:rPr>
          <w:rFonts w:ascii="Times New Roman" w:hAnsi="Times New Roman" w:cs="Times New Roman"/>
          <w:sz w:val="24"/>
          <w:szCs w:val="24"/>
          <w:lang w:eastAsia="pl-PL"/>
        </w:rPr>
        <w:t xml:space="preserve"> Głównym celem tej aplikacji będzie zaoszczędzenie czasu graczom na szukanie partnera do gry. </w:t>
      </w:r>
      <w:r w:rsidR="00346702">
        <w:rPr>
          <w:rFonts w:ascii="Times New Roman" w:hAnsi="Times New Roman" w:cs="Times New Roman"/>
          <w:sz w:val="24"/>
          <w:szCs w:val="24"/>
          <w:lang w:eastAsia="pl-PL"/>
        </w:rPr>
        <w:t>Poprzez analizę konkurencji można wywnioskować, że powodem upadku podobnych systemów jest zły algorytm dobierający partnerów do gry</w:t>
      </w:r>
      <w:r w:rsidR="008D10E3">
        <w:rPr>
          <w:rFonts w:ascii="Times New Roman" w:hAnsi="Times New Roman" w:cs="Times New Roman"/>
          <w:sz w:val="24"/>
          <w:szCs w:val="24"/>
          <w:lang w:eastAsia="pl-PL"/>
        </w:rPr>
        <w:t xml:space="preserve"> lub go brak</w:t>
      </w:r>
      <w:r w:rsidR="00346702"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645D3F3B" w14:textId="684FA86D" w:rsidR="0027602F" w:rsidRPr="0027602F" w:rsidRDefault="0027602F" w:rsidP="0027602F">
      <w:pPr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lang w:eastAsia="pl-PL"/>
        </w:rPr>
        <w:tab/>
      </w:r>
    </w:p>
    <w:p w14:paraId="32A1E2B8" w14:textId="235E62C2" w:rsidR="00594873" w:rsidRPr="004D54BC" w:rsidRDefault="00346702" w:rsidP="00346702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2" w:name="_Toc101826183"/>
      <w:r w:rsidRPr="004D54BC">
        <w:rPr>
          <w:rFonts w:ascii="Times New Roman" w:hAnsi="Times New Roman"/>
          <w:i w:val="0"/>
          <w:iCs w:val="0"/>
          <w:sz w:val="26"/>
          <w:szCs w:val="26"/>
          <w:lang w:eastAsia="pl-PL"/>
        </w:rPr>
        <w:t>1.1 Cel pracy</w:t>
      </w:r>
      <w:bookmarkEnd w:id="2"/>
    </w:p>
    <w:p w14:paraId="5CB5CF07" w14:textId="1CFA9920" w:rsidR="00594873" w:rsidRDefault="004D54BC" w:rsidP="004D54B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ab/>
      </w:r>
      <w:r w:rsidR="00346702">
        <w:rPr>
          <w:rFonts w:ascii="Times New Roman" w:hAnsi="Times New Roman" w:cs="Times New Roman"/>
          <w:sz w:val="24"/>
          <w:szCs w:val="24"/>
          <w:lang w:eastAsia="pl-PL"/>
        </w:rPr>
        <w:t xml:space="preserve">Celem tej pracy jest opracowanie </w:t>
      </w:r>
      <w:r w:rsidR="009D7314">
        <w:rPr>
          <w:rFonts w:ascii="Times New Roman" w:hAnsi="Times New Roman" w:cs="Times New Roman"/>
          <w:sz w:val="24"/>
          <w:szCs w:val="24"/>
          <w:lang w:eastAsia="pl-PL"/>
        </w:rPr>
        <w:t xml:space="preserve">aplikacji internetowej, której głównym zadaniem będzie znalezienie odpowiedniego gracza do zespołu na podstawie jego </w:t>
      </w:r>
      <w:r w:rsidR="00352E3B">
        <w:rPr>
          <w:rFonts w:ascii="Times New Roman" w:hAnsi="Times New Roman" w:cs="Times New Roman"/>
          <w:sz w:val="24"/>
          <w:szCs w:val="24"/>
          <w:lang w:eastAsia="pl-PL"/>
        </w:rPr>
        <w:t>statystyk</w:t>
      </w:r>
      <w:r>
        <w:rPr>
          <w:rFonts w:ascii="Times New Roman" w:hAnsi="Times New Roman" w:cs="Times New Roman"/>
          <w:sz w:val="24"/>
          <w:szCs w:val="24"/>
          <w:lang w:eastAsia="pl-PL"/>
        </w:rPr>
        <w:t>.</w:t>
      </w:r>
      <w:r w:rsidR="005408E1">
        <w:rPr>
          <w:rFonts w:ascii="Times New Roman" w:hAnsi="Times New Roman" w:cs="Times New Roman"/>
          <w:sz w:val="24"/>
          <w:szCs w:val="24"/>
          <w:lang w:eastAsia="pl-PL"/>
        </w:rPr>
        <w:t xml:space="preserve"> Aby zrealizować ten cel zaplanowano opracowanie projektu, a następnie implementację prototypu aplikacji internetowej, której głównym zadaniem będzie dobieranie partnerów gry na podstawie ich statystyk z danej gry na platformie Steam. </w:t>
      </w:r>
      <w:r>
        <w:rPr>
          <w:rFonts w:ascii="Times New Roman" w:hAnsi="Times New Roman" w:cs="Times New Roman"/>
          <w:sz w:val="24"/>
          <w:szCs w:val="24"/>
          <w:lang w:eastAsia="pl-PL"/>
        </w:rPr>
        <w:t>Wielu graczom taki system zaoszczędzi czasu i nerwów podczas szukania partner</w:t>
      </w:r>
      <w:r w:rsidR="005408E1">
        <w:rPr>
          <w:rFonts w:ascii="Times New Roman" w:hAnsi="Times New Roman" w:cs="Times New Roman"/>
          <w:sz w:val="24"/>
          <w:szCs w:val="24"/>
          <w:lang w:eastAsia="pl-PL"/>
        </w:rPr>
        <w:t>ów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do gry. </w:t>
      </w:r>
    </w:p>
    <w:p w14:paraId="6762000C" w14:textId="77777777" w:rsidR="004D54BC" w:rsidRDefault="004D54BC" w:rsidP="004D54B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4CF6B37" w14:textId="39A14C4E" w:rsidR="004D54BC" w:rsidRDefault="004D54BC" w:rsidP="004D54BC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3" w:name="_Toc101826184"/>
      <w:r w:rsidRPr="004D54BC">
        <w:rPr>
          <w:rFonts w:ascii="Times New Roman" w:hAnsi="Times New Roman"/>
          <w:i w:val="0"/>
          <w:iCs w:val="0"/>
          <w:sz w:val="26"/>
          <w:szCs w:val="26"/>
          <w:lang w:eastAsia="pl-PL"/>
        </w:rPr>
        <w:t>1.2 Zakres pracy</w:t>
      </w:r>
      <w:bookmarkEnd w:id="3"/>
    </w:p>
    <w:p w14:paraId="76916B0A" w14:textId="7FA99990" w:rsidR="00AF6D05" w:rsidRPr="0090787F" w:rsidRDefault="00606CCF" w:rsidP="009078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ab/>
        <w:t xml:space="preserve">W pierwszym rozdziale zawarto wstęp, cel i zakres pracy, zaś w drugim przedstawiono </w:t>
      </w:r>
      <w:r w:rsidR="00597EC0">
        <w:rPr>
          <w:rFonts w:ascii="Times New Roman" w:hAnsi="Times New Roman" w:cs="Times New Roman"/>
          <w:sz w:val="24"/>
          <w:szCs w:val="24"/>
          <w:lang w:eastAsia="pl-PL"/>
        </w:rPr>
        <w:t>analizę problemu i przegląd istniejących rozwiązań na rynku o podobnych lub komplementarnych funkcjonalnościach</w:t>
      </w:r>
      <w:r>
        <w:rPr>
          <w:rFonts w:ascii="Times New Roman" w:hAnsi="Times New Roman" w:cs="Times New Roman"/>
          <w:sz w:val="24"/>
          <w:szCs w:val="24"/>
          <w:lang w:eastAsia="pl-PL"/>
        </w:rPr>
        <w:t>,</w:t>
      </w:r>
      <w:r w:rsidR="00597EC0">
        <w:rPr>
          <w:rFonts w:ascii="Times New Roman" w:hAnsi="Times New Roman" w:cs="Times New Roman"/>
          <w:sz w:val="24"/>
          <w:szCs w:val="24"/>
          <w:lang w:eastAsia="pl-PL"/>
        </w:rPr>
        <w:t xml:space="preserve"> w tym SteamAPI, omówiono także słownictwo specjalistyczne, w tym żargon gamingowy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. Analiza konkurencji pozwoli na opracowanie najlepszej strategii </w:t>
      </w:r>
      <w:r w:rsidR="0040751E">
        <w:rPr>
          <w:rFonts w:ascii="Times New Roman" w:hAnsi="Times New Roman" w:cs="Times New Roman"/>
          <w:sz w:val="24"/>
          <w:szCs w:val="24"/>
          <w:lang w:eastAsia="pl-PL"/>
        </w:rPr>
        <w:t>systemu dopasowanej do użytkowników.</w:t>
      </w:r>
      <w:r w:rsidR="00533A4A">
        <w:rPr>
          <w:rFonts w:ascii="Times New Roman" w:hAnsi="Times New Roman" w:cs="Times New Roman"/>
          <w:sz w:val="24"/>
          <w:szCs w:val="24"/>
          <w:lang w:eastAsia="pl-PL"/>
        </w:rPr>
        <w:t xml:space="preserve"> W rozdziale trzecim zaprezentowano projekt aplikacji, obejmujący wymagania funkcjonalne i niefunkcjonalne, diagram przypadków użycia, makiety systemu i strukturę bazy danych. W rozdziale czwartym skoncetrowano się na interfejsie aplikacji, jego przejrzystości i czytelności.</w:t>
      </w:r>
      <w:r w:rsidR="00765D6A">
        <w:rPr>
          <w:rFonts w:ascii="Times New Roman" w:hAnsi="Times New Roman" w:cs="Times New Roman"/>
          <w:sz w:val="24"/>
          <w:szCs w:val="24"/>
          <w:lang w:eastAsia="pl-PL"/>
        </w:rPr>
        <w:t xml:space="preserve"> Rozdział piąty poświęcony jest implementacji. Znajduje się tam uzasadnienie wyboru technologii oraz ich opis, wykorzystywane środowiska programistyczne,</w:t>
      </w:r>
      <w:r w:rsidR="00A54EB5">
        <w:rPr>
          <w:rFonts w:ascii="Times New Roman" w:hAnsi="Times New Roman" w:cs="Times New Roman"/>
          <w:sz w:val="24"/>
          <w:szCs w:val="24"/>
          <w:lang w:eastAsia="pl-PL"/>
        </w:rPr>
        <w:t xml:space="preserve"> wzorce projektowe oraz  najbardziej interesujące fragmentu kodu. Rozdział szósty jest w pełni poświęcony na testowanie aplikacji. Rozdział siódmy jest poświęcony podsumowaniu pra</w:t>
      </w:r>
    </w:p>
    <w:p w14:paraId="714B099B" w14:textId="1FE3A573" w:rsidR="0067336D" w:rsidRPr="005D77E6" w:rsidRDefault="0067336D" w:rsidP="005D77E6">
      <w:pPr>
        <w:pStyle w:val="Nagwek1"/>
        <w:rPr>
          <w:rFonts w:ascii="Times New Roman" w:hAnsi="Times New Roman"/>
          <w:sz w:val="40"/>
          <w:szCs w:val="40"/>
        </w:rPr>
      </w:pPr>
      <w:bookmarkStart w:id="4" w:name="_Toc101826185"/>
      <w:r w:rsidRPr="005D77E6">
        <w:rPr>
          <w:rFonts w:ascii="Times New Roman" w:hAnsi="Times New Roman"/>
          <w:sz w:val="40"/>
          <w:szCs w:val="40"/>
        </w:rPr>
        <w:lastRenderedPageBreak/>
        <w:t>Rozdział II</w:t>
      </w:r>
      <w:bookmarkEnd w:id="4"/>
    </w:p>
    <w:p w14:paraId="75FE57A7" w14:textId="7334CD8D" w:rsidR="00216522" w:rsidRPr="004D54BC" w:rsidRDefault="00216522" w:rsidP="0067336D">
      <w:pPr>
        <w:pStyle w:val="Nagwek1"/>
        <w:spacing w:line="360" w:lineRule="auto"/>
        <w:rPr>
          <w:rFonts w:ascii="Times New Roman" w:hAnsi="Times New Roman"/>
          <w:sz w:val="28"/>
          <w:szCs w:val="28"/>
          <w:lang w:eastAsia="pl-PL"/>
        </w:rPr>
      </w:pPr>
      <w:bookmarkStart w:id="5" w:name="_Toc101826186"/>
      <w:r w:rsidRPr="004D54BC">
        <w:rPr>
          <w:rFonts w:ascii="Times New Roman" w:hAnsi="Times New Roman"/>
          <w:sz w:val="28"/>
          <w:szCs w:val="28"/>
          <w:lang w:eastAsia="pl-PL"/>
        </w:rPr>
        <w:t xml:space="preserve">2. </w:t>
      </w:r>
      <w:r w:rsidR="00A54EB5">
        <w:rPr>
          <w:rFonts w:ascii="Times New Roman" w:hAnsi="Times New Roman"/>
          <w:sz w:val="28"/>
          <w:szCs w:val="28"/>
          <w:lang w:eastAsia="pl-PL"/>
        </w:rPr>
        <w:t>Omówienie problemu</w:t>
      </w:r>
      <w:bookmarkEnd w:id="5"/>
    </w:p>
    <w:p w14:paraId="7289ADB0" w14:textId="38AE2F70" w:rsidR="0090787F" w:rsidRPr="00B523A4" w:rsidRDefault="006C0B79" w:rsidP="0067336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lang w:eastAsia="pl-PL"/>
        </w:rPr>
        <w:tab/>
      </w:r>
      <w:r w:rsidR="00933A0B">
        <w:rPr>
          <w:rFonts w:ascii="Times New Roman" w:hAnsi="Times New Roman" w:cs="Times New Roman"/>
          <w:sz w:val="24"/>
          <w:szCs w:val="24"/>
          <w:lang w:eastAsia="pl-PL"/>
        </w:rPr>
        <w:t>Amerykański producent gier komputerowych Valve Corporation</w:t>
      </w:r>
      <w:r w:rsidRPr="0090787F">
        <w:rPr>
          <w:rFonts w:ascii="Times New Roman" w:hAnsi="Times New Roman" w:cs="Times New Roman"/>
          <w:sz w:val="24"/>
          <w:szCs w:val="24"/>
          <w:lang w:eastAsia="pl-PL"/>
        </w:rPr>
        <w:t xml:space="preserve"> udostępnia klucz Steam</w:t>
      </w:r>
      <w:r w:rsidR="00B523A4">
        <w:rPr>
          <w:rFonts w:ascii="Times New Roman" w:hAnsi="Times New Roman" w:cs="Times New Roman"/>
          <w:sz w:val="24"/>
          <w:szCs w:val="24"/>
          <w:lang w:eastAsia="pl-PL"/>
        </w:rPr>
        <w:t xml:space="preserve"> Web </w:t>
      </w:r>
      <w:r w:rsidRPr="0090787F">
        <w:rPr>
          <w:rFonts w:ascii="Times New Roman" w:hAnsi="Times New Roman" w:cs="Times New Roman"/>
          <w:sz w:val="24"/>
          <w:szCs w:val="24"/>
          <w:lang w:eastAsia="pl-PL"/>
        </w:rPr>
        <w:t>API, aby twórcy witryn mogli wykorzystywać dane z bazy danych Steam na nowe i interesujące sposoby. Umożliwia programistom wysyłanie zapytań do bazy danych Steam w celu uzyskania informacji, które mogą prezentować na ich własnych stronach internetowych</w:t>
      </w:r>
      <w:r w:rsidR="0090787F" w:rsidRPr="0090787F">
        <w:rPr>
          <w:rFonts w:ascii="Times New Roman" w:hAnsi="Times New Roman" w:cs="Times New Roman"/>
          <w:sz w:val="24"/>
          <w:szCs w:val="24"/>
          <w:lang w:eastAsia="pl-PL"/>
        </w:rPr>
        <w:t>.</w:t>
      </w:r>
      <w:r w:rsidR="00B523A4">
        <w:rPr>
          <w:rFonts w:ascii="Times New Roman" w:hAnsi="Times New Roman" w:cs="Times New Roman"/>
          <w:sz w:val="24"/>
          <w:szCs w:val="24"/>
          <w:lang w:eastAsia="pl-PL"/>
        </w:rPr>
        <w:t xml:space="preserve"> Pierwszym warunkiem wygenerowania klucza jest posiadanie konta Steam, ponieważ każdy klucz jest przypisywany do unikalnego </w:t>
      </w:r>
      <w:r w:rsidR="00B523A4" w:rsidRPr="00B523A4">
        <w:rPr>
          <w:rFonts w:ascii="Times New Roman" w:hAnsi="Times New Roman" w:cs="Times New Roman"/>
          <w:sz w:val="24"/>
          <w:szCs w:val="24"/>
          <w:lang w:eastAsia="pl-PL"/>
        </w:rPr>
        <w:t>steamid</w:t>
      </w:r>
      <w:r w:rsidR="00B523A4">
        <w:rPr>
          <w:rFonts w:ascii="Times New Roman" w:hAnsi="Times New Roman" w:cs="Times New Roman"/>
          <w:i/>
          <w:iCs/>
          <w:sz w:val="24"/>
          <w:szCs w:val="24"/>
          <w:lang w:eastAsia="pl-PL"/>
        </w:rPr>
        <w:t>.</w:t>
      </w:r>
      <w:r w:rsidR="00B523A4">
        <w:rPr>
          <w:rFonts w:ascii="Times New Roman" w:hAnsi="Times New Roman" w:cs="Times New Roman"/>
          <w:sz w:val="24"/>
          <w:szCs w:val="24"/>
          <w:lang w:eastAsia="pl-PL"/>
        </w:rPr>
        <w:t xml:space="preserve"> Drugim warunkiem </w:t>
      </w:r>
      <w:r w:rsidR="00F316EB">
        <w:rPr>
          <w:rFonts w:ascii="Times New Roman" w:hAnsi="Times New Roman" w:cs="Times New Roman"/>
          <w:sz w:val="24"/>
          <w:szCs w:val="24"/>
          <w:lang w:eastAsia="pl-PL"/>
        </w:rPr>
        <w:t>jest wprowadzenie adresu własnej strony internetowej lub ip serwera</w:t>
      </w:r>
      <w:r w:rsidR="00E85226">
        <w:rPr>
          <w:rFonts w:ascii="Times New Roman" w:hAnsi="Times New Roman" w:cs="Times New Roman"/>
          <w:sz w:val="24"/>
          <w:szCs w:val="24"/>
          <w:lang w:eastAsia="pl-PL"/>
        </w:rPr>
        <w:t>,</w:t>
      </w:r>
      <w:r w:rsidR="00F316EB">
        <w:rPr>
          <w:rFonts w:ascii="Times New Roman" w:hAnsi="Times New Roman" w:cs="Times New Roman"/>
          <w:sz w:val="24"/>
          <w:szCs w:val="24"/>
          <w:lang w:eastAsia="pl-PL"/>
        </w:rPr>
        <w:t xml:space="preserve"> na którym go użyjemy.</w:t>
      </w:r>
    </w:p>
    <w:p w14:paraId="384DFD40" w14:textId="67FD1133" w:rsidR="0067336D" w:rsidRDefault="0067336D" w:rsidP="0067336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ab/>
      </w:r>
    </w:p>
    <w:p w14:paraId="3C3DFCDB" w14:textId="4BBF9CFE" w:rsidR="00414C35" w:rsidRDefault="00414C35" w:rsidP="00414C35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6" w:name="_Toc101826187"/>
      <w:r w:rsidRPr="00414C35">
        <w:rPr>
          <w:rFonts w:ascii="Times New Roman" w:hAnsi="Times New Roman"/>
          <w:i w:val="0"/>
          <w:iCs w:val="0"/>
          <w:sz w:val="26"/>
          <w:szCs w:val="26"/>
          <w:lang w:eastAsia="pl-PL"/>
        </w:rPr>
        <w:t xml:space="preserve">2.1 </w:t>
      </w:r>
      <w:r w:rsidR="00A54EB5">
        <w:rPr>
          <w:rFonts w:ascii="Times New Roman" w:hAnsi="Times New Roman"/>
          <w:i w:val="0"/>
          <w:iCs w:val="0"/>
          <w:sz w:val="26"/>
          <w:szCs w:val="26"/>
          <w:lang w:eastAsia="pl-PL"/>
        </w:rPr>
        <w:t>Przegląd istniejących rozwiązań</w:t>
      </w:r>
      <w:bookmarkEnd w:id="6"/>
    </w:p>
    <w:p w14:paraId="10F69C09" w14:textId="20D46394" w:rsidR="00A54EB5" w:rsidRDefault="00A54EB5" w:rsidP="00A54EB5">
      <w:pPr>
        <w:spacing w:line="360" w:lineRule="auto"/>
        <w:jc w:val="both"/>
        <w:rPr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Analiza konkurencji – jest to konieczny proces w trakcie planowania, tworzenia, funkcjonowania każdego przedsiębiorstwa</w:t>
      </w:r>
      <w:r w:rsidR="00B01F08">
        <w:rPr>
          <w:rFonts w:ascii="Times New Roman" w:hAnsi="Times New Roman" w:cs="Times New Roman"/>
          <w:sz w:val="24"/>
          <w:szCs w:val="24"/>
          <w:lang w:eastAsia="pl-PL"/>
        </w:rPr>
        <w:t xml:space="preserve"> i </w:t>
      </w:r>
      <w:r>
        <w:rPr>
          <w:rFonts w:ascii="Times New Roman" w:hAnsi="Times New Roman" w:cs="Times New Roman"/>
          <w:sz w:val="24"/>
          <w:szCs w:val="24"/>
          <w:lang w:eastAsia="pl-PL"/>
        </w:rPr>
        <w:t>przedsięwzięcia. Według Barbary Dobiegał</w:t>
      </w:r>
      <w:r w:rsidR="006C0B79">
        <w:rPr>
          <w:rFonts w:ascii="Times New Roman" w:hAnsi="Times New Roman" w:cs="Times New Roman"/>
          <w:sz w:val="24"/>
          <w:szCs w:val="24"/>
          <w:lang w:eastAsia="pl-PL"/>
        </w:rPr>
        <w:t>y</w:t>
      </w:r>
      <w:r>
        <w:rPr>
          <w:rFonts w:ascii="Times New Roman" w:hAnsi="Times New Roman" w:cs="Times New Roman"/>
          <w:sz w:val="24"/>
          <w:szCs w:val="24"/>
          <w:lang w:eastAsia="pl-PL"/>
        </w:rPr>
        <w:t>-Koron</w:t>
      </w:r>
      <w:r w:rsidR="006C0B79">
        <w:rPr>
          <w:rFonts w:ascii="Times New Roman" w:hAnsi="Times New Roman" w:cs="Times New Roman"/>
          <w:sz w:val="24"/>
          <w:szCs w:val="24"/>
          <w:lang w:eastAsia="pl-PL"/>
        </w:rPr>
        <w:t>y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i Marianny Strzyżewskiej najważniejsze</w:t>
      </w:r>
      <w:r w:rsidR="006C0B79">
        <w:rPr>
          <w:rFonts w:ascii="Times New Roman" w:hAnsi="Times New Roman" w:cs="Times New Roman"/>
          <w:sz w:val="24"/>
          <w:szCs w:val="24"/>
          <w:lang w:eastAsia="pl-PL"/>
        </w:rPr>
        <w:t>,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o czym każde przedsiębiorstwo musi wiedzieć to kim są jego konkurenc</w:t>
      </w:r>
      <w:r w:rsidR="00AD1C08">
        <w:rPr>
          <w:rFonts w:ascii="Times New Roman" w:hAnsi="Times New Roman" w:cs="Times New Roman"/>
          <w:sz w:val="24"/>
          <w:szCs w:val="24"/>
          <w:lang w:eastAsia="pl-PL"/>
        </w:rPr>
        <w:t>i</w:t>
      </w:r>
      <w:r w:rsidR="00AD1C08">
        <w:rPr>
          <w:rStyle w:val="Odwoanieprzypisudolnego"/>
          <w:rFonts w:ascii="Times New Roman" w:hAnsi="Times New Roman" w:cs="Times New Roman"/>
          <w:sz w:val="24"/>
          <w:szCs w:val="24"/>
          <w:lang w:eastAsia="pl-PL"/>
        </w:rPr>
        <w:footnoteReference w:id="2"/>
      </w:r>
      <w:r w:rsidR="00AD1C08">
        <w:rPr>
          <w:rFonts w:ascii="Times New Roman" w:hAnsi="Times New Roman" w:cs="Times New Roman"/>
          <w:sz w:val="24"/>
          <w:szCs w:val="24"/>
          <w:lang w:eastAsia="pl-PL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Szczegółowa analiza </w:t>
      </w:r>
      <w:r w:rsidR="006C0B79">
        <w:rPr>
          <w:rFonts w:ascii="Times New Roman" w:hAnsi="Times New Roman" w:cs="Times New Roman"/>
          <w:sz w:val="24"/>
          <w:szCs w:val="24"/>
          <w:lang w:eastAsia="pl-PL"/>
        </w:rPr>
        <w:t>istniejących rozwiązań, w tym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 w:rsidR="006C0B79">
        <w:rPr>
          <w:rFonts w:ascii="Times New Roman" w:hAnsi="Times New Roman" w:cs="Times New Roman"/>
          <w:sz w:val="24"/>
          <w:szCs w:val="24"/>
          <w:lang w:eastAsia="pl-PL"/>
        </w:rPr>
        <w:t xml:space="preserve">konkurencji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pozwoli na opracowanie najlepszego </w:t>
      </w:r>
      <w:r w:rsidR="006C0B79">
        <w:rPr>
          <w:rFonts w:ascii="Times New Roman" w:hAnsi="Times New Roman" w:cs="Times New Roman"/>
          <w:sz w:val="24"/>
          <w:szCs w:val="24"/>
          <w:lang w:eastAsia="pl-PL"/>
        </w:rPr>
        <w:t>scenariusza działania dla nowej inicjatywy</w:t>
      </w:r>
      <w:r>
        <w:rPr>
          <w:rFonts w:ascii="Times New Roman" w:hAnsi="Times New Roman" w:cs="Times New Roman"/>
          <w:sz w:val="24"/>
          <w:szCs w:val="24"/>
          <w:lang w:eastAsia="pl-PL"/>
        </w:rPr>
        <w:t>. W analizie zawarto trzy aplikacje o podobnym działaniu. Poniżej przedstawiono analizę konkurencji.</w:t>
      </w:r>
    </w:p>
    <w:p w14:paraId="4CA18001" w14:textId="6AB8922F" w:rsidR="00A54EB5" w:rsidRDefault="00A54EB5" w:rsidP="00A54EB5">
      <w:pPr>
        <w:rPr>
          <w:lang w:eastAsia="pl-PL"/>
        </w:rPr>
      </w:pPr>
    </w:p>
    <w:p w14:paraId="45CCFD86" w14:textId="6426DF76" w:rsidR="00A54EB5" w:rsidRDefault="00A54EB5" w:rsidP="00A54EB5">
      <w:pPr>
        <w:rPr>
          <w:lang w:eastAsia="pl-PL"/>
        </w:rPr>
      </w:pPr>
    </w:p>
    <w:p w14:paraId="42578D48" w14:textId="33D3CDB6" w:rsidR="00A54EB5" w:rsidRDefault="00A54EB5" w:rsidP="00A54EB5">
      <w:pPr>
        <w:rPr>
          <w:lang w:eastAsia="pl-PL"/>
        </w:rPr>
      </w:pPr>
    </w:p>
    <w:p w14:paraId="5F878EB0" w14:textId="6E79F264" w:rsidR="00A54EB5" w:rsidRDefault="00A54EB5" w:rsidP="00A54EB5">
      <w:pPr>
        <w:rPr>
          <w:lang w:eastAsia="pl-PL"/>
        </w:rPr>
      </w:pPr>
    </w:p>
    <w:p w14:paraId="5754DB37" w14:textId="6D6AB49B" w:rsidR="00A54EB5" w:rsidRDefault="00A54EB5" w:rsidP="00A54EB5">
      <w:pPr>
        <w:rPr>
          <w:lang w:eastAsia="pl-PL"/>
        </w:rPr>
      </w:pPr>
    </w:p>
    <w:p w14:paraId="319F802B" w14:textId="4F04ADCA" w:rsidR="00A54EB5" w:rsidRDefault="00A54EB5" w:rsidP="00A54EB5">
      <w:pPr>
        <w:rPr>
          <w:lang w:eastAsia="pl-PL"/>
        </w:rPr>
      </w:pPr>
    </w:p>
    <w:p w14:paraId="018BF2C2" w14:textId="70EC9DD1" w:rsidR="00A54EB5" w:rsidRDefault="00A54EB5" w:rsidP="00A54EB5">
      <w:pPr>
        <w:rPr>
          <w:lang w:eastAsia="pl-PL"/>
        </w:rPr>
      </w:pPr>
    </w:p>
    <w:p w14:paraId="406F549C" w14:textId="0A0DC974" w:rsidR="00A54EB5" w:rsidRDefault="00A54EB5" w:rsidP="00A54EB5">
      <w:pPr>
        <w:rPr>
          <w:lang w:eastAsia="pl-PL"/>
        </w:rPr>
      </w:pPr>
    </w:p>
    <w:p w14:paraId="4DF62661" w14:textId="772B3CC3" w:rsidR="00A54EB5" w:rsidRDefault="00A54EB5" w:rsidP="00A54EB5">
      <w:pPr>
        <w:rPr>
          <w:lang w:eastAsia="pl-PL"/>
        </w:rPr>
      </w:pPr>
    </w:p>
    <w:p w14:paraId="50C709C3" w14:textId="7ECE60AB" w:rsidR="00A54EB5" w:rsidRDefault="00A54EB5" w:rsidP="00A54EB5">
      <w:pPr>
        <w:rPr>
          <w:lang w:eastAsia="pl-PL"/>
        </w:rPr>
      </w:pPr>
    </w:p>
    <w:p w14:paraId="4E5F705D" w14:textId="3E667D85" w:rsidR="00A54EB5" w:rsidRDefault="00A54EB5" w:rsidP="00A54EB5">
      <w:pPr>
        <w:rPr>
          <w:lang w:eastAsia="pl-PL"/>
        </w:rPr>
      </w:pPr>
    </w:p>
    <w:p w14:paraId="7CEA3A12" w14:textId="40C2ADD0" w:rsidR="00A54EB5" w:rsidRDefault="00A54EB5" w:rsidP="00A54EB5">
      <w:pPr>
        <w:rPr>
          <w:lang w:eastAsia="pl-PL"/>
        </w:rPr>
      </w:pPr>
    </w:p>
    <w:p w14:paraId="0792E659" w14:textId="299B9962" w:rsidR="00A54EB5" w:rsidRDefault="00A54EB5" w:rsidP="00A54EB5">
      <w:pPr>
        <w:rPr>
          <w:lang w:eastAsia="pl-PL"/>
        </w:rPr>
      </w:pPr>
    </w:p>
    <w:p w14:paraId="51580F28" w14:textId="3A4A411B" w:rsidR="00A54EB5" w:rsidRDefault="00A54EB5" w:rsidP="00A54EB5">
      <w:pPr>
        <w:rPr>
          <w:lang w:eastAsia="pl-PL"/>
        </w:rPr>
      </w:pPr>
    </w:p>
    <w:p w14:paraId="4DB07EE7" w14:textId="07013272" w:rsidR="00A54EB5" w:rsidRDefault="00A54EB5" w:rsidP="00A54EB5">
      <w:pPr>
        <w:rPr>
          <w:lang w:eastAsia="pl-PL"/>
        </w:rPr>
      </w:pPr>
    </w:p>
    <w:p w14:paraId="53F900AD" w14:textId="129BCEB5" w:rsidR="00A54EB5" w:rsidRDefault="00A54EB5" w:rsidP="00A54EB5">
      <w:pPr>
        <w:rPr>
          <w:lang w:eastAsia="pl-PL"/>
        </w:rPr>
      </w:pPr>
    </w:p>
    <w:p w14:paraId="7E55B1C5" w14:textId="3891BF5D" w:rsidR="00A54EB5" w:rsidRDefault="00A54EB5" w:rsidP="00A54EB5">
      <w:pPr>
        <w:rPr>
          <w:lang w:eastAsia="pl-PL"/>
        </w:rPr>
      </w:pPr>
    </w:p>
    <w:p w14:paraId="4A6722BC" w14:textId="71AC58DD" w:rsidR="00A54EB5" w:rsidRDefault="00A54EB5" w:rsidP="00A54EB5">
      <w:pPr>
        <w:rPr>
          <w:lang w:eastAsia="pl-PL"/>
        </w:rPr>
      </w:pPr>
    </w:p>
    <w:p w14:paraId="7BDA1CEE" w14:textId="7994C008" w:rsidR="00A54EB5" w:rsidRDefault="00A54EB5" w:rsidP="00A54EB5">
      <w:pPr>
        <w:rPr>
          <w:lang w:eastAsia="pl-PL"/>
        </w:rPr>
      </w:pPr>
    </w:p>
    <w:p w14:paraId="5A97F08F" w14:textId="11F48F52" w:rsidR="00A54EB5" w:rsidRDefault="00A54EB5" w:rsidP="00A54EB5">
      <w:pPr>
        <w:rPr>
          <w:lang w:eastAsia="pl-PL"/>
        </w:rPr>
      </w:pPr>
    </w:p>
    <w:p w14:paraId="6E2AE972" w14:textId="7F4A9E24" w:rsidR="00A54EB5" w:rsidRDefault="00A54EB5" w:rsidP="00A54EB5">
      <w:pPr>
        <w:rPr>
          <w:lang w:eastAsia="pl-PL"/>
        </w:rPr>
      </w:pPr>
    </w:p>
    <w:p w14:paraId="6CA1C249" w14:textId="14A76A6D" w:rsidR="00A54EB5" w:rsidRDefault="00A54EB5" w:rsidP="00A54EB5">
      <w:pPr>
        <w:rPr>
          <w:lang w:eastAsia="pl-PL"/>
        </w:rPr>
      </w:pPr>
    </w:p>
    <w:p w14:paraId="1FE2DEA7" w14:textId="5D846E9A" w:rsidR="0090787F" w:rsidRDefault="0090787F" w:rsidP="00A54EB5">
      <w:pPr>
        <w:rPr>
          <w:lang w:eastAsia="pl-PL"/>
        </w:rPr>
      </w:pPr>
    </w:p>
    <w:p w14:paraId="3A606E0E" w14:textId="2D29CF90" w:rsidR="001573ED" w:rsidRPr="001573ED" w:rsidRDefault="001573ED" w:rsidP="001573ED">
      <w:pPr>
        <w:pStyle w:val="Legenda"/>
        <w:keepNext/>
        <w:rPr>
          <w:rFonts w:ascii="Times New Roman" w:hAnsi="Times New Roman" w:cs="Times New Roman"/>
        </w:rPr>
      </w:pPr>
      <w:bookmarkStart w:id="7" w:name="_Toc99118362"/>
      <w:bookmarkStart w:id="8" w:name="_Toc101269045"/>
      <w:r w:rsidRPr="001573ED">
        <w:rPr>
          <w:rFonts w:ascii="Times New Roman" w:hAnsi="Times New Roman" w:cs="Times New Roman"/>
        </w:rPr>
        <w:lastRenderedPageBreak/>
        <w:t xml:space="preserve">Rysunek </w:t>
      </w:r>
      <w:r w:rsidRPr="001573ED">
        <w:rPr>
          <w:rFonts w:ascii="Times New Roman" w:hAnsi="Times New Roman" w:cs="Times New Roman"/>
        </w:rPr>
        <w:fldChar w:fldCharType="begin"/>
      </w:r>
      <w:r w:rsidRPr="001573ED">
        <w:rPr>
          <w:rFonts w:ascii="Times New Roman" w:hAnsi="Times New Roman" w:cs="Times New Roman"/>
        </w:rPr>
        <w:instrText xml:space="preserve"> SEQ Rysunek \* ARABIC </w:instrText>
      </w:r>
      <w:r w:rsidRPr="001573ED">
        <w:rPr>
          <w:rFonts w:ascii="Times New Roman" w:hAnsi="Times New Roman" w:cs="Times New Roman"/>
        </w:rPr>
        <w:fldChar w:fldCharType="separate"/>
      </w:r>
      <w:r w:rsidR="00752870">
        <w:rPr>
          <w:rFonts w:ascii="Times New Roman" w:hAnsi="Times New Roman" w:cs="Times New Roman"/>
          <w:noProof/>
        </w:rPr>
        <w:t>1</w:t>
      </w:r>
      <w:r w:rsidRPr="001573ED">
        <w:rPr>
          <w:rFonts w:ascii="Times New Roman" w:hAnsi="Times New Roman" w:cs="Times New Roman"/>
        </w:rPr>
        <w:fldChar w:fldCharType="end"/>
      </w:r>
      <w:r w:rsidR="005735C5">
        <w:rPr>
          <w:rFonts w:ascii="Times New Roman" w:hAnsi="Times New Roman" w:cs="Times New Roman"/>
        </w:rPr>
        <w:t xml:space="preserve"> </w:t>
      </w:r>
      <w:r w:rsidR="00336DB6">
        <w:rPr>
          <w:rFonts w:ascii="Times New Roman" w:hAnsi="Times New Roman" w:cs="Times New Roman"/>
        </w:rPr>
        <w:t>–</w:t>
      </w:r>
      <w:r w:rsidRPr="001573ED">
        <w:rPr>
          <w:rFonts w:ascii="Times New Roman" w:hAnsi="Times New Roman" w:cs="Times New Roman"/>
        </w:rPr>
        <w:t xml:space="preserve"> </w:t>
      </w:r>
      <w:bookmarkEnd w:id="7"/>
      <w:r w:rsidR="00336DB6" w:rsidRPr="001573ED">
        <w:rPr>
          <w:rFonts w:ascii="Times New Roman" w:hAnsi="Times New Roman" w:cs="Times New Roman"/>
        </w:rPr>
        <w:t>Strona główna serwisu teamfinder.pl</w:t>
      </w:r>
      <w:bookmarkEnd w:id="8"/>
    </w:p>
    <w:p w14:paraId="1D79E927" w14:textId="77777777" w:rsidR="00A372CE" w:rsidRDefault="00D94096" w:rsidP="00A372CE">
      <w:pPr>
        <w:keepNext/>
      </w:pPr>
      <w:r>
        <w:rPr>
          <w:noProof/>
        </w:rPr>
        <w:pict w14:anchorId="36ADCB38">
          <v:shape id="Obraz 1" o:spid="_x0000_i1027" type="#_x0000_t75" style="width:481.4pt;height:247pt;visibility:visible;mso-wrap-style:square">
            <v:imagedata r:id="rId11" o:title=""/>
          </v:shape>
        </w:pict>
      </w:r>
    </w:p>
    <w:p w14:paraId="0BBFBAC8" w14:textId="358696F1" w:rsidR="004F1422" w:rsidRPr="00AD1C08" w:rsidRDefault="001573ED" w:rsidP="004F1422">
      <w:pPr>
        <w:rPr>
          <w:rFonts w:ascii="Times New Roman" w:hAnsi="Times New Roman" w:cs="Times New Roman"/>
          <w:sz w:val="20"/>
        </w:rPr>
      </w:pPr>
      <w:r w:rsidRPr="00AD1C08">
        <w:rPr>
          <w:rFonts w:ascii="Times New Roman" w:hAnsi="Times New Roman" w:cs="Times New Roman"/>
          <w:sz w:val="20"/>
        </w:rPr>
        <w:t xml:space="preserve">Źródło: </w:t>
      </w:r>
      <w:r w:rsidR="00DD64EA" w:rsidRPr="00AD1C08">
        <w:rPr>
          <w:rFonts w:ascii="Times New Roman" w:hAnsi="Times New Roman" w:cs="Times New Roman"/>
          <w:sz w:val="20"/>
        </w:rPr>
        <w:t>teamfinder.pl</w:t>
      </w:r>
      <w:r w:rsidR="0002691E">
        <w:rPr>
          <w:rFonts w:ascii="Times New Roman" w:hAnsi="Times New Roman" w:cs="Times New Roman"/>
          <w:sz w:val="20"/>
        </w:rPr>
        <w:t>,</w:t>
      </w:r>
      <w:r w:rsidR="00DD64EA" w:rsidRPr="00AD1C08">
        <w:rPr>
          <w:rFonts w:ascii="Times New Roman" w:hAnsi="Times New Roman" w:cs="Times New Roman"/>
          <w:sz w:val="20"/>
        </w:rPr>
        <w:t xml:space="preserve"> </w:t>
      </w:r>
      <w:hyperlink r:id="rId12" w:history="1">
        <w:r w:rsidR="00DD64EA" w:rsidRPr="00AD1C08">
          <w:rPr>
            <w:rStyle w:val="Hipercze"/>
            <w:rFonts w:ascii="Times New Roman" w:hAnsi="Times New Roman" w:cs="Times New Roman"/>
            <w:sz w:val="20"/>
          </w:rPr>
          <w:t>https://teamfinder.pl/</w:t>
        </w:r>
      </w:hyperlink>
      <w:r w:rsidR="00DD64EA" w:rsidRPr="00AD1C08">
        <w:rPr>
          <w:rFonts w:ascii="Times New Roman" w:hAnsi="Times New Roman" w:cs="Times New Roman"/>
          <w:sz w:val="20"/>
        </w:rPr>
        <w:t xml:space="preserve"> [dost</w:t>
      </w:r>
      <w:r w:rsidR="00AD1C08" w:rsidRPr="00AD1C08">
        <w:rPr>
          <w:rFonts w:ascii="Times New Roman" w:hAnsi="Times New Roman" w:cs="Times New Roman"/>
          <w:sz w:val="20"/>
        </w:rPr>
        <w:t>ę</w:t>
      </w:r>
      <w:r w:rsidR="00DD64EA" w:rsidRPr="00AD1C08">
        <w:rPr>
          <w:rFonts w:ascii="Times New Roman" w:hAnsi="Times New Roman" w:cs="Times New Roman"/>
          <w:sz w:val="20"/>
        </w:rPr>
        <w:t>p 2</w:t>
      </w:r>
      <w:r w:rsidR="00AD1C08" w:rsidRPr="00AD1C08">
        <w:rPr>
          <w:rFonts w:ascii="Times New Roman" w:hAnsi="Times New Roman" w:cs="Times New Roman"/>
          <w:sz w:val="20"/>
        </w:rPr>
        <w:t>0</w:t>
      </w:r>
      <w:r w:rsidR="00DD64EA" w:rsidRPr="00AD1C08">
        <w:rPr>
          <w:rFonts w:ascii="Times New Roman" w:hAnsi="Times New Roman" w:cs="Times New Roman"/>
          <w:sz w:val="20"/>
        </w:rPr>
        <w:t>.03.2022]</w:t>
      </w:r>
    </w:p>
    <w:p w14:paraId="728998FD" w14:textId="77777777" w:rsidR="00DD64EA" w:rsidRPr="00AD1C08" w:rsidRDefault="00DD64EA" w:rsidP="004F1422">
      <w:pPr>
        <w:rPr>
          <w:rFonts w:ascii="Times New Roman" w:hAnsi="Times New Roman" w:cs="Times New Roman"/>
          <w:sz w:val="24"/>
          <w:szCs w:val="24"/>
        </w:rPr>
      </w:pPr>
    </w:p>
    <w:p w14:paraId="18F11233" w14:textId="77777777" w:rsidR="00F316EB" w:rsidRPr="00AD1C08" w:rsidRDefault="00F316EB" w:rsidP="004F1422"/>
    <w:p w14:paraId="17E4ABFF" w14:textId="068DEB39" w:rsidR="00DA4253" w:rsidRDefault="00DA4253" w:rsidP="00DA42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Teamfinder.pl</w:t>
      </w:r>
      <w:r w:rsidR="005B0A6B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pl-PL"/>
        </w:rPr>
        <w:t>– Aplikacja internetowa na której gracze mogą znaleźć swojego partnera do gier(Counter Strike Global Offensive, League of Legends, Fortnite). Ta aplikacja internetowa obsługuje tylko jedną gre z platformy Steam, a mianowicie Counter Strike Global Offensive. Podczas tworzenia ogłoszenia, które ma znaleźć partnera gry trzeba podać trzy kryteria(grana pozycja, posiadana ranga, tryb gry). Żadne z tych trzech  kryteriów nie jest pobierane z wiarygodnej bazy danych Steam. Użytkownik sam sobie je wybiera, więc jego statystyki mogą być niewiarygodne.</w:t>
      </w:r>
    </w:p>
    <w:p w14:paraId="103CE676" w14:textId="0B6205C7" w:rsidR="00877632" w:rsidRPr="00405DE0" w:rsidRDefault="00877632" w:rsidP="00A1225A">
      <w:pPr>
        <w:rPr>
          <w:lang w:eastAsia="pl-PL"/>
        </w:rPr>
      </w:pPr>
    </w:p>
    <w:p w14:paraId="4A844CA7" w14:textId="507D86B2" w:rsidR="00877632" w:rsidRPr="00405DE0" w:rsidRDefault="00877632" w:rsidP="00A1225A">
      <w:pPr>
        <w:rPr>
          <w:lang w:eastAsia="pl-PL"/>
        </w:rPr>
      </w:pPr>
    </w:p>
    <w:p w14:paraId="7AA5474F" w14:textId="31AD8A13" w:rsidR="00877632" w:rsidRPr="00405DE0" w:rsidRDefault="00877632" w:rsidP="00A1225A">
      <w:pPr>
        <w:rPr>
          <w:lang w:eastAsia="pl-PL"/>
        </w:rPr>
      </w:pPr>
    </w:p>
    <w:p w14:paraId="6996D5CA" w14:textId="5A948CE2" w:rsidR="00877632" w:rsidRPr="00405DE0" w:rsidRDefault="00877632" w:rsidP="00A1225A">
      <w:pPr>
        <w:rPr>
          <w:lang w:eastAsia="pl-PL"/>
        </w:rPr>
      </w:pPr>
    </w:p>
    <w:p w14:paraId="0FEDA687" w14:textId="2B1A3627" w:rsidR="00877632" w:rsidRPr="00405DE0" w:rsidRDefault="00877632" w:rsidP="00A1225A">
      <w:pPr>
        <w:rPr>
          <w:lang w:eastAsia="pl-PL"/>
        </w:rPr>
      </w:pPr>
    </w:p>
    <w:p w14:paraId="279C36FC" w14:textId="2EF61998" w:rsidR="00877632" w:rsidRPr="00405DE0" w:rsidRDefault="00877632" w:rsidP="00A1225A">
      <w:pPr>
        <w:rPr>
          <w:lang w:eastAsia="pl-PL"/>
        </w:rPr>
      </w:pPr>
    </w:p>
    <w:p w14:paraId="3240B0F7" w14:textId="76D1B7EA" w:rsidR="00877632" w:rsidRPr="00405DE0" w:rsidRDefault="00877632" w:rsidP="00A1225A">
      <w:pPr>
        <w:rPr>
          <w:lang w:eastAsia="pl-PL"/>
        </w:rPr>
      </w:pPr>
    </w:p>
    <w:p w14:paraId="66897116" w14:textId="41C4342E" w:rsidR="00877632" w:rsidRPr="00405DE0" w:rsidRDefault="00877632" w:rsidP="00A1225A">
      <w:pPr>
        <w:rPr>
          <w:lang w:eastAsia="pl-PL"/>
        </w:rPr>
      </w:pPr>
    </w:p>
    <w:p w14:paraId="1F12A4BA" w14:textId="29462925" w:rsidR="00877632" w:rsidRPr="00405DE0" w:rsidRDefault="00877632" w:rsidP="00A1225A">
      <w:pPr>
        <w:rPr>
          <w:lang w:eastAsia="pl-PL"/>
        </w:rPr>
      </w:pPr>
    </w:p>
    <w:p w14:paraId="03A5456A" w14:textId="7664A63B" w:rsidR="00877632" w:rsidRPr="00405DE0" w:rsidRDefault="00877632" w:rsidP="00A1225A">
      <w:pPr>
        <w:rPr>
          <w:lang w:eastAsia="pl-PL"/>
        </w:rPr>
      </w:pPr>
    </w:p>
    <w:p w14:paraId="0E4A2484" w14:textId="4D6791D3" w:rsidR="00877632" w:rsidRPr="00405DE0" w:rsidRDefault="00877632" w:rsidP="00A1225A">
      <w:pPr>
        <w:rPr>
          <w:lang w:eastAsia="pl-PL"/>
        </w:rPr>
      </w:pPr>
    </w:p>
    <w:p w14:paraId="19523C7F" w14:textId="02E79CBF" w:rsidR="00877632" w:rsidRPr="00405DE0" w:rsidRDefault="00877632" w:rsidP="00A1225A">
      <w:pPr>
        <w:rPr>
          <w:lang w:eastAsia="pl-PL"/>
        </w:rPr>
      </w:pPr>
    </w:p>
    <w:p w14:paraId="0A74FF3E" w14:textId="45709550" w:rsidR="00877632" w:rsidRPr="00405DE0" w:rsidRDefault="00877632" w:rsidP="00A1225A">
      <w:pPr>
        <w:rPr>
          <w:lang w:eastAsia="pl-PL"/>
        </w:rPr>
      </w:pPr>
    </w:p>
    <w:p w14:paraId="0B1CF9D8" w14:textId="71A98B36" w:rsidR="00877632" w:rsidRPr="00405DE0" w:rsidRDefault="00877632" w:rsidP="00A1225A">
      <w:pPr>
        <w:rPr>
          <w:lang w:eastAsia="pl-PL"/>
        </w:rPr>
      </w:pPr>
    </w:p>
    <w:p w14:paraId="104E9C38" w14:textId="32CBBEBA" w:rsidR="00877632" w:rsidRPr="00405DE0" w:rsidRDefault="00877632" w:rsidP="00A1225A">
      <w:pPr>
        <w:rPr>
          <w:lang w:eastAsia="pl-PL"/>
        </w:rPr>
      </w:pPr>
    </w:p>
    <w:p w14:paraId="4D60A9C1" w14:textId="20FDEF1F" w:rsidR="00877632" w:rsidRDefault="00877632" w:rsidP="00A1225A">
      <w:pPr>
        <w:rPr>
          <w:lang w:eastAsia="pl-PL"/>
        </w:rPr>
      </w:pPr>
    </w:p>
    <w:p w14:paraId="48CB30FB" w14:textId="4BF5AC7C" w:rsidR="00C104A3" w:rsidRDefault="00C104A3" w:rsidP="00A1225A">
      <w:pPr>
        <w:rPr>
          <w:lang w:eastAsia="pl-PL"/>
        </w:rPr>
      </w:pPr>
    </w:p>
    <w:p w14:paraId="2AE6F2FB" w14:textId="77777777" w:rsidR="00C104A3" w:rsidRPr="00405DE0" w:rsidRDefault="00C104A3" w:rsidP="00A1225A">
      <w:pPr>
        <w:rPr>
          <w:lang w:eastAsia="pl-PL"/>
        </w:rPr>
      </w:pPr>
    </w:p>
    <w:p w14:paraId="62F4D0E9" w14:textId="64FF760D" w:rsidR="00877632" w:rsidRPr="00405DE0" w:rsidRDefault="00877632" w:rsidP="00A1225A">
      <w:pPr>
        <w:rPr>
          <w:lang w:eastAsia="pl-PL"/>
        </w:rPr>
      </w:pPr>
    </w:p>
    <w:p w14:paraId="79EFE1D1" w14:textId="44504D42" w:rsidR="006260E6" w:rsidRDefault="006260E6" w:rsidP="00A1225A">
      <w:pPr>
        <w:rPr>
          <w:lang w:eastAsia="pl-PL"/>
        </w:rPr>
      </w:pPr>
    </w:p>
    <w:p w14:paraId="78DB723C" w14:textId="45EBAE6E" w:rsidR="00AD1C08" w:rsidRPr="00AD1C08" w:rsidRDefault="00AD1C08" w:rsidP="00AD1C08">
      <w:pPr>
        <w:pStyle w:val="Legenda"/>
        <w:keepNext/>
        <w:rPr>
          <w:rFonts w:ascii="Times New Roman" w:hAnsi="Times New Roman" w:cs="Times New Roman"/>
        </w:rPr>
      </w:pPr>
      <w:bookmarkStart w:id="9" w:name="_Toc99118363"/>
      <w:bookmarkStart w:id="10" w:name="_Toc101269046"/>
      <w:r w:rsidRPr="00AD1C08">
        <w:rPr>
          <w:rFonts w:ascii="Times New Roman" w:hAnsi="Times New Roman" w:cs="Times New Roman"/>
        </w:rPr>
        <w:lastRenderedPageBreak/>
        <w:t xml:space="preserve">Rysunek </w:t>
      </w:r>
      <w:r w:rsidRPr="00AD1C08">
        <w:rPr>
          <w:rFonts w:ascii="Times New Roman" w:hAnsi="Times New Roman" w:cs="Times New Roman"/>
        </w:rPr>
        <w:fldChar w:fldCharType="begin"/>
      </w:r>
      <w:r w:rsidRPr="00AD1C08">
        <w:rPr>
          <w:rFonts w:ascii="Times New Roman" w:hAnsi="Times New Roman" w:cs="Times New Roman"/>
        </w:rPr>
        <w:instrText xml:space="preserve"> SEQ Rysunek \* ARABIC </w:instrText>
      </w:r>
      <w:r w:rsidRPr="00AD1C08">
        <w:rPr>
          <w:rFonts w:ascii="Times New Roman" w:hAnsi="Times New Roman" w:cs="Times New Roman"/>
        </w:rPr>
        <w:fldChar w:fldCharType="separate"/>
      </w:r>
      <w:r w:rsidR="00752870">
        <w:rPr>
          <w:rFonts w:ascii="Times New Roman" w:hAnsi="Times New Roman" w:cs="Times New Roman"/>
          <w:noProof/>
        </w:rPr>
        <w:t>2</w:t>
      </w:r>
      <w:r w:rsidRPr="00AD1C08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– Strona główna serwisu teamfind.com</w:t>
      </w:r>
      <w:bookmarkEnd w:id="9"/>
      <w:bookmarkEnd w:id="10"/>
    </w:p>
    <w:p w14:paraId="7D3ADCA9" w14:textId="77777777" w:rsidR="00AC319C" w:rsidRDefault="00D94096" w:rsidP="00AC319C">
      <w:pPr>
        <w:keepNext/>
      </w:pPr>
      <w:r>
        <w:rPr>
          <w:noProof/>
          <w:lang w:eastAsia="pl-PL"/>
        </w:rPr>
        <w:pict w14:anchorId="1902C563">
          <v:shape id="_x0000_i1028" type="#_x0000_t75" style="width:481.4pt;height:259.55pt;visibility:visible;mso-wrap-style:square">
            <v:imagedata r:id="rId13" o:title=""/>
          </v:shape>
        </w:pict>
      </w:r>
    </w:p>
    <w:p w14:paraId="00EB1CDE" w14:textId="17D7312F" w:rsidR="00877632" w:rsidRPr="00AC319C" w:rsidRDefault="00AD1C08" w:rsidP="00A1225A">
      <w:pPr>
        <w:rPr>
          <w:lang w:eastAsia="pl-PL"/>
        </w:rPr>
      </w:pPr>
      <w:r w:rsidRPr="00AD1C08">
        <w:rPr>
          <w:rFonts w:ascii="Times New Roman" w:hAnsi="Times New Roman" w:cs="Times New Roman"/>
          <w:sz w:val="20"/>
        </w:rPr>
        <w:t>Źródło: teamfind</w:t>
      </w:r>
      <w:r>
        <w:rPr>
          <w:rFonts w:ascii="Times New Roman" w:hAnsi="Times New Roman" w:cs="Times New Roman"/>
          <w:sz w:val="20"/>
        </w:rPr>
        <w:t>.com</w:t>
      </w:r>
      <w:r w:rsidR="0002691E">
        <w:rPr>
          <w:rFonts w:ascii="Times New Roman" w:hAnsi="Times New Roman" w:cs="Times New Roman"/>
          <w:sz w:val="20"/>
        </w:rPr>
        <w:t xml:space="preserve">, </w:t>
      </w:r>
      <w:hyperlink r:id="rId14" w:history="1">
        <w:r w:rsidR="0002691E" w:rsidRPr="00CD23AD">
          <w:rPr>
            <w:rStyle w:val="Hipercze"/>
            <w:rFonts w:ascii="Times New Roman" w:hAnsi="Times New Roman" w:cs="Times New Roman"/>
            <w:sz w:val="20"/>
          </w:rPr>
          <w:t>https://teamfind.com/</w:t>
        </w:r>
      </w:hyperlink>
      <w:r w:rsidR="0002691E">
        <w:rPr>
          <w:rFonts w:ascii="Times New Roman" w:hAnsi="Times New Roman" w:cs="Times New Roman"/>
          <w:sz w:val="20"/>
        </w:rPr>
        <w:t xml:space="preserve">  </w:t>
      </w:r>
      <w:r w:rsidR="0002691E" w:rsidRPr="00AD1C08">
        <w:rPr>
          <w:rFonts w:ascii="Times New Roman" w:hAnsi="Times New Roman" w:cs="Times New Roman"/>
          <w:sz w:val="20"/>
        </w:rPr>
        <w:t>[dostęp 20.03.2022]</w:t>
      </w:r>
    </w:p>
    <w:p w14:paraId="7B0551E3" w14:textId="16235905" w:rsidR="00877632" w:rsidRPr="00AC319C" w:rsidRDefault="00877632" w:rsidP="00A1225A">
      <w:pPr>
        <w:rPr>
          <w:lang w:eastAsia="pl-PL"/>
        </w:rPr>
      </w:pPr>
    </w:p>
    <w:p w14:paraId="12B576D6" w14:textId="569CA4F1" w:rsidR="00877632" w:rsidRPr="00AC319C" w:rsidRDefault="00877632" w:rsidP="00A1225A">
      <w:pPr>
        <w:rPr>
          <w:lang w:eastAsia="pl-PL"/>
        </w:rPr>
      </w:pPr>
    </w:p>
    <w:p w14:paraId="52708A0A" w14:textId="16F9CB71" w:rsidR="00877632" w:rsidRDefault="00877632" w:rsidP="00A1225A">
      <w:pPr>
        <w:rPr>
          <w:lang w:eastAsia="pl-PL"/>
        </w:rPr>
      </w:pPr>
    </w:p>
    <w:p w14:paraId="349E3C4C" w14:textId="77777777" w:rsidR="00C104A3" w:rsidRPr="00AC319C" w:rsidRDefault="00C104A3" w:rsidP="00C104A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C319C">
        <w:rPr>
          <w:rFonts w:ascii="Times New Roman" w:hAnsi="Times New Roman" w:cs="Times New Roman"/>
          <w:sz w:val="24"/>
          <w:szCs w:val="24"/>
          <w:lang w:val="en-GB" w:eastAsia="pl-PL"/>
        </w:rPr>
        <w:t>Teamfind.com – Aplikacja internetowa szukająca partnerów do gier(Counter Strike Global O</w:t>
      </w:r>
      <w:r>
        <w:rPr>
          <w:rFonts w:ascii="Times New Roman" w:hAnsi="Times New Roman" w:cs="Times New Roman"/>
          <w:sz w:val="24"/>
          <w:szCs w:val="24"/>
          <w:lang w:val="en-GB" w:eastAsia="pl-PL"/>
        </w:rPr>
        <w:t>f</w:t>
      </w:r>
      <w:r w:rsidRPr="00AC319C">
        <w:rPr>
          <w:rFonts w:ascii="Times New Roman" w:hAnsi="Times New Roman" w:cs="Times New Roman"/>
          <w:sz w:val="24"/>
          <w:szCs w:val="24"/>
          <w:lang w:val="en-GB" w:eastAsia="pl-PL"/>
        </w:rPr>
        <w:t xml:space="preserve">fensive, League of Legends, Call of Duty, Halo, Dota2, Overwatch, Rocket Legue). </w:t>
      </w:r>
      <w:r w:rsidRPr="00AC319C">
        <w:rPr>
          <w:rFonts w:ascii="Times New Roman" w:hAnsi="Times New Roman" w:cs="Times New Roman"/>
          <w:sz w:val="24"/>
          <w:szCs w:val="24"/>
          <w:lang w:eastAsia="pl-PL"/>
        </w:rPr>
        <w:t>Ten serwis obługuje więcej gier z platformy Steam(Counter Strike Global O</w:t>
      </w:r>
      <w:r>
        <w:rPr>
          <w:rFonts w:ascii="Times New Roman" w:hAnsi="Times New Roman" w:cs="Times New Roman"/>
          <w:sz w:val="24"/>
          <w:szCs w:val="24"/>
          <w:lang w:eastAsia="pl-PL"/>
        </w:rPr>
        <w:t>f</w:t>
      </w:r>
      <w:r w:rsidRPr="00AC319C">
        <w:rPr>
          <w:rFonts w:ascii="Times New Roman" w:hAnsi="Times New Roman" w:cs="Times New Roman"/>
          <w:sz w:val="24"/>
          <w:szCs w:val="24"/>
          <w:lang w:eastAsia="pl-PL"/>
        </w:rPr>
        <w:t>fensive, Halo, Dota2). Statystyki graczy nie są pobierane z wiarygodnej bazy danych Steam. Użytkownik sam dodaje swoje osiągnięcia/statystyki, które mogą być niewiarygodne.</w:t>
      </w:r>
    </w:p>
    <w:p w14:paraId="07FE5D42" w14:textId="444C7116" w:rsidR="00AE3D51" w:rsidRDefault="00AE3D51" w:rsidP="00A1225A">
      <w:pPr>
        <w:rPr>
          <w:lang w:eastAsia="pl-PL"/>
        </w:rPr>
      </w:pPr>
    </w:p>
    <w:p w14:paraId="439B371A" w14:textId="349DBFAE" w:rsidR="00AE3D51" w:rsidRDefault="00AE3D51" w:rsidP="00A1225A">
      <w:pPr>
        <w:rPr>
          <w:lang w:eastAsia="pl-PL"/>
        </w:rPr>
      </w:pPr>
    </w:p>
    <w:p w14:paraId="22CF4AE2" w14:textId="05787D52" w:rsidR="00AE3D51" w:rsidRDefault="00AE3D51" w:rsidP="00A1225A">
      <w:pPr>
        <w:rPr>
          <w:lang w:eastAsia="pl-PL"/>
        </w:rPr>
      </w:pPr>
    </w:p>
    <w:p w14:paraId="7A6C759F" w14:textId="2DE955DD" w:rsidR="00AE3D51" w:rsidRDefault="00AE3D51" w:rsidP="00A1225A">
      <w:pPr>
        <w:rPr>
          <w:lang w:eastAsia="pl-PL"/>
        </w:rPr>
      </w:pPr>
    </w:p>
    <w:p w14:paraId="6B8FD7EC" w14:textId="085B745F" w:rsidR="00AE3D51" w:rsidRDefault="00AE3D51" w:rsidP="00A1225A">
      <w:pPr>
        <w:rPr>
          <w:lang w:eastAsia="pl-PL"/>
        </w:rPr>
      </w:pPr>
    </w:p>
    <w:p w14:paraId="378C08E6" w14:textId="123E35BA" w:rsidR="00AE3D51" w:rsidRDefault="00AE3D51" w:rsidP="00A1225A">
      <w:pPr>
        <w:rPr>
          <w:lang w:eastAsia="pl-PL"/>
        </w:rPr>
      </w:pPr>
    </w:p>
    <w:p w14:paraId="779FCFB2" w14:textId="48EFE988" w:rsidR="00AE3D51" w:rsidRDefault="00AE3D51" w:rsidP="00A1225A">
      <w:pPr>
        <w:rPr>
          <w:lang w:eastAsia="pl-PL"/>
        </w:rPr>
      </w:pPr>
    </w:p>
    <w:p w14:paraId="36DEE8A3" w14:textId="208F9414" w:rsidR="00AE3D51" w:rsidRDefault="00AE3D51" w:rsidP="00A1225A">
      <w:pPr>
        <w:rPr>
          <w:lang w:eastAsia="pl-PL"/>
        </w:rPr>
      </w:pPr>
    </w:p>
    <w:p w14:paraId="3F307518" w14:textId="4108EB8A" w:rsidR="00AE3D51" w:rsidRDefault="00AE3D51" w:rsidP="00A1225A">
      <w:pPr>
        <w:rPr>
          <w:lang w:eastAsia="pl-PL"/>
        </w:rPr>
      </w:pPr>
    </w:p>
    <w:p w14:paraId="0E40F476" w14:textId="6CEF18D9" w:rsidR="00AE3D51" w:rsidRDefault="00AE3D51" w:rsidP="00A1225A">
      <w:pPr>
        <w:rPr>
          <w:lang w:eastAsia="pl-PL"/>
        </w:rPr>
      </w:pPr>
    </w:p>
    <w:p w14:paraId="2B992FB3" w14:textId="2EC7AB0A" w:rsidR="00AE3D51" w:rsidRDefault="00AE3D51" w:rsidP="00A1225A">
      <w:pPr>
        <w:rPr>
          <w:lang w:eastAsia="pl-PL"/>
        </w:rPr>
      </w:pPr>
    </w:p>
    <w:p w14:paraId="3CF95D46" w14:textId="77777777" w:rsidR="00AE3D51" w:rsidRPr="00AC319C" w:rsidRDefault="00AE3D51" w:rsidP="00A1225A">
      <w:pPr>
        <w:rPr>
          <w:lang w:eastAsia="pl-PL"/>
        </w:rPr>
      </w:pPr>
    </w:p>
    <w:p w14:paraId="59C3605B" w14:textId="457C1A93" w:rsidR="00877632" w:rsidRDefault="00877632" w:rsidP="00A1225A">
      <w:pPr>
        <w:rPr>
          <w:lang w:eastAsia="pl-PL"/>
        </w:rPr>
      </w:pPr>
    </w:p>
    <w:p w14:paraId="45145291" w14:textId="37B0645C" w:rsidR="00AE3D51" w:rsidRDefault="00AE3D51" w:rsidP="00A1225A">
      <w:pPr>
        <w:rPr>
          <w:lang w:eastAsia="pl-PL"/>
        </w:rPr>
      </w:pPr>
    </w:p>
    <w:p w14:paraId="0506F58B" w14:textId="770679FC" w:rsidR="00AE3D51" w:rsidRDefault="00AE3D51" w:rsidP="00A1225A">
      <w:pPr>
        <w:rPr>
          <w:lang w:eastAsia="pl-PL"/>
        </w:rPr>
      </w:pPr>
    </w:p>
    <w:p w14:paraId="4E82A3FE" w14:textId="04DA3366" w:rsidR="00AE3D51" w:rsidRDefault="00AE3D51" w:rsidP="00A1225A">
      <w:pPr>
        <w:rPr>
          <w:lang w:eastAsia="pl-PL"/>
        </w:rPr>
      </w:pPr>
    </w:p>
    <w:p w14:paraId="41F287A7" w14:textId="104AE2F8" w:rsidR="00AE3D51" w:rsidRDefault="00AE3D51" w:rsidP="00A1225A">
      <w:pPr>
        <w:rPr>
          <w:lang w:eastAsia="pl-PL"/>
        </w:rPr>
      </w:pPr>
    </w:p>
    <w:p w14:paraId="23F1FAA5" w14:textId="15294869" w:rsidR="00AE3D51" w:rsidRDefault="00AE3D51" w:rsidP="00A1225A">
      <w:pPr>
        <w:rPr>
          <w:lang w:eastAsia="pl-PL"/>
        </w:rPr>
      </w:pPr>
    </w:p>
    <w:p w14:paraId="6BCBAE05" w14:textId="7FDFF9C3" w:rsidR="00AE3D51" w:rsidRDefault="00AE3D51" w:rsidP="00A1225A">
      <w:pPr>
        <w:rPr>
          <w:lang w:eastAsia="pl-PL"/>
        </w:rPr>
      </w:pPr>
    </w:p>
    <w:p w14:paraId="4E7DA919" w14:textId="45CCF647" w:rsidR="00AE3D51" w:rsidRDefault="00AE3D51" w:rsidP="00A1225A">
      <w:pPr>
        <w:rPr>
          <w:lang w:eastAsia="pl-PL"/>
        </w:rPr>
      </w:pPr>
    </w:p>
    <w:p w14:paraId="62AA9C87" w14:textId="4643C0BB" w:rsidR="00AE3D51" w:rsidRDefault="00AE3D51" w:rsidP="00A1225A">
      <w:pPr>
        <w:rPr>
          <w:lang w:eastAsia="pl-PL"/>
        </w:rPr>
      </w:pPr>
    </w:p>
    <w:p w14:paraId="3D7C32B2" w14:textId="60B1BC44" w:rsidR="00877632" w:rsidRPr="00166BD9" w:rsidRDefault="00877632" w:rsidP="00A1225A">
      <w:pPr>
        <w:rPr>
          <w:lang w:eastAsia="pl-PL"/>
        </w:rPr>
      </w:pPr>
    </w:p>
    <w:p w14:paraId="422F0D48" w14:textId="0308A1E4" w:rsidR="00AD1C08" w:rsidRPr="00AD1C08" w:rsidRDefault="00AD1C08" w:rsidP="00AD1C08">
      <w:pPr>
        <w:pStyle w:val="Legenda"/>
        <w:keepNext/>
        <w:rPr>
          <w:rFonts w:ascii="Times New Roman" w:hAnsi="Times New Roman" w:cs="Times New Roman"/>
        </w:rPr>
      </w:pPr>
      <w:bookmarkStart w:id="11" w:name="_Toc99118364"/>
      <w:bookmarkStart w:id="12" w:name="_Toc101269047"/>
      <w:r w:rsidRPr="00AD1C08">
        <w:rPr>
          <w:rFonts w:ascii="Times New Roman" w:hAnsi="Times New Roman" w:cs="Times New Roman"/>
        </w:rPr>
        <w:lastRenderedPageBreak/>
        <w:t xml:space="preserve">Rysunek </w:t>
      </w:r>
      <w:r w:rsidRPr="00AD1C08">
        <w:rPr>
          <w:rFonts w:ascii="Times New Roman" w:hAnsi="Times New Roman" w:cs="Times New Roman"/>
        </w:rPr>
        <w:fldChar w:fldCharType="begin"/>
      </w:r>
      <w:r w:rsidRPr="00AD1C08">
        <w:rPr>
          <w:rFonts w:ascii="Times New Roman" w:hAnsi="Times New Roman" w:cs="Times New Roman"/>
        </w:rPr>
        <w:instrText xml:space="preserve"> SEQ Rysunek \* ARABIC </w:instrText>
      </w:r>
      <w:r w:rsidRPr="00AD1C08">
        <w:rPr>
          <w:rFonts w:ascii="Times New Roman" w:hAnsi="Times New Roman" w:cs="Times New Roman"/>
        </w:rPr>
        <w:fldChar w:fldCharType="separate"/>
      </w:r>
      <w:r w:rsidR="00752870">
        <w:rPr>
          <w:rFonts w:ascii="Times New Roman" w:hAnsi="Times New Roman" w:cs="Times New Roman"/>
          <w:noProof/>
        </w:rPr>
        <w:t>3</w:t>
      </w:r>
      <w:r w:rsidRPr="00AD1C08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– Strona główna serwisu teams.gg</w:t>
      </w:r>
      <w:bookmarkEnd w:id="11"/>
      <w:bookmarkEnd w:id="12"/>
    </w:p>
    <w:p w14:paraId="522C34B8" w14:textId="77777777" w:rsidR="00166BD9" w:rsidRDefault="00D94096" w:rsidP="00166BD9">
      <w:pPr>
        <w:keepNext/>
      </w:pPr>
      <w:r>
        <w:rPr>
          <w:noProof/>
          <w:lang w:eastAsia="pl-PL"/>
        </w:rPr>
        <w:pict w14:anchorId="4A76B26D">
          <v:shape id="_x0000_i1029" type="#_x0000_t75" style="width:481.4pt;height:256.2pt;visibility:visible;mso-wrap-style:square">
            <v:imagedata r:id="rId15" o:title=""/>
          </v:shape>
        </w:pict>
      </w:r>
    </w:p>
    <w:p w14:paraId="17AAA5F5" w14:textId="6D4554E8" w:rsidR="00877632" w:rsidRPr="00166BD9" w:rsidRDefault="00AD1C08" w:rsidP="00A1225A">
      <w:pPr>
        <w:rPr>
          <w:lang w:eastAsia="pl-PL"/>
        </w:rPr>
      </w:pPr>
      <w:r w:rsidRPr="00AD1C08">
        <w:rPr>
          <w:rFonts w:ascii="Times New Roman" w:hAnsi="Times New Roman" w:cs="Times New Roman"/>
          <w:sz w:val="20"/>
        </w:rPr>
        <w:t>Źródło: team</w:t>
      </w:r>
      <w:r>
        <w:rPr>
          <w:rFonts w:ascii="Times New Roman" w:hAnsi="Times New Roman" w:cs="Times New Roman"/>
          <w:sz w:val="20"/>
        </w:rPr>
        <w:t>s.gg</w:t>
      </w:r>
      <w:r w:rsidR="0002691E">
        <w:rPr>
          <w:rFonts w:ascii="Times New Roman" w:hAnsi="Times New Roman" w:cs="Times New Roman"/>
          <w:sz w:val="20"/>
        </w:rPr>
        <w:t>,</w:t>
      </w:r>
      <w:r w:rsidRPr="00AD1C08">
        <w:rPr>
          <w:rFonts w:ascii="Times New Roman" w:hAnsi="Times New Roman" w:cs="Times New Roman"/>
          <w:sz w:val="20"/>
        </w:rPr>
        <w:t xml:space="preserve"> </w:t>
      </w:r>
      <w:hyperlink r:id="rId16" w:history="1">
        <w:r w:rsidR="0002691E" w:rsidRPr="00CD23AD">
          <w:rPr>
            <w:rStyle w:val="Hipercze"/>
            <w:rFonts w:ascii="Times New Roman" w:hAnsi="Times New Roman" w:cs="Times New Roman"/>
            <w:sz w:val="20"/>
          </w:rPr>
          <w:t>https://teams.gg/</w:t>
        </w:r>
      </w:hyperlink>
      <w:r w:rsidR="0002691E">
        <w:rPr>
          <w:rFonts w:ascii="Times New Roman" w:hAnsi="Times New Roman" w:cs="Times New Roman"/>
          <w:sz w:val="20"/>
        </w:rPr>
        <w:t xml:space="preserve">  </w:t>
      </w:r>
      <w:r w:rsidR="0002691E" w:rsidRPr="00AD1C08">
        <w:rPr>
          <w:rFonts w:ascii="Times New Roman" w:hAnsi="Times New Roman" w:cs="Times New Roman"/>
          <w:sz w:val="20"/>
        </w:rPr>
        <w:t>[dostęp 20.03.2022]</w:t>
      </w:r>
    </w:p>
    <w:p w14:paraId="7EE020BD" w14:textId="7C446B2D" w:rsidR="00877632" w:rsidRDefault="00877632" w:rsidP="00A1225A">
      <w:pPr>
        <w:rPr>
          <w:lang w:eastAsia="pl-PL"/>
        </w:rPr>
      </w:pPr>
    </w:p>
    <w:p w14:paraId="67D09575" w14:textId="480289F0" w:rsidR="00B24579" w:rsidRDefault="00B24579" w:rsidP="00A1225A">
      <w:pPr>
        <w:rPr>
          <w:lang w:eastAsia="pl-PL"/>
        </w:rPr>
      </w:pPr>
    </w:p>
    <w:p w14:paraId="611B2D3D" w14:textId="6AA3696E" w:rsidR="00B24579" w:rsidRDefault="00B24579" w:rsidP="00A1225A">
      <w:pPr>
        <w:rPr>
          <w:lang w:eastAsia="pl-PL"/>
        </w:rPr>
      </w:pPr>
    </w:p>
    <w:p w14:paraId="711922BE" w14:textId="4276C4F4" w:rsidR="00C104A3" w:rsidRPr="00166BD9" w:rsidRDefault="00C104A3" w:rsidP="00C104A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166BD9">
        <w:rPr>
          <w:rFonts w:ascii="Times New Roman" w:hAnsi="Times New Roman" w:cs="Times New Roman"/>
          <w:sz w:val="24"/>
          <w:szCs w:val="24"/>
          <w:lang w:eastAsia="pl-PL"/>
        </w:rPr>
        <w:t xml:space="preserve">Teams.gg – Aplikacja internetowa szukająca partnerów do gier. </w:t>
      </w:r>
      <w:r w:rsidRPr="004F52A5">
        <w:rPr>
          <w:rFonts w:ascii="Times New Roman" w:hAnsi="Times New Roman" w:cs="Times New Roman"/>
          <w:sz w:val="24"/>
          <w:szCs w:val="24"/>
          <w:lang w:val="en-GB" w:eastAsia="pl-PL"/>
        </w:rPr>
        <w:t xml:space="preserve">Zapewnia znalezienie partnera do gier(Counter Strike Global Offensive, Valorant) Z platformy Steam posiada jedną gre(Counter Strike Global Offensive). </w:t>
      </w:r>
      <w:r w:rsidRPr="00166BD9">
        <w:rPr>
          <w:rFonts w:ascii="Times New Roman" w:hAnsi="Times New Roman" w:cs="Times New Roman"/>
          <w:sz w:val="24"/>
          <w:szCs w:val="24"/>
          <w:lang w:eastAsia="pl-PL"/>
        </w:rPr>
        <w:t>Działanie systemu dobierania gracza jest takie same jak w przypadku dwóch poprzednich aplikacji, brak pobierania wiarygodnych statystyk z bazdy danych Steam. Użytkownik sam je dodaje.</w:t>
      </w:r>
    </w:p>
    <w:p w14:paraId="1A108CDC" w14:textId="6C56C0F1" w:rsidR="00B24579" w:rsidRDefault="00B24579" w:rsidP="00A1225A">
      <w:pPr>
        <w:rPr>
          <w:lang w:eastAsia="pl-PL"/>
        </w:rPr>
      </w:pPr>
    </w:p>
    <w:p w14:paraId="5734C95F" w14:textId="77777777" w:rsidR="00C104A3" w:rsidRDefault="00C104A3" w:rsidP="00A1225A">
      <w:pPr>
        <w:rPr>
          <w:lang w:eastAsia="pl-PL"/>
        </w:rPr>
      </w:pPr>
    </w:p>
    <w:p w14:paraId="67AB007B" w14:textId="263E4A79" w:rsidR="00B24579" w:rsidRDefault="00B24579" w:rsidP="00A1225A">
      <w:pPr>
        <w:rPr>
          <w:lang w:eastAsia="pl-PL"/>
        </w:rPr>
      </w:pPr>
    </w:p>
    <w:p w14:paraId="3EBBCAFD" w14:textId="45672D3E" w:rsidR="00B24579" w:rsidRDefault="00B24579" w:rsidP="00A1225A">
      <w:pPr>
        <w:rPr>
          <w:lang w:eastAsia="pl-PL"/>
        </w:rPr>
      </w:pPr>
    </w:p>
    <w:p w14:paraId="223F7B7E" w14:textId="78714DB0" w:rsidR="00B24579" w:rsidRDefault="00B24579" w:rsidP="00A1225A">
      <w:pPr>
        <w:rPr>
          <w:lang w:eastAsia="pl-PL"/>
        </w:rPr>
      </w:pPr>
    </w:p>
    <w:p w14:paraId="2DBE4CA1" w14:textId="788E8158" w:rsidR="00B24579" w:rsidRDefault="00B24579" w:rsidP="00A1225A">
      <w:pPr>
        <w:rPr>
          <w:lang w:eastAsia="pl-PL"/>
        </w:rPr>
      </w:pPr>
    </w:p>
    <w:p w14:paraId="0E050A67" w14:textId="726CC797" w:rsidR="00B24579" w:rsidRDefault="00B24579" w:rsidP="00A1225A">
      <w:pPr>
        <w:rPr>
          <w:lang w:eastAsia="pl-PL"/>
        </w:rPr>
      </w:pPr>
    </w:p>
    <w:p w14:paraId="5231D235" w14:textId="5C5A19E3" w:rsidR="00B24579" w:rsidRDefault="00B24579" w:rsidP="00A1225A">
      <w:pPr>
        <w:rPr>
          <w:lang w:eastAsia="pl-PL"/>
        </w:rPr>
      </w:pPr>
    </w:p>
    <w:p w14:paraId="07A0031E" w14:textId="20A44DB9" w:rsidR="00B24579" w:rsidRDefault="00B24579" w:rsidP="00A1225A">
      <w:pPr>
        <w:rPr>
          <w:lang w:eastAsia="pl-PL"/>
        </w:rPr>
      </w:pPr>
    </w:p>
    <w:p w14:paraId="5A46720B" w14:textId="5B9206E8" w:rsidR="00B24579" w:rsidRDefault="00B24579" w:rsidP="00A1225A">
      <w:pPr>
        <w:rPr>
          <w:lang w:eastAsia="pl-PL"/>
        </w:rPr>
      </w:pPr>
    </w:p>
    <w:p w14:paraId="0C1FD63D" w14:textId="3C6AA17A" w:rsidR="00B24579" w:rsidRDefault="00B24579" w:rsidP="00A1225A">
      <w:pPr>
        <w:rPr>
          <w:lang w:eastAsia="pl-PL"/>
        </w:rPr>
      </w:pPr>
    </w:p>
    <w:p w14:paraId="61C18B74" w14:textId="590FBB94" w:rsidR="00B24579" w:rsidRDefault="00B24579" w:rsidP="00A1225A">
      <w:pPr>
        <w:rPr>
          <w:lang w:eastAsia="pl-PL"/>
        </w:rPr>
      </w:pPr>
    </w:p>
    <w:p w14:paraId="4B9BFFD2" w14:textId="3AB1FA13" w:rsidR="00B24579" w:rsidRDefault="00B24579" w:rsidP="00A1225A">
      <w:pPr>
        <w:rPr>
          <w:lang w:eastAsia="pl-PL"/>
        </w:rPr>
      </w:pPr>
    </w:p>
    <w:p w14:paraId="58D37C20" w14:textId="444DAD91" w:rsidR="00B24579" w:rsidRDefault="00B24579" w:rsidP="00A1225A">
      <w:pPr>
        <w:rPr>
          <w:lang w:eastAsia="pl-PL"/>
        </w:rPr>
      </w:pPr>
    </w:p>
    <w:p w14:paraId="73087AA0" w14:textId="27553BFF" w:rsidR="00B24579" w:rsidRDefault="00B24579" w:rsidP="00A1225A">
      <w:pPr>
        <w:rPr>
          <w:lang w:eastAsia="pl-PL"/>
        </w:rPr>
      </w:pPr>
    </w:p>
    <w:p w14:paraId="0BEB6075" w14:textId="5FE03288" w:rsidR="00B24579" w:rsidRDefault="00B24579" w:rsidP="00A1225A">
      <w:pPr>
        <w:rPr>
          <w:lang w:eastAsia="pl-PL"/>
        </w:rPr>
      </w:pPr>
    </w:p>
    <w:p w14:paraId="36FF76EE" w14:textId="0182550B" w:rsidR="00B24579" w:rsidRDefault="00B24579" w:rsidP="00A1225A">
      <w:pPr>
        <w:rPr>
          <w:lang w:eastAsia="pl-PL"/>
        </w:rPr>
      </w:pPr>
    </w:p>
    <w:p w14:paraId="00052C8A" w14:textId="618A5DAF" w:rsidR="00B24579" w:rsidRDefault="00B24579" w:rsidP="00A1225A">
      <w:pPr>
        <w:rPr>
          <w:lang w:eastAsia="pl-PL"/>
        </w:rPr>
      </w:pPr>
    </w:p>
    <w:p w14:paraId="1438E6B7" w14:textId="65F7C9C1" w:rsidR="00B24579" w:rsidRDefault="00B24579" w:rsidP="00A1225A">
      <w:pPr>
        <w:rPr>
          <w:lang w:eastAsia="pl-PL"/>
        </w:rPr>
      </w:pPr>
    </w:p>
    <w:p w14:paraId="6E03D1B2" w14:textId="239078AD" w:rsidR="00B24579" w:rsidRDefault="00B24579" w:rsidP="00A1225A">
      <w:pPr>
        <w:rPr>
          <w:lang w:eastAsia="pl-PL"/>
        </w:rPr>
      </w:pPr>
    </w:p>
    <w:p w14:paraId="0520E344" w14:textId="59BB4E37" w:rsidR="00B24579" w:rsidRDefault="00B24579" w:rsidP="00A1225A">
      <w:pPr>
        <w:rPr>
          <w:lang w:eastAsia="pl-PL"/>
        </w:rPr>
      </w:pPr>
    </w:p>
    <w:p w14:paraId="01B47BC3" w14:textId="1F1E2A0A" w:rsidR="00B24579" w:rsidRDefault="00B24579" w:rsidP="00A1225A">
      <w:pPr>
        <w:rPr>
          <w:lang w:eastAsia="pl-PL"/>
        </w:rPr>
      </w:pPr>
    </w:p>
    <w:p w14:paraId="633F8404" w14:textId="16B88B1C" w:rsidR="00C104A3" w:rsidRDefault="00C104A3" w:rsidP="00A1225A">
      <w:pPr>
        <w:rPr>
          <w:lang w:eastAsia="pl-PL"/>
        </w:rPr>
      </w:pPr>
    </w:p>
    <w:p w14:paraId="40BD7C1A" w14:textId="1B3ABB81" w:rsidR="00C104A3" w:rsidRPr="00C104A3" w:rsidRDefault="00C104A3" w:rsidP="00C104A3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13" w:name="_Toc101826188"/>
      <w:r w:rsidRPr="00C104A3">
        <w:rPr>
          <w:rFonts w:ascii="Times New Roman" w:hAnsi="Times New Roman"/>
          <w:i w:val="0"/>
          <w:iCs w:val="0"/>
          <w:sz w:val="26"/>
          <w:szCs w:val="26"/>
          <w:lang w:eastAsia="pl-PL"/>
        </w:rPr>
        <w:lastRenderedPageBreak/>
        <w:t>2.2 Słownictwo specjalistyczne</w:t>
      </w:r>
      <w:bookmarkEnd w:id="13"/>
    </w:p>
    <w:p w14:paraId="27C898FD" w14:textId="4B60AAB3" w:rsidR="00C104A3" w:rsidRDefault="00933A0B" w:rsidP="006867C5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933A0B">
        <w:rPr>
          <w:rFonts w:ascii="Times New Roman" w:hAnsi="Times New Roman" w:cs="Times New Roman"/>
          <w:sz w:val="24"/>
          <w:szCs w:val="24"/>
          <w:lang w:eastAsia="pl-PL"/>
        </w:rPr>
        <w:t>Steam – platforma dystrybucji cyfrowej i zarządzania prawami cyfrowymi, system gry wieloosobowej oraz serwis społecznościowy stworzony przez Valve Corporation.</w:t>
      </w:r>
    </w:p>
    <w:p w14:paraId="5681637A" w14:textId="6851FDBB" w:rsidR="00933A0B" w:rsidRDefault="00933A0B" w:rsidP="006867C5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Steam</w:t>
      </w:r>
      <w:r w:rsidR="00F316EB">
        <w:rPr>
          <w:rFonts w:ascii="Times New Roman" w:hAnsi="Times New Roman" w:cs="Times New Roman"/>
          <w:sz w:val="24"/>
          <w:szCs w:val="24"/>
          <w:lang w:eastAsia="pl-PL"/>
        </w:rPr>
        <w:t xml:space="preserve"> Web </w:t>
      </w:r>
      <w:r>
        <w:rPr>
          <w:rFonts w:ascii="Times New Roman" w:hAnsi="Times New Roman" w:cs="Times New Roman"/>
          <w:sz w:val="24"/>
          <w:szCs w:val="24"/>
          <w:lang w:eastAsia="pl-PL"/>
        </w:rPr>
        <w:t>API – unikalny klucz dla każde</w:t>
      </w:r>
      <w:r w:rsidR="00B26393">
        <w:rPr>
          <w:rFonts w:ascii="Times New Roman" w:hAnsi="Times New Roman" w:cs="Times New Roman"/>
          <w:sz w:val="24"/>
          <w:szCs w:val="24"/>
          <w:lang w:eastAsia="pl-PL"/>
        </w:rPr>
        <w:t>go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 w:rsidR="00B26393">
        <w:rPr>
          <w:rFonts w:ascii="Times New Roman" w:hAnsi="Times New Roman" w:cs="Times New Roman"/>
          <w:sz w:val="24"/>
          <w:szCs w:val="24"/>
          <w:lang w:eastAsia="pl-PL"/>
        </w:rPr>
        <w:t>uzytkownika Steam i dla każdej domeny internetowej</w:t>
      </w:r>
      <w:r w:rsidR="0002691E">
        <w:rPr>
          <w:rFonts w:ascii="Times New Roman" w:hAnsi="Times New Roman" w:cs="Times New Roman"/>
          <w:sz w:val="24"/>
          <w:szCs w:val="24"/>
          <w:lang w:eastAsia="pl-PL"/>
        </w:rPr>
        <w:t xml:space="preserve"> lub ip serwera</w:t>
      </w:r>
      <w:r w:rsidR="00B26393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pl-PL"/>
        </w:rPr>
        <w:t>poprzez</w:t>
      </w:r>
      <w:r w:rsidR="00B26393">
        <w:rPr>
          <w:rFonts w:ascii="Times New Roman" w:hAnsi="Times New Roman" w:cs="Times New Roman"/>
          <w:sz w:val="24"/>
          <w:szCs w:val="24"/>
          <w:lang w:eastAsia="pl-PL"/>
        </w:rPr>
        <w:t>,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który można korzystać z </w:t>
      </w:r>
      <w:r w:rsidR="00B26393">
        <w:rPr>
          <w:rFonts w:ascii="Times New Roman" w:hAnsi="Times New Roman" w:cs="Times New Roman"/>
          <w:sz w:val="24"/>
          <w:szCs w:val="24"/>
          <w:lang w:eastAsia="pl-PL"/>
        </w:rPr>
        <w:t>bazy danych Steam.</w:t>
      </w:r>
    </w:p>
    <w:p w14:paraId="0F0A905B" w14:textId="70BEE9DD" w:rsidR="00F316EB" w:rsidRDefault="00F316EB" w:rsidP="006867C5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 xml:space="preserve">Steamid – unikalny 17 lub 18 liczbowy identyfikator każdego użytkownika </w:t>
      </w:r>
      <w:r w:rsidR="006A5886">
        <w:rPr>
          <w:rFonts w:ascii="Times New Roman" w:hAnsi="Times New Roman" w:cs="Times New Roman"/>
          <w:sz w:val="24"/>
          <w:szCs w:val="24"/>
          <w:lang w:eastAsia="pl-PL"/>
        </w:rPr>
        <w:t>S</w:t>
      </w:r>
      <w:r>
        <w:rPr>
          <w:rFonts w:ascii="Times New Roman" w:hAnsi="Times New Roman" w:cs="Times New Roman"/>
          <w:sz w:val="24"/>
          <w:szCs w:val="24"/>
          <w:lang w:eastAsia="pl-PL"/>
        </w:rPr>
        <w:t>team</w:t>
      </w:r>
      <w:r w:rsidR="006A5886"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40D996B8" w14:textId="7677D866" w:rsidR="00C104A3" w:rsidRPr="00933A0B" w:rsidRDefault="00C104A3" w:rsidP="00A1225A">
      <w:pPr>
        <w:rPr>
          <w:lang w:eastAsia="pl-PL"/>
        </w:rPr>
      </w:pPr>
    </w:p>
    <w:p w14:paraId="6EB5ACCD" w14:textId="4AB3161B" w:rsidR="00C104A3" w:rsidRPr="00933A0B" w:rsidRDefault="00C104A3" w:rsidP="00A1225A">
      <w:pPr>
        <w:rPr>
          <w:lang w:eastAsia="pl-PL"/>
        </w:rPr>
      </w:pPr>
    </w:p>
    <w:p w14:paraId="5363D75C" w14:textId="3849BE30" w:rsidR="00C104A3" w:rsidRPr="00933A0B" w:rsidRDefault="00C104A3" w:rsidP="00A1225A">
      <w:pPr>
        <w:rPr>
          <w:lang w:eastAsia="pl-PL"/>
        </w:rPr>
      </w:pPr>
    </w:p>
    <w:p w14:paraId="00120225" w14:textId="4DE8FC97" w:rsidR="00C104A3" w:rsidRPr="00933A0B" w:rsidRDefault="00C104A3" w:rsidP="00A1225A">
      <w:pPr>
        <w:rPr>
          <w:lang w:eastAsia="pl-PL"/>
        </w:rPr>
      </w:pPr>
    </w:p>
    <w:p w14:paraId="7E2EFAB4" w14:textId="6B54CEAA" w:rsidR="00C104A3" w:rsidRPr="00933A0B" w:rsidRDefault="00C104A3" w:rsidP="00A1225A">
      <w:pPr>
        <w:rPr>
          <w:lang w:eastAsia="pl-PL"/>
        </w:rPr>
      </w:pPr>
    </w:p>
    <w:p w14:paraId="2F893297" w14:textId="3D6694CF" w:rsidR="00C104A3" w:rsidRPr="00933A0B" w:rsidRDefault="00C104A3" w:rsidP="00A1225A">
      <w:pPr>
        <w:rPr>
          <w:lang w:eastAsia="pl-PL"/>
        </w:rPr>
      </w:pPr>
    </w:p>
    <w:p w14:paraId="2367ADC1" w14:textId="5B8195CF" w:rsidR="00C104A3" w:rsidRPr="00933A0B" w:rsidRDefault="00C104A3" w:rsidP="00A1225A">
      <w:pPr>
        <w:rPr>
          <w:lang w:eastAsia="pl-PL"/>
        </w:rPr>
      </w:pPr>
    </w:p>
    <w:p w14:paraId="155D1818" w14:textId="2F7207CB" w:rsidR="00C104A3" w:rsidRPr="00933A0B" w:rsidRDefault="00C104A3" w:rsidP="00A1225A">
      <w:pPr>
        <w:rPr>
          <w:lang w:eastAsia="pl-PL"/>
        </w:rPr>
      </w:pPr>
    </w:p>
    <w:p w14:paraId="44A1BDA1" w14:textId="0BF49CE3" w:rsidR="00C104A3" w:rsidRPr="00933A0B" w:rsidRDefault="00C104A3" w:rsidP="00A1225A">
      <w:pPr>
        <w:rPr>
          <w:lang w:eastAsia="pl-PL"/>
        </w:rPr>
      </w:pPr>
    </w:p>
    <w:p w14:paraId="42336A4F" w14:textId="49823B3B" w:rsidR="00C104A3" w:rsidRPr="00933A0B" w:rsidRDefault="00C104A3" w:rsidP="00A1225A">
      <w:pPr>
        <w:rPr>
          <w:lang w:eastAsia="pl-PL"/>
        </w:rPr>
      </w:pPr>
    </w:p>
    <w:p w14:paraId="24271ACE" w14:textId="0B3C188C" w:rsidR="00C104A3" w:rsidRPr="00933A0B" w:rsidRDefault="00C104A3" w:rsidP="00A1225A">
      <w:pPr>
        <w:rPr>
          <w:lang w:eastAsia="pl-PL"/>
        </w:rPr>
      </w:pPr>
    </w:p>
    <w:p w14:paraId="1B865FD2" w14:textId="0D16AE2B" w:rsidR="00C104A3" w:rsidRPr="00933A0B" w:rsidRDefault="00C104A3" w:rsidP="00A1225A">
      <w:pPr>
        <w:rPr>
          <w:lang w:eastAsia="pl-PL"/>
        </w:rPr>
      </w:pPr>
    </w:p>
    <w:p w14:paraId="3A2467E9" w14:textId="21B329A4" w:rsidR="00C104A3" w:rsidRPr="00933A0B" w:rsidRDefault="00C104A3" w:rsidP="00A1225A">
      <w:pPr>
        <w:rPr>
          <w:lang w:eastAsia="pl-PL"/>
        </w:rPr>
      </w:pPr>
    </w:p>
    <w:p w14:paraId="715143CE" w14:textId="55A31DC3" w:rsidR="00C104A3" w:rsidRPr="00933A0B" w:rsidRDefault="00C104A3" w:rsidP="00A1225A">
      <w:pPr>
        <w:rPr>
          <w:lang w:eastAsia="pl-PL"/>
        </w:rPr>
      </w:pPr>
    </w:p>
    <w:p w14:paraId="6DB99947" w14:textId="043A3806" w:rsidR="00C104A3" w:rsidRPr="00933A0B" w:rsidRDefault="00C104A3" w:rsidP="00A1225A">
      <w:pPr>
        <w:rPr>
          <w:lang w:eastAsia="pl-PL"/>
        </w:rPr>
      </w:pPr>
    </w:p>
    <w:p w14:paraId="48840224" w14:textId="0B52EF41" w:rsidR="00C104A3" w:rsidRPr="00933A0B" w:rsidRDefault="00C104A3" w:rsidP="00A1225A">
      <w:pPr>
        <w:rPr>
          <w:lang w:eastAsia="pl-PL"/>
        </w:rPr>
      </w:pPr>
    </w:p>
    <w:p w14:paraId="07B151BB" w14:textId="3899207E" w:rsidR="00C104A3" w:rsidRPr="00933A0B" w:rsidRDefault="00C104A3" w:rsidP="00A1225A">
      <w:pPr>
        <w:rPr>
          <w:lang w:eastAsia="pl-PL"/>
        </w:rPr>
      </w:pPr>
    </w:p>
    <w:p w14:paraId="65804608" w14:textId="050B8CF5" w:rsidR="00C104A3" w:rsidRPr="00933A0B" w:rsidRDefault="00C104A3" w:rsidP="00A1225A">
      <w:pPr>
        <w:rPr>
          <w:lang w:eastAsia="pl-PL"/>
        </w:rPr>
      </w:pPr>
    </w:p>
    <w:p w14:paraId="272B43A2" w14:textId="41CE7345" w:rsidR="00C104A3" w:rsidRPr="00933A0B" w:rsidRDefault="00C104A3" w:rsidP="00A1225A">
      <w:pPr>
        <w:rPr>
          <w:lang w:eastAsia="pl-PL"/>
        </w:rPr>
      </w:pPr>
    </w:p>
    <w:p w14:paraId="2828FA9B" w14:textId="4722CC4C" w:rsidR="00C104A3" w:rsidRPr="00933A0B" w:rsidRDefault="00C104A3" w:rsidP="00A1225A">
      <w:pPr>
        <w:rPr>
          <w:lang w:eastAsia="pl-PL"/>
        </w:rPr>
      </w:pPr>
    </w:p>
    <w:p w14:paraId="1D045E19" w14:textId="4B9A9A6E" w:rsidR="00C104A3" w:rsidRPr="00933A0B" w:rsidRDefault="00C104A3" w:rsidP="00A1225A">
      <w:pPr>
        <w:rPr>
          <w:lang w:eastAsia="pl-PL"/>
        </w:rPr>
      </w:pPr>
    </w:p>
    <w:p w14:paraId="05235464" w14:textId="37693F6B" w:rsidR="00C104A3" w:rsidRPr="00933A0B" w:rsidRDefault="00C104A3" w:rsidP="00A1225A">
      <w:pPr>
        <w:rPr>
          <w:lang w:eastAsia="pl-PL"/>
        </w:rPr>
      </w:pPr>
    </w:p>
    <w:p w14:paraId="5BB2C376" w14:textId="74016CAA" w:rsidR="00C104A3" w:rsidRPr="00933A0B" w:rsidRDefault="00C104A3" w:rsidP="00A1225A">
      <w:pPr>
        <w:rPr>
          <w:lang w:eastAsia="pl-PL"/>
        </w:rPr>
      </w:pPr>
    </w:p>
    <w:p w14:paraId="75B2BE0D" w14:textId="6531E225" w:rsidR="00C104A3" w:rsidRPr="00933A0B" w:rsidRDefault="00C104A3" w:rsidP="00A1225A">
      <w:pPr>
        <w:rPr>
          <w:lang w:eastAsia="pl-PL"/>
        </w:rPr>
      </w:pPr>
    </w:p>
    <w:p w14:paraId="45BD9529" w14:textId="15101911" w:rsidR="00C104A3" w:rsidRPr="00933A0B" w:rsidRDefault="00C104A3" w:rsidP="00A1225A">
      <w:pPr>
        <w:rPr>
          <w:lang w:eastAsia="pl-PL"/>
        </w:rPr>
      </w:pPr>
    </w:p>
    <w:p w14:paraId="259E6C7B" w14:textId="49B47337" w:rsidR="00C104A3" w:rsidRPr="00933A0B" w:rsidRDefault="00C104A3" w:rsidP="00A1225A">
      <w:pPr>
        <w:rPr>
          <w:lang w:eastAsia="pl-PL"/>
        </w:rPr>
      </w:pPr>
    </w:p>
    <w:p w14:paraId="2AB4D83A" w14:textId="76D7FB57" w:rsidR="00C104A3" w:rsidRPr="00933A0B" w:rsidRDefault="00C104A3" w:rsidP="00A1225A">
      <w:pPr>
        <w:rPr>
          <w:lang w:eastAsia="pl-PL"/>
        </w:rPr>
      </w:pPr>
    </w:p>
    <w:p w14:paraId="56D22361" w14:textId="56A413EF" w:rsidR="00C104A3" w:rsidRPr="00933A0B" w:rsidRDefault="00C104A3" w:rsidP="00A1225A">
      <w:pPr>
        <w:rPr>
          <w:lang w:eastAsia="pl-PL"/>
        </w:rPr>
      </w:pPr>
    </w:p>
    <w:p w14:paraId="6F9D8D8A" w14:textId="0A4BDF8C" w:rsidR="00C104A3" w:rsidRPr="00933A0B" w:rsidRDefault="00C104A3" w:rsidP="00A1225A">
      <w:pPr>
        <w:rPr>
          <w:lang w:eastAsia="pl-PL"/>
        </w:rPr>
      </w:pPr>
    </w:p>
    <w:p w14:paraId="1BCBAD71" w14:textId="6FC988A3" w:rsidR="00C104A3" w:rsidRPr="00933A0B" w:rsidRDefault="00C104A3" w:rsidP="00A1225A">
      <w:pPr>
        <w:rPr>
          <w:lang w:eastAsia="pl-PL"/>
        </w:rPr>
      </w:pPr>
    </w:p>
    <w:p w14:paraId="218BC516" w14:textId="0A1497D1" w:rsidR="00C104A3" w:rsidRPr="00933A0B" w:rsidRDefault="00C104A3" w:rsidP="00A1225A">
      <w:pPr>
        <w:rPr>
          <w:lang w:eastAsia="pl-PL"/>
        </w:rPr>
      </w:pPr>
    </w:p>
    <w:p w14:paraId="5310D097" w14:textId="471F1C61" w:rsidR="00C104A3" w:rsidRPr="00933A0B" w:rsidRDefault="00C104A3" w:rsidP="00A1225A">
      <w:pPr>
        <w:rPr>
          <w:lang w:eastAsia="pl-PL"/>
        </w:rPr>
      </w:pPr>
    </w:p>
    <w:p w14:paraId="0F9081D1" w14:textId="35D0FAD4" w:rsidR="00C104A3" w:rsidRPr="00933A0B" w:rsidRDefault="00C104A3" w:rsidP="00A1225A">
      <w:pPr>
        <w:rPr>
          <w:lang w:eastAsia="pl-PL"/>
        </w:rPr>
      </w:pPr>
    </w:p>
    <w:p w14:paraId="2D3370EE" w14:textId="2980331A" w:rsidR="00C104A3" w:rsidRPr="00933A0B" w:rsidRDefault="00C104A3" w:rsidP="00A1225A">
      <w:pPr>
        <w:rPr>
          <w:lang w:eastAsia="pl-PL"/>
        </w:rPr>
      </w:pPr>
    </w:p>
    <w:p w14:paraId="363541B7" w14:textId="3426D815" w:rsidR="00C104A3" w:rsidRPr="00933A0B" w:rsidRDefault="00C104A3" w:rsidP="00A1225A">
      <w:pPr>
        <w:rPr>
          <w:lang w:eastAsia="pl-PL"/>
        </w:rPr>
      </w:pPr>
    </w:p>
    <w:p w14:paraId="513C65DC" w14:textId="151C86A9" w:rsidR="00C104A3" w:rsidRPr="00933A0B" w:rsidRDefault="00C104A3" w:rsidP="00A1225A">
      <w:pPr>
        <w:rPr>
          <w:lang w:eastAsia="pl-PL"/>
        </w:rPr>
      </w:pPr>
    </w:p>
    <w:p w14:paraId="0266BDCA" w14:textId="3A8BB14B" w:rsidR="00C104A3" w:rsidRPr="00933A0B" w:rsidRDefault="00C104A3" w:rsidP="00A1225A">
      <w:pPr>
        <w:rPr>
          <w:lang w:eastAsia="pl-PL"/>
        </w:rPr>
      </w:pPr>
    </w:p>
    <w:p w14:paraId="1C1D6BF5" w14:textId="2FC35B17" w:rsidR="00C104A3" w:rsidRPr="00933A0B" w:rsidRDefault="00C104A3" w:rsidP="00A1225A">
      <w:pPr>
        <w:rPr>
          <w:lang w:eastAsia="pl-PL"/>
        </w:rPr>
      </w:pPr>
    </w:p>
    <w:p w14:paraId="748A46F6" w14:textId="77D141C0" w:rsidR="00C104A3" w:rsidRPr="00933A0B" w:rsidRDefault="00C104A3" w:rsidP="00A1225A">
      <w:pPr>
        <w:rPr>
          <w:lang w:eastAsia="pl-PL"/>
        </w:rPr>
      </w:pPr>
    </w:p>
    <w:p w14:paraId="31D462A7" w14:textId="3BD97CE8" w:rsidR="00C104A3" w:rsidRPr="00933A0B" w:rsidRDefault="00C104A3" w:rsidP="00A1225A">
      <w:pPr>
        <w:rPr>
          <w:lang w:eastAsia="pl-PL"/>
        </w:rPr>
      </w:pPr>
    </w:p>
    <w:p w14:paraId="21999AC3" w14:textId="1CD2F373" w:rsidR="00C104A3" w:rsidRPr="00933A0B" w:rsidRDefault="00C104A3" w:rsidP="00A1225A">
      <w:pPr>
        <w:rPr>
          <w:lang w:eastAsia="pl-PL"/>
        </w:rPr>
      </w:pPr>
    </w:p>
    <w:p w14:paraId="63D236A0" w14:textId="12868CA4" w:rsidR="00C104A3" w:rsidRPr="00933A0B" w:rsidRDefault="00C104A3" w:rsidP="00A1225A">
      <w:pPr>
        <w:rPr>
          <w:lang w:eastAsia="pl-PL"/>
        </w:rPr>
      </w:pPr>
    </w:p>
    <w:p w14:paraId="4ECE345D" w14:textId="57BBA3E2" w:rsidR="00C104A3" w:rsidRPr="00933A0B" w:rsidRDefault="00C104A3" w:rsidP="00A1225A">
      <w:pPr>
        <w:rPr>
          <w:lang w:eastAsia="pl-PL"/>
        </w:rPr>
      </w:pPr>
    </w:p>
    <w:p w14:paraId="548AF59C" w14:textId="44A11205" w:rsidR="00C104A3" w:rsidRDefault="00C104A3" w:rsidP="00A1225A">
      <w:pPr>
        <w:rPr>
          <w:lang w:eastAsia="pl-PL"/>
        </w:rPr>
      </w:pPr>
    </w:p>
    <w:p w14:paraId="723D1079" w14:textId="58448ABE" w:rsidR="00573917" w:rsidRDefault="00573917" w:rsidP="00A1225A">
      <w:pPr>
        <w:rPr>
          <w:lang w:eastAsia="pl-PL"/>
        </w:rPr>
      </w:pPr>
    </w:p>
    <w:p w14:paraId="588B8186" w14:textId="7AF4DE19" w:rsidR="009E3F1C" w:rsidRDefault="009E3F1C" w:rsidP="00A1225A">
      <w:pPr>
        <w:rPr>
          <w:lang w:eastAsia="pl-PL"/>
        </w:rPr>
      </w:pPr>
    </w:p>
    <w:p w14:paraId="1EF95EEB" w14:textId="738E7092" w:rsidR="009E3F1C" w:rsidRDefault="009E3F1C" w:rsidP="00A1225A">
      <w:pPr>
        <w:rPr>
          <w:lang w:eastAsia="pl-PL"/>
        </w:rPr>
      </w:pPr>
    </w:p>
    <w:p w14:paraId="3A817C56" w14:textId="3A1C193D" w:rsidR="009E3F1C" w:rsidRDefault="009E3F1C" w:rsidP="00A1225A">
      <w:pPr>
        <w:rPr>
          <w:lang w:eastAsia="pl-PL"/>
        </w:rPr>
      </w:pPr>
    </w:p>
    <w:p w14:paraId="62A22F90" w14:textId="03078AE5" w:rsidR="009E3F1C" w:rsidRPr="005D77E6" w:rsidRDefault="009E3F1C" w:rsidP="005D77E6">
      <w:pPr>
        <w:pStyle w:val="Nagwek1"/>
        <w:rPr>
          <w:rFonts w:ascii="Times New Roman" w:hAnsi="Times New Roman"/>
          <w:sz w:val="40"/>
          <w:szCs w:val="40"/>
        </w:rPr>
      </w:pPr>
      <w:bookmarkStart w:id="14" w:name="_Toc101826189"/>
      <w:r w:rsidRPr="005D77E6">
        <w:rPr>
          <w:rFonts w:ascii="Times New Roman" w:hAnsi="Times New Roman"/>
          <w:sz w:val="40"/>
          <w:szCs w:val="40"/>
        </w:rPr>
        <w:lastRenderedPageBreak/>
        <w:t>Rozdział III</w:t>
      </w:r>
      <w:bookmarkEnd w:id="14"/>
    </w:p>
    <w:p w14:paraId="5E5DCD55" w14:textId="46685AB3" w:rsidR="00A35956" w:rsidRDefault="00A35956" w:rsidP="00A35956">
      <w:pPr>
        <w:pStyle w:val="Nagwek1"/>
        <w:spacing w:line="360" w:lineRule="auto"/>
        <w:rPr>
          <w:rFonts w:ascii="Times New Roman" w:hAnsi="Times New Roman"/>
          <w:sz w:val="28"/>
          <w:szCs w:val="28"/>
          <w:lang w:eastAsia="pl-PL"/>
        </w:rPr>
      </w:pPr>
      <w:bookmarkStart w:id="15" w:name="_Toc101826190"/>
      <w:r>
        <w:rPr>
          <w:rFonts w:ascii="Times New Roman" w:hAnsi="Times New Roman"/>
          <w:sz w:val="28"/>
          <w:szCs w:val="28"/>
          <w:lang w:eastAsia="pl-PL"/>
        </w:rPr>
        <w:t>3</w:t>
      </w:r>
      <w:r w:rsidRPr="004D54BC">
        <w:rPr>
          <w:rFonts w:ascii="Times New Roman" w:hAnsi="Times New Roman"/>
          <w:sz w:val="28"/>
          <w:szCs w:val="28"/>
          <w:lang w:eastAsia="pl-PL"/>
        </w:rPr>
        <w:t xml:space="preserve">. </w:t>
      </w:r>
      <w:r>
        <w:rPr>
          <w:rFonts w:ascii="Times New Roman" w:hAnsi="Times New Roman"/>
          <w:sz w:val="28"/>
          <w:szCs w:val="28"/>
          <w:lang w:eastAsia="pl-PL"/>
        </w:rPr>
        <w:t>Specyfikacja wymagań</w:t>
      </w:r>
      <w:bookmarkEnd w:id="15"/>
    </w:p>
    <w:p w14:paraId="2C6C70ED" w14:textId="0C4007E2" w:rsidR="00AD19E6" w:rsidRDefault="00A52407" w:rsidP="00B930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lang w:eastAsia="pl-PL"/>
        </w:rPr>
        <w:tab/>
      </w:r>
      <w:r w:rsidRPr="00B930B8">
        <w:rPr>
          <w:rFonts w:ascii="Times New Roman" w:hAnsi="Times New Roman" w:cs="Times New Roman"/>
          <w:sz w:val="24"/>
          <w:szCs w:val="24"/>
          <w:lang w:eastAsia="pl-PL"/>
        </w:rPr>
        <w:t xml:space="preserve">W tym rozdziale przedstawiono specyfikację wymagań, diagramy przypadków uzycia oraz makiety systemu. Opierając się na analizie konkurencji zostały utworzone wymagania, które musiały zostać spełnione dla poprawnego działania aplikacji. Według </w:t>
      </w:r>
      <w:r w:rsidR="003B7C8E" w:rsidRPr="00B930B8">
        <w:rPr>
          <w:rFonts w:ascii="Times New Roman" w:hAnsi="Times New Roman" w:cs="Times New Roman"/>
          <w:sz w:val="24"/>
          <w:szCs w:val="24"/>
          <w:lang w:eastAsia="pl-PL"/>
        </w:rPr>
        <w:t>Jerzego Marcinkiewicza specyfikację wymagań można określić jako proces przekształcania wyobrażeń</w:t>
      </w:r>
      <w:r w:rsidR="00B930B8" w:rsidRPr="00B930B8">
        <w:rPr>
          <w:rFonts w:ascii="Times New Roman" w:hAnsi="Times New Roman" w:cs="Times New Roman"/>
          <w:sz w:val="24"/>
          <w:szCs w:val="24"/>
          <w:lang w:eastAsia="pl-PL"/>
        </w:rPr>
        <w:t xml:space="preserve"> i oczekiwań użytkowników wobec rozwijanego systemu.</w:t>
      </w:r>
      <w:r w:rsidR="00B930B8" w:rsidRPr="00B930B8">
        <w:rPr>
          <w:rStyle w:val="Odwoanieprzypisudolnego"/>
          <w:rFonts w:ascii="Times New Roman" w:hAnsi="Times New Roman" w:cs="Times New Roman"/>
          <w:sz w:val="24"/>
          <w:szCs w:val="24"/>
          <w:lang w:eastAsia="pl-PL"/>
        </w:rPr>
        <w:footnoteReference w:id="3"/>
      </w:r>
    </w:p>
    <w:p w14:paraId="0F7B3395" w14:textId="77777777" w:rsidR="00751783" w:rsidRPr="00B930B8" w:rsidRDefault="00751783" w:rsidP="00B930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C0C81F9" w14:textId="36BAC93D" w:rsidR="00873579" w:rsidRPr="00873579" w:rsidRDefault="00A35956" w:rsidP="00873579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16" w:name="_Toc101826191"/>
      <w:r w:rsidRPr="00A35956">
        <w:rPr>
          <w:rFonts w:ascii="Times New Roman" w:hAnsi="Times New Roman"/>
          <w:i w:val="0"/>
          <w:iCs w:val="0"/>
          <w:sz w:val="26"/>
          <w:szCs w:val="26"/>
          <w:lang w:eastAsia="pl-PL"/>
        </w:rPr>
        <w:t>3.1 Wymagania funkcjonalne</w:t>
      </w:r>
      <w:bookmarkEnd w:id="16"/>
    </w:p>
    <w:p w14:paraId="49297A17" w14:textId="4AC380D0" w:rsidR="000508CC" w:rsidRDefault="00873579" w:rsidP="00686241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lang w:eastAsia="pl-PL"/>
        </w:rPr>
        <w:tab/>
      </w:r>
      <w:r w:rsidRPr="00873579">
        <w:rPr>
          <w:rFonts w:ascii="Times New Roman" w:hAnsi="Times New Roman" w:cs="Times New Roman"/>
          <w:sz w:val="24"/>
          <w:szCs w:val="24"/>
          <w:lang w:eastAsia="pl-PL"/>
        </w:rPr>
        <w:t>Wymagania funkcjonalne aplikacji definiują to, co system informatyczny powinień robić.</w:t>
      </w:r>
      <w:r w:rsidRPr="00873579">
        <w:rPr>
          <w:rStyle w:val="Odwoanieprzypisudolnego"/>
          <w:rFonts w:ascii="Times New Roman" w:hAnsi="Times New Roman" w:cs="Times New Roman"/>
          <w:sz w:val="24"/>
          <w:szCs w:val="24"/>
          <w:lang w:eastAsia="pl-PL"/>
        </w:rPr>
        <w:footnoteReference w:id="4"/>
      </w:r>
    </w:p>
    <w:p w14:paraId="73D63FB8" w14:textId="5CE5450D" w:rsidR="000508CC" w:rsidRDefault="00520CAE" w:rsidP="00194FA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Poniżej zostały zaprezentowane funkcjonalności systemu:</w:t>
      </w:r>
    </w:p>
    <w:p w14:paraId="6296F5E9" w14:textId="77777777" w:rsidR="00194FA4" w:rsidRPr="00194FA4" w:rsidRDefault="00194FA4" w:rsidP="00194FA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6E09ED5" w14:textId="74587DF1" w:rsidR="00AD19E6" w:rsidRPr="000508CC" w:rsidRDefault="00AD19E6" w:rsidP="006867C5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0508CC">
        <w:rPr>
          <w:rFonts w:ascii="Times New Roman" w:hAnsi="Times New Roman" w:cs="Times New Roman"/>
          <w:sz w:val="24"/>
          <w:szCs w:val="24"/>
          <w:lang w:eastAsia="pl-PL"/>
        </w:rPr>
        <w:t>System powinien umożliwiać zalogowanie się przez platformę Steam</w:t>
      </w:r>
      <w:r w:rsidR="00C65D21">
        <w:rPr>
          <w:rFonts w:ascii="Times New Roman" w:hAnsi="Times New Roman" w:cs="Times New Roman"/>
          <w:sz w:val="24"/>
          <w:szCs w:val="24"/>
          <w:lang w:eastAsia="pl-PL"/>
        </w:rPr>
        <w:t xml:space="preserve"> – użytkownik musi posiadać konto na platformie Steam w celu zalogowania się do serwisu.</w:t>
      </w:r>
    </w:p>
    <w:p w14:paraId="329B3AC9" w14:textId="302EB84C" w:rsidR="00AD19E6" w:rsidRPr="000508CC" w:rsidRDefault="00AD19E6" w:rsidP="006867C5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0508CC">
        <w:rPr>
          <w:rFonts w:ascii="Times New Roman" w:hAnsi="Times New Roman" w:cs="Times New Roman"/>
          <w:sz w:val="24"/>
          <w:szCs w:val="24"/>
          <w:lang w:eastAsia="pl-PL"/>
        </w:rPr>
        <w:t>System powinien umożliwiać wybór gry z platformy Steam</w:t>
      </w:r>
      <w:r w:rsidR="00C65D21">
        <w:rPr>
          <w:rFonts w:ascii="Times New Roman" w:hAnsi="Times New Roman" w:cs="Times New Roman"/>
          <w:sz w:val="24"/>
          <w:szCs w:val="24"/>
          <w:lang w:eastAsia="pl-PL"/>
        </w:rPr>
        <w:t xml:space="preserve"> – system umożliwia wybór gier z platformy Steam w celu znalezienia gracza do wybranej gry przez użytkownika.</w:t>
      </w:r>
    </w:p>
    <w:p w14:paraId="508C5FC3" w14:textId="157EA62A" w:rsidR="00AD19E6" w:rsidRPr="000508CC" w:rsidRDefault="00AD19E6" w:rsidP="006867C5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0508CC">
        <w:rPr>
          <w:rFonts w:ascii="Times New Roman" w:hAnsi="Times New Roman" w:cs="Times New Roman"/>
          <w:sz w:val="24"/>
          <w:szCs w:val="24"/>
          <w:lang w:eastAsia="pl-PL"/>
        </w:rPr>
        <w:t>System powinien umożliwiać znalezienie gracza</w:t>
      </w:r>
      <w:r w:rsidR="00C65D21">
        <w:rPr>
          <w:rFonts w:ascii="Times New Roman" w:hAnsi="Times New Roman" w:cs="Times New Roman"/>
          <w:sz w:val="24"/>
          <w:szCs w:val="24"/>
          <w:lang w:eastAsia="pl-PL"/>
        </w:rPr>
        <w:t xml:space="preserve"> – system umożliwia znalezienie gracza do wybranej gry na podstawie jego statystyk.</w:t>
      </w:r>
    </w:p>
    <w:p w14:paraId="23DF5059" w14:textId="52EB52B1" w:rsidR="000508CC" w:rsidRPr="000508CC" w:rsidRDefault="000508CC" w:rsidP="006867C5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0508CC">
        <w:rPr>
          <w:rFonts w:ascii="Times New Roman" w:hAnsi="Times New Roman" w:cs="Times New Roman"/>
          <w:sz w:val="24"/>
          <w:szCs w:val="24"/>
          <w:lang w:eastAsia="pl-PL"/>
        </w:rPr>
        <w:t>System powinien posiadać forum</w:t>
      </w:r>
      <w:r w:rsidR="00C65D21">
        <w:rPr>
          <w:rFonts w:ascii="Times New Roman" w:hAnsi="Times New Roman" w:cs="Times New Roman"/>
          <w:sz w:val="24"/>
          <w:szCs w:val="24"/>
          <w:lang w:eastAsia="pl-PL"/>
        </w:rPr>
        <w:t xml:space="preserve"> – system umożliwia komunikację graczy w celu rozegrania razem gry poprzez forum.</w:t>
      </w:r>
    </w:p>
    <w:p w14:paraId="47D9FD28" w14:textId="0BB116C6" w:rsidR="000508CC" w:rsidRPr="000508CC" w:rsidRDefault="000508CC" w:rsidP="006867C5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0508CC">
        <w:rPr>
          <w:rFonts w:ascii="Times New Roman" w:hAnsi="Times New Roman" w:cs="Times New Roman"/>
          <w:sz w:val="24"/>
          <w:szCs w:val="24"/>
          <w:lang w:eastAsia="pl-PL"/>
        </w:rPr>
        <w:t>System powinien umożliwiać dodawanie komentarzy i ocen do kont innych graczy</w:t>
      </w:r>
      <w:r w:rsidR="00C65D21">
        <w:rPr>
          <w:rFonts w:ascii="Times New Roman" w:hAnsi="Times New Roman" w:cs="Times New Roman"/>
          <w:sz w:val="24"/>
          <w:szCs w:val="24"/>
          <w:lang w:eastAsia="pl-PL"/>
        </w:rPr>
        <w:t xml:space="preserve"> – system umożliwia dodawanie ocen (1-5) oraz komentarzy do kont innych graczy.</w:t>
      </w:r>
    </w:p>
    <w:p w14:paraId="20D9CF14" w14:textId="02B349BA" w:rsidR="00AD19E6" w:rsidRDefault="00AD19E6" w:rsidP="00AD19E6">
      <w:pPr>
        <w:rPr>
          <w:lang w:eastAsia="pl-PL"/>
        </w:rPr>
      </w:pPr>
    </w:p>
    <w:p w14:paraId="33200803" w14:textId="6EE031B5" w:rsidR="00194FA4" w:rsidRDefault="00194FA4" w:rsidP="00AD19E6">
      <w:pPr>
        <w:rPr>
          <w:lang w:eastAsia="pl-PL"/>
        </w:rPr>
      </w:pPr>
    </w:p>
    <w:p w14:paraId="29DFDCB3" w14:textId="73781C2A" w:rsidR="00194FA4" w:rsidRDefault="00194FA4" w:rsidP="00AD19E6">
      <w:pPr>
        <w:rPr>
          <w:lang w:eastAsia="pl-PL"/>
        </w:rPr>
      </w:pPr>
    </w:p>
    <w:p w14:paraId="61DD670D" w14:textId="70CE247F" w:rsidR="00194FA4" w:rsidRDefault="00194FA4" w:rsidP="00AD19E6">
      <w:pPr>
        <w:rPr>
          <w:lang w:eastAsia="pl-PL"/>
        </w:rPr>
      </w:pPr>
    </w:p>
    <w:p w14:paraId="2F5B123A" w14:textId="238F75EE" w:rsidR="00194FA4" w:rsidRDefault="00194FA4" w:rsidP="00AD19E6">
      <w:pPr>
        <w:rPr>
          <w:lang w:eastAsia="pl-PL"/>
        </w:rPr>
      </w:pPr>
    </w:p>
    <w:p w14:paraId="51ABDFFC" w14:textId="62B07920" w:rsidR="00194FA4" w:rsidRDefault="00194FA4" w:rsidP="00AD19E6">
      <w:pPr>
        <w:rPr>
          <w:lang w:eastAsia="pl-PL"/>
        </w:rPr>
      </w:pPr>
    </w:p>
    <w:p w14:paraId="2723A7CE" w14:textId="19B0FC05" w:rsidR="00194FA4" w:rsidRDefault="00194FA4" w:rsidP="00AD19E6">
      <w:pPr>
        <w:rPr>
          <w:lang w:eastAsia="pl-PL"/>
        </w:rPr>
      </w:pPr>
    </w:p>
    <w:p w14:paraId="35C10A88" w14:textId="07ECCE7C" w:rsidR="00194FA4" w:rsidRDefault="00194FA4" w:rsidP="00AD19E6">
      <w:pPr>
        <w:rPr>
          <w:lang w:eastAsia="pl-PL"/>
        </w:rPr>
      </w:pPr>
    </w:p>
    <w:p w14:paraId="22BA1948" w14:textId="753C9605" w:rsidR="00194FA4" w:rsidRDefault="00194FA4" w:rsidP="00AD19E6">
      <w:pPr>
        <w:rPr>
          <w:lang w:eastAsia="pl-PL"/>
        </w:rPr>
      </w:pPr>
    </w:p>
    <w:p w14:paraId="30544045" w14:textId="439D29AC" w:rsidR="00194FA4" w:rsidRDefault="00194FA4" w:rsidP="00AD19E6">
      <w:pPr>
        <w:rPr>
          <w:lang w:eastAsia="pl-PL"/>
        </w:rPr>
      </w:pPr>
    </w:p>
    <w:p w14:paraId="2FDFD733" w14:textId="77777777" w:rsidR="00194FA4" w:rsidRPr="00AD19E6" w:rsidRDefault="00194FA4" w:rsidP="00AD19E6">
      <w:pPr>
        <w:rPr>
          <w:lang w:eastAsia="pl-PL"/>
        </w:rPr>
      </w:pPr>
    </w:p>
    <w:p w14:paraId="4D683D81" w14:textId="6329DFFF" w:rsidR="00A35956" w:rsidRDefault="00A35956" w:rsidP="00520CAE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17" w:name="_Toc101826192"/>
      <w:r w:rsidRPr="00A35956">
        <w:rPr>
          <w:rFonts w:ascii="Times New Roman" w:hAnsi="Times New Roman"/>
          <w:i w:val="0"/>
          <w:iCs w:val="0"/>
          <w:sz w:val="26"/>
          <w:szCs w:val="26"/>
          <w:lang w:eastAsia="pl-PL"/>
        </w:rPr>
        <w:lastRenderedPageBreak/>
        <w:t>3.2 Wymagania niefunkcjonalne</w:t>
      </w:r>
      <w:bookmarkEnd w:id="17"/>
    </w:p>
    <w:p w14:paraId="5883204A" w14:textId="5464E4F4" w:rsidR="002D5B8E" w:rsidRDefault="00686241" w:rsidP="006862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lang w:eastAsia="pl-PL"/>
        </w:rPr>
        <w:tab/>
      </w:r>
      <w:r>
        <w:rPr>
          <w:rFonts w:ascii="Times New Roman" w:hAnsi="Times New Roman" w:cs="Times New Roman"/>
          <w:sz w:val="24"/>
          <w:szCs w:val="24"/>
          <w:lang w:eastAsia="pl-PL"/>
        </w:rPr>
        <w:t>Określają przede wszystkim oczekiwania co do samej jakości działania aplikacji oraz pożądane cechy tworzonego systemu.</w:t>
      </w:r>
      <w:r>
        <w:rPr>
          <w:rStyle w:val="Odwoanieprzypisudolnego"/>
          <w:rFonts w:ascii="Times New Roman" w:hAnsi="Times New Roman" w:cs="Times New Roman"/>
          <w:sz w:val="24"/>
          <w:szCs w:val="24"/>
          <w:lang w:eastAsia="pl-PL"/>
        </w:rPr>
        <w:footnoteReference w:id="5"/>
      </w:r>
    </w:p>
    <w:p w14:paraId="3DB04167" w14:textId="77777777" w:rsidR="00194FA4" w:rsidRPr="00751783" w:rsidRDefault="00194FA4" w:rsidP="0075178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3CB444D" w14:textId="7523F926" w:rsidR="002D5B8E" w:rsidRPr="00751783" w:rsidRDefault="00751783" w:rsidP="006867C5">
      <w:pPr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751783">
        <w:rPr>
          <w:rFonts w:ascii="Times New Roman" w:hAnsi="Times New Roman" w:cs="Times New Roman"/>
          <w:sz w:val="24"/>
          <w:szCs w:val="24"/>
          <w:lang w:eastAsia="pl-PL"/>
        </w:rPr>
        <w:t>Aplikacja będzie działać dla każdego systemu operacyjnego, który posiada przeglądarkę internetową.</w:t>
      </w:r>
    </w:p>
    <w:p w14:paraId="001A0F42" w14:textId="333E450E" w:rsidR="00751783" w:rsidRPr="00751783" w:rsidRDefault="00751783" w:rsidP="006867C5">
      <w:pPr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751783">
        <w:rPr>
          <w:rFonts w:ascii="Times New Roman" w:hAnsi="Times New Roman" w:cs="Times New Roman"/>
          <w:sz w:val="24"/>
          <w:szCs w:val="24"/>
          <w:lang w:eastAsia="pl-PL"/>
        </w:rPr>
        <w:t>Aplikacja będzie działać całodobowo.</w:t>
      </w:r>
    </w:p>
    <w:p w14:paraId="76EBFDDA" w14:textId="07410540" w:rsidR="00751783" w:rsidRPr="00751783" w:rsidRDefault="00751783" w:rsidP="006867C5">
      <w:pPr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751783">
        <w:rPr>
          <w:rFonts w:ascii="Times New Roman" w:hAnsi="Times New Roman" w:cs="Times New Roman"/>
          <w:sz w:val="24"/>
          <w:szCs w:val="24"/>
          <w:lang w:eastAsia="pl-PL"/>
        </w:rPr>
        <w:t>Użyteczność – korzystanie z aplikacji w sposób prosty dla przeciętnego użytkownika.</w:t>
      </w:r>
    </w:p>
    <w:p w14:paraId="64732EFB" w14:textId="310EC51B" w:rsidR="00751783" w:rsidRPr="00751783" w:rsidRDefault="00751783" w:rsidP="006867C5">
      <w:pPr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751783">
        <w:rPr>
          <w:rFonts w:ascii="Times New Roman" w:hAnsi="Times New Roman" w:cs="Times New Roman"/>
          <w:sz w:val="24"/>
          <w:szCs w:val="24"/>
          <w:lang w:eastAsia="pl-PL"/>
        </w:rPr>
        <w:t>Wydajność – System powinien reagować na działanie uzytkownika w czasie poniżej 100 milisekund.</w:t>
      </w:r>
    </w:p>
    <w:p w14:paraId="1EAC72E7" w14:textId="7B0F3EE3" w:rsidR="00751783" w:rsidRDefault="00751783" w:rsidP="006867C5">
      <w:pPr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751783">
        <w:rPr>
          <w:rFonts w:ascii="Times New Roman" w:hAnsi="Times New Roman" w:cs="Times New Roman"/>
          <w:sz w:val="24"/>
          <w:szCs w:val="24"/>
          <w:lang w:eastAsia="pl-PL"/>
        </w:rPr>
        <w:t>Rozszerzalność systemu – możliwośc łatwej rozszerzalności oraz dalszej rozbudowy, aby mogło korzystać z niego więcej użytkowników.</w:t>
      </w:r>
    </w:p>
    <w:p w14:paraId="12EC86A0" w14:textId="77777777" w:rsidR="00751783" w:rsidRPr="00751783" w:rsidRDefault="00751783" w:rsidP="00751783">
      <w:pPr>
        <w:spacing w:line="360" w:lineRule="auto"/>
        <w:ind w:left="1425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4FD3240" w14:textId="63B8DB4E" w:rsidR="00A35956" w:rsidRDefault="00A35956" w:rsidP="00A35956">
      <w:pPr>
        <w:pStyle w:val="Nagwek2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18" w:name="_Toc101826193"/>
      <w:r w:rsidRPr="00A35956">
        <w:rPr>
          <w:rFonts w:ascii="Times New Roman" w:hAnsi="Times New Roman"/>
          <w:i w:val="0"/>
          <w:iCs w:val="0"/>
          <w:sz w:val="26"/>
          <w:szCs w:val="26"/>
          <w:lang w:eastAsia="pl-PL"/>
        </w:rPr>
        <w:t>3.3 Diagram</w:t>
      </w:r>
      <w:r w:rsidR="00E60800">
        <w:rPr>
          <w:rFonts w:ascii="Times New Roman" w:hAnsi="Times New Roman"/>
          <w:i w:val="0"/>
          <w:iCs w:val="0"/>
          <w:sz w:val="26"/>
          <w:szCs w:val="26"/>
          <w:lang w:eastAsia="pl-PL"/>
        </w:rPr>
        <w:t>y</w:t>
      </w:r>
      <w:r w:rsidRPr="00A35956">
        <w:rPr>
          <w:rFonts w:ascii="Times New Roman" w:hAnsi="Times New Roman"/>
          <w:i w:val="0"/>
          <w:iCs w:val="0"/>
          <w:sz w:val="26"/>
          <w:szCs w:val="26"/>
          <w:lang w:eastAsia="pl-PL"/>
        </w:rPr>
        <w:t xml:space="preserve"> prz</w:t>
      </w:r>
      <w:r w:rsidR="00A52407">
        <w:rPr>
          <w:rFonts w:ascii="Times New Roman" w:hAnsi="Times New Roman"/>
          <w:i w:val="0"/>
          <w:iCs w:val="0"/>
          <w:sz w:val="26"/>
          <w:szCs w:val="26"/>
          <w:lang w:eastAsia="pl-PL"/>
        </w:rPr>
        <w:t>y</w:t>
      </w:r>
      <w:r w:rsidRPr="00A35956">
        <w:rPr>
          <w:rFonts w:ascii="Times New Roman" w:hAnsi="Times New Roman"/>
          <w:i w:val="0"/>
          <w:iCs w:val="0"/>
          <w:sz w:val="26"/>
          <w:szCs w:val="26"/>
          <w:lang w:eastAsia="pl-PL"/>
        </w:rPr>
        <w:t>padków użycia</w:t>
      </w:r>
      <w:bookmarkEnd w:id="18"/>
    </w:p>
    <w:p w14:paraId="45C22E14" w14:textId="57E8225E" w:rsidR="00F63A41" w:rsidRPr="00F63A41" w:rsidRDefault="00F63A41" w:rsidP="00303A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lang w:eastAsia="pl-PL"/>
        </w:rPr>
        <w:tab/>
      </w:r>
      <w:r>
        <w:rPr>
          <w:rFonts w:ascii="Times New Roman" w:hAnsi="Times New Roman" w:cs="Times New Roman"/>
          <w:sz w:val="24"/>
          <w:szCs w:val="24"/>
          <w:lang w:eastAsia="pl-PL"/>
        </w:rPr>
        <w:t>Poniżej zostały zaprezentowane diagramy przypadków użycia, które</w:t>
      </w:r>
      <w:r w:rsidR="0088006C">
        <w:rPr>
          <w:rFonts w:ascii="Times New Roman" w:hAnsi="Times New Roman" w:cs="Times New Roman"/>
          <w:sz w:val="24"/>
          <w:szCs w:val="24"/>
          <w:lang w:eastAsia="pl-PL"/>
        </w:rPr>
        <w:t xml:space="preserve"> służą do pisania scenariuszy. P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rzedstawiają funkcjonalność systemu i interakcje zachodzące między systemem, a światem </w:t>
      </w:r>
      <w:r w:rsidR="00303AD4">
        <w:rPr>
          <w:rFonts w:ascii="Times New Roman" w:hAnsi="Times New Roman" w:cs="Times New Roman"/>
          <w:sz w:val="24"/>
          <w:szCs w:val="24"/>
          <w:lang w:eastAsia="pl-PL"/>
        </w:rPr>
        <w:t>zewnętrznym.</w:t>
      </w:r>
      <w:r w:rsidR="00303AD4">
        <w:rPr>
          <w:rStyle w:val="Odwoanieprzypisudolnego"/>
          <w:rFonts w:ascii="Times New Roman" w:hAnsi="Times New Roman" w:cs="Times New Roman"/>
          <w:sz w:val="24"/>
          <w:szCs w:val="24"/>
          <w:lang w:eastAsia="pl-PL"/>
        </w:rPr>
        <w:footnoteReference w:id="6"/>
      </w:r>
    </w:p>
    <w:p w14:paraId="34094C17" w14:textId="0E8BCC4F" w:rsidR="00F63A41" w:rsidRDefault="00F63A41" w:rsidP="00F63A41">
      <w:pPr>
        <w:rPr>
          <w:lang w:eastAsia="pl-PL"/>
        </w:rPr>
      </w:pPr>
    </w:p>
    <w:p w14:paraId="2429B683" w14:textId="76E3EEC1" w:rsidR="00194FA4" w:rsidRDefault="00194FA4" w:rsidP="00F63A41">
      <w:pPr>
        <w:rPr>
          <w:lang w:eastAsia="pl-PL"/>
        </w:rPr>
      </w:pPr>
    </w:p>
    <w:p w14:paraId="214B5AC0" w14:textId="62E53C4F" w:rsidR="00194FA4" w:rsidRDefault="00194FA4" w:rsidP="00F63A41">
      <w:pPr>
        <w:rPr>
          <w:lang w:eastAsia="pl-PL"/>
        </w:rPr>
      </w:pPr>
    </w:p>
    <w:p w14:paraId="0F478442" w14:textId="45A99E7C" w:rsidR="00194FA4" w:rsidRDefault="00194FA4" w:rsidP="00F63A41">
      <w:pPr>
        <w:rPr>
          <w:lang w:eastAsia="pl-PL"/>
        </w:rPr>
      </w:pPr>
    </w:p>
    <w:p w14:paraId="1731D1F7" w14:textId="6D50BF2E" w:rsidR="00194FA4" w:rsidRDefault="00194FA4" w:rsidP="00F63A41">
      <w:pPr>
        <w:rPr>
          <w:lang w:eastAsia="pl-PL"/>
        </w:rPr>
      </w:pPr>
    </w:p>
    <w:p w14:paraId="4DC3285E" w14:textId="52F08446" w:rsidR="00194FA4" w:rsidRDefault="00194FA4" w:rsidP="00F63A41">
      <w:pPr>
        <w:rPr>
          <w:lang w:eastAsia="pl-PL"/>
        </w:rPr>
      </w:pPr>
    </w:p>
    <w:p w14:paraId="700F615F" w14:textId="19176197" w:rsidR="00194FA4" w:rsidRDefault="00194FA4" w:rsidP="00F63A41">
      <w:pPr>
        <w:rPr>
          <w:lang w:eastAsia="pl-PL"/>
        </w:rPr>
      </w:pPr>
    </w:p>
    <w:p w14:paraId="31079CDF" w14:textId="0C19E7A3" w:rsidR="00194FA4" w:rsidRDefault="00194FA4" w:rsidP="00F63A41">
      <w:pPr>
        <w:rPr>
          <w:lang w:eastAsia="pl-PL"/>
        </w:rPr>
      </w:pPr>
    </w:p>
    <w:p w14:paraId="58D81CC6" w14:textId="75D4B97C" w:rsidR="00194FA4" w:rsidRDefault="00194FA4" w:rsidP="00F63A41">
      <w:pPr>
        <w:rPr>
          <w:lang w:eastAsia="pl-PL"/>
        </w:rPr>
      </w:pPr>
    </w:p>
    <w:p w14:paraId="7CDCB6EA" w14:textId="3A622C5D" w:rsidR="00194FA4" w:rsidRDefault="00194FA4" w:rsidP="00F63A41">
      <w:pPr>
        <w:rPr>
          <w:lang w:eastAsia="pl-PL"/>
        </w:rPr>
      </w:pPr>
    </w:p>
    <w:p w14:paraId="634CC147" w14:textId="129FA44D" w:rsidR="00194FA4" w:rsidRDefault="00194FA4" w:rsidP="00F63A41">
      <w:pPr>
        <w:rPr>
          <w:lang w:eastAsia="pl-PL"/>
        </w:rPr>
      </w:pPr>
    </w:p>
    <w:p w14:paraId="116ED9D8" w14:textId="64A7EBF6" w:rsidR="00194FA4" w:rsidRDefault="00194FA4" w:rsidP="00F63A41">
      <w:pPr>
        <w:rPr>
          <w:lang w:eastAsia="pl-PL"/>
        </w:rPr>
      </w:pPr>
    </w:p>
    <w:p w14:paraId="19143AEC" w14:textId="3825418F" w:rsidR="00194FA4" w:rsidRDefault="00194FA4" w:rsidP="00F63A41">
      <w:pPr>
        <w:rPr>
          <w:lang w:eastAsia="pl-PL"/>
        </w:rPr>
      </w:pPr>
    </w:p>
    <w:p w14:paraId="0850CBEA" w14:textId="1EAB95FE" w:rsidR="00194FA4" w:rsidRDefault="00194FA4" w:rsidP="00F63A41">
      <w:pPr>
        <w:rPr>
          <w:lang w:eastAsia="pl-PL"/>
        </w:rPr>
      </w:pPr>
    </w:p>
    <w:p w14:paraId="37A5FDC7" w14:textId="76058039" w:rsidR="00194FA4" w:rsidRDefault="00194FA4" w:rsidP="00F63A41">
      <w:pPr>
        <w:rPr>
          <w:lang w:eastAsia="pl-PL"/>
        </w:rPr>
      </w:pPr>
    </w:p>
    <w:p w14:paraId="4C150F1B" w14:textId="5EF15726" w:rsidR="00194FA4" w:rsidRDefault="00194FA4" w:rsidP="00F63A41">
      <w:pPr>
        <w:rPr>
          <w:lang w:eastAsia="pl-PL"/>
        </w:rPr>
      </w:pPr>
    </w:p>
    <w:p w14:paraId="6BA92C90" w14:textId="541F6F65" w:rsidR="00194FA4" w:rsidRDefault="00194FA4" w:rsidP="00F63A41">
      <w:pPr>
        <w:rPr>
          <w:lang w:eastAsia="pl-PL"/>
        </w:rPr>
      </w:pPr>
    </w:p>
    <w:p w14:paraId="550162DC" w14:textId="313A84B7" w:rsidR="00194FA4" w:rsidRDefault="00194FA4" w:rsidP="00F63A41">
      <w:pPr>
        <w:rPr>
          <w:lang w:eastAsia="pl-PL"/>
        </w:rPr>
      </w:pPr>
    </w:p>
    <w:p w14:paraId="2D021E73" w14:textId="4556DD92" w:rsidR="00194FA4" w:rsidRDefault="00194FA4" w:rsidP="00F63A41">
      <w:pPr>
        <w:rPr>
          <w:lang w:eastAsia="pl-PL"/>
        </w:rPr>
      </w:pPr>
    </w:p>
    <w:p w14:paraId="307F01EE" w14:textId="1379E3C7" w:rsidR="00194FA4" w:rsidRDefault="00194FA4" w:rsidP="00F63A41">
      <w:pPr>
        <w:rPr>
          <w:lang w:eastAsia="pl-PL"/>
        </w:rPr>
      </w:pPr>
    </w:p>
    <w:p w14:paraId="2AE020CC" w14:textId="67BB629C" w:rsidR="00194FA4" w:rsidRPr="00F63A41" w:rsidRDefault="00194FA4" w:rsidP="00F63A41">
      <w:pPr>
        <w:rPr>
          <w:lang w:eastAsia="pl-PL"/>
        </w:rPr>
      </w:pPr>
    </w:p>
    <w:p w14:paraId="32F7058A" w14:textId="49C54ADC" w:rsidR="00564CDE" w:rsidRPr="005A090C" w:rsidRDefault="00160382" w:rsidP="00460DD6">
      <w:pPr>
        <w:pStyle w:val="Nagwek3"/>
        <w:spacing w:line="360" w:lineRule="auto"/>
        <w:jc w:val="both"/>
        <w:rPr>
          <w:rFonts w:ascii="Times New Roman" w:hAnsi="Times New Roman"/>
          <w:sz w:val="24"/>
          <w:szCs w:val="24"/>
          <w:lang w:eastAsia="pl-PL"/>
        </w:rPr>
      </w:pPr>
      <w:r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19" w:name="_Toc101826194"/>
      <w:r w:rsidR="00E46100" w:rsidRPr="005A090C">
        <w:rPr>
          <w:rFonts w:ascii="Times New Roman" w:hAnsi="Times New Roman"/>
          <w:sz w:val="24"/>
          <w:szCs w:val="24"/>
          <w:lang w:eastAsia="pl-PL"/>
        </w:rPr>
        <w:t xml:space="preserve">3.3.1 </w:t>
      </w:r>
      <w:r w:rsidR="003D2818">
        <w:rPr>
          <w:rFonts w:ascii="Times New Roman" w:hAnsi="Times New Roman"/>
          <w:sz w:val="24"/>
          <w:szCs w:val="24"/>
          <w:lang w:eastAsia="pl-PL"/>
        </w:rPr>
        <w:t>Rejestracja</w:t>
      </w:r>
      <w:r w:rsidR="00E46100" w:rsidRPr="005A090C">
        <w:rPr>
          <w:rFonts w:ascii="Times New Roman" w:hAnsi="Times New Roman"/>
          <w:sz w:val="24"/>
          <w:szCs w:val="24"/>
          <w:lang w:eastAsia="pl-PL"/>
        </w:rPr>
        <w:t xml:space="preserve"> </w:t>
      </w:r>
      <w:r w:rsidR="003D2818">
        <w:rPr>
          <w:rFonts w:ascii="Times New Roman" w:hAnsi="Times New Roman"/>
          <w:sz w:val="24"/>
          <w:szCs w:val="24"/>
          <w:lang w:eastAsia="pl-PL"/>
        </w:rPr>
        <w:t>na</w:t>
      </w:r>
      <w:r w:rsidR="00E46100" w:rsidRPr="005A090C">
        <w:rPr>
          <w:rFonts w:ascii="Times New Roman" w:hAnsi="Times New Roman"/>
          <w:sz w:val="24"/>
          <w:szCs w:val="24"/>
          <w:lang w:eastAsia="pl-PL"/>
        </w:rPr>
        <w:t xml:space="preserve"> </w:t>
      </w:r>
      <w:r w:rsidR="003D2818">
        <w:rPr>
          <w:rFonts w:ascii="Times New Roman" w:hAnsi="Times New Roman"/>
          <w:sz w:val="24"/>
          <w:szCs w:val="24"/>
          <w:lang w:eastAsia="pl-PL"/>
        </w:rPr>
        <w:t xml:space="preserve">platformie </w:t>
      </w:r>
      <w:r w:rsidR="00E46100" w:rsidRPr="005A090C">
        <w:rPr>
          <w:rFonts w:ascii="Times New Roman" w:hAnsi="Times New Roman"/>
          <w:sz w:val="24"/>
          <w:szCs w:val="24"/>
          <w:lang w:eastAsia="pl-PL"/>
        </w:rPr>
        <w:t>Steam</w:t>
      </w:r>
      <w:bookmarkEnd w:id="19"/>
    </w:p>
    <w:p w14:paraId="3B6782AD" w14:textId="72931C8B" w:rsidR="00564CDE" w:rsidRPr="005A090C" w:rsidRDefault="00564CDE" w:rsidP="006867C5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5A090C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Użytkownicy: </w:t>
      </w:r>
      <w:r w:rsidR="00EC4395">
        <w:rPr>
          <w:rFonts w:ascii="Times New Roman" w:hAnsi="Times New Roman" w:cs="Times New Roman"/>
          <w:sz w:val="24"/>
          <w:szCs w:val="24"/>
          <w:lang w:eastAsia="pl-PL"/>
        </w:rPr>
        <w:t>G</w:t>
      </w:r>
      <w:r w:rsidRPr="005A090C">
        <w:rPr>
          <w:rFonts w:ascii="Times New Roman" w:hAnsi="Times New Roman" w:cs="Times New Roman"/>
          <w:sz w:val="24"/>
          <w:szCs w:val="24"/>
          <w:lang w:eastAsia="pl-PL"/>
        </w:rPr>
        <w:t>racze</w:t>
      </w:r>
    </w:p>
    <w:p w14:paraId="3321C672" w14:textId="77777777" w:rsidR="002D5B8E" w:rsidRPr="005A090C" w:rsidRDefault="002D5B8E" w:rsidP="006867C5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5A090C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Warunki początkowe:</w:t>
      </w:r>
    </w:p>
    <w:p w14:paraId="7FCB3E4B" w14:textId="52DAC3E3" w:rsidR="002D5B8E" w:rsidRPr="005A090C" w:rsidRDefault="002D5B8E" w:rsidP="006867C5">
      <w:pPr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5A090C">
        <w:rPr>
          <w:rFonts w:ascii="Times New Roman" w:hAnsi="Times New Roman" w:cs="Times New Roman"/>
          <w:sz w:val="24"/>
          <w:szCs w:val="24"/>
          <w:lang w:eastAsia="pl-PL"/>
        </w:rPr>
        <w:t>Użytkownik nie posiada konta na platformie Steam</w:t>
      </w:r>
      <w:r w:rsidR="00E07661">
        <w:rPr>
          <w:rFonts w:ascii="Times New Roman" w:hAnsi="Times New Roman" w:cs="Times New Roman"/>
          <w:sz w:val="24"/>
          <w:szCs w:val="24"/>
          <w:lang w:eastAsia="pl-PL"/>
        </w:rPr>
        <w:t>.</w:t>
      </w:r>
      <w:r w:rsidRPr="005A090C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</w:p>
    <w:p w14:paraId="363C66EB" w14:textId="375CE75D" w:rsidR="00564CDE" w:rsidRPr="005A090C" w:rsidRDefault="00564CDE" w:rsidP="006867C5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5A090C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Scenariusz: </w:t>
      </w:r>
    </w:p>
    <w:p w14:paraId="75233B6C" w14:textId="0A39D85F" w:rsidR="00564CDE" w:rsidRPr="005A090C" w:rsidRDefault="00564CDE" w:rsidP="006867C5">
      <w:pPr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5A090C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Przebieg działań:</w:t>
      </w:r>
    </w:p>
    <w:p w14:paraId="682E6EE1" w14:textId="4DDFC472" w:rsidR="00564CDE" w:rsidRPr="00F31A20" w:rsidRDefault="00564CDE" w:rsidP="00F31A20">
      <w:pPr>
        <w:numPr>
          <w:ilvl w:val="2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F31A20">
        <w:rPr>
          <w:rFonts w:ascii="Times New Roman" w:hAnsi="Times New Roman" w:cs="Times New Roman"/>
          <w:sz w:val="24"/>
          <w:szCs w:val="24"/>
          <w:lang w:eastAsia="pl-PL"/>
        </w:rPr>
        <w:t>Użytkownik nie posiada konta na platformie Steam</w:t>
      </w:r>
      <w:r w:rsidR="00E07661" w:rsidRPr="00F31A20"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1C8029D9" w14:textId="51FDD96D" w:rsidR="0088006C" w:rsidRPr="00F31A20" w:rsidRDefault="0088006C" w:rsidP="00F31A20">
      <w:pPr>
        <w:numPr>
          <w:ilvl w:val="2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F31A20">
        <w:rPr>
          <w:rFonts w:ascii="Times New Roman" w:hAnsi="Times New Roman" w:cs="Times New Roman"/>
          <w:sz w:val="24"/>
          <w:szCs w:val="24"/>
          <w:lang w:eastAsia="pl-PL"/>
        </w:rPr>
        <w:t>Użytkownik odwiedza stronę</w:t>
      </w:r>
      <w:r w:rsidR="003C1D53" w:rsidRPr="00F31A20">
        <w:rPr>
          <w:rFonts w:ascii="Times New Roman" w:hAnsi="Times New Roman" w:cs="Times New Roman"/>
          <w:sz w:val="24"/>
          <w:szCs w:val="24"/>
          <w:lang w:eastAsia="pl-PL"/>
        </w:rPr>
        <w:t xml:space="preserve"> internetową</w:t>
      </w:r>
      <w:r w:rsidRPr="00F31A20">
        <w:rPr>
          <w:rFonts w:ascii="Times New Roman" w:hAnsi="Times New Roman" w:cs="Times New Roman"/>
          <w:sz w:val="24"/>
          <w:szCs w:val="24"/>
          <w:lang w:eastAsia="pl-PL"/>
        </w:rPr>
        <w:t xml:space="preserve"> serwisu.</w:t>
      </w:r>
    </w:p>
    <w:p w14:paraId="629ACCF2" w14:textId="666E773E" w:rsidR="00564CDE" w:rsidRPr="00F31A20" w:rsidRDefault="00EB5970" w:rsidP="00F31A20">
      <w:pPr>
        <w:numPr>
          <w:ilvl w:val="2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F31A20">
        <w:rPr>
          <w:rFonts w:ascii="Times New Roman" w:hAnsi="Times New Roman" w:cs="Times New Roman"/>
          <w:sz w:val="24"/>
          <w:szCs w:val="24"/>
          <w:lang w:eastAsia="pl-PL"/>
        </w:rPr>
        <w:t>Użytkownik wybiera opcję zalogowania się przez platformę Steam.</w:t>
      </w:r>
    </w:p>
    <w:p w14:paraId="03797AF3" w14:textId="7E121464" w:rsidR="00EB5970" w:rsidRPr="00F31A20" w:rsidRDefault="00EB5970" w:rsidP="00F31A20">
      <w:pPr>
        <w:numPr>
          <w:ilvl w:val="2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F31A20">
        <w:rPr>
          <w:rFonts w:ascii="Times New Roman" w:hAnsi="Times New Roman" w:cs="Times New Roman"/>
          <w:sz w:val="24"/>
          <w:szCs w:val="24"/>
          <w:lang w:eastAsia="pl-PL"/>
        </w:rPr>
        <w:t>Aplikacja przekierowuje użytkownika na witrynę Steam</w:t>
      </w:r>
      <w:r w:rsidR="00E07661" w:rsidRPr="00F31A20"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690D598E" w14:textId="16A53AC4" w:rsidR="002D5B8E" w:rsidRPr="00F31A20" w:rsidRDefault="00EB5970" w:rsidP="00F31A20">
      <w:pPr>
        <w:numPr>
          <w:ilvl w:val="2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F31A20">
        <w:rPr>
          <w:rFonts w:ascii="Times New Roman" w:hAnsi="Times New Roman" w:cs="Times New Roman"/>
          <w:sz w:val="24"/>
          <w:szCs w:val="24"/>
          <w:lang w:eastAsia="pl-PL"/>
        </w:rPr>
        <w:t>Na w</w:t>
      </w:r>
      <w:r w:rsidR="002D5B8E" w:rsidRPr="00F31A20">
        <w:rPr>
          <w:rFonts w:ascii="Times New Roman" w:hAnsi="Times New Roman" w:cs="Times New Roman"/>
          <w:sz w:val="24"/>
          <w:szCs w:val="24"/>
          <w:lang w:eastAsia="pl-PL"/>
        </w:rPr>
        <w:t>i</w:t>
      </w:r>
      <w:r w:rsidRPr="00F31A20">
        <w:rPr>
          <w:rFonts w:ascii="Times New Roman" w:hAnsi="Times New Roman" w:cs="Times New Roman"/>
          <w:sz w:val="24"/>
          <w:szCs w:val="24"/>
          <w:lang w:eastAsia="pl-PL"/>
        </w:rPr>
        <w:t>trynie Steam użytkownik</w:t>
      </w:r>
      <w:r w:rsidR="002D5B8E" w:rsidRPr="00F31A20">
        <w:rPr>
          <w:rFonts w:ascii="Times New Roman" w:hAnsi="Times New Roman" w:cs="Times New Roman"/>
          <w:sz w:val="24"/>
          <w:szCs w:val="24"/>
          <w:lang w:eastAsia="pl-PL"/>
        </w:rPr>
        <w:t xml:space="preserve"> tworzy konto</w:t>
      </w:r>
      <w:r w:rsidR="00E07661" w:rsidRPr="00F31A20"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691EF1A9" w14:textId="3B617B60" w:rsidR="002D5B8E" w:rsidRPr="005A090C" w:rsidRDefault="002D5B8E" w:rsidP="006867C5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5A090C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Warunki końcowe:</w:t>
      </w:r>
    </w:p>
    <w:p w14:paraId="25C6F41C" w14:textId="5BCC1D2F" w:rsidR="002D5B8E" w:rsidRPr="005A090C" w:rsidRDefault="002D5B8E" w:rsidP="006867C5">
      <w:pPr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5A090C">
        <w:rPr>
          <w:rFonts w:ascii="Times New Roman" w:hAnsi="Times New Roman" w:cs="Times New Roman"/>
          <w:sz w:val="24"/>
          <w:szCs w:val="24"/>
          <w:lang w:eastAsia="pl-PL"/>
        </w:rPr>
        <w:t>Efektem końcowym jest założenie konta na platformie Steam</w:t>
      </w:r>
      <w:r w:rsidR="00E07661"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15324C53" w14:textId="26F0F587" w:rsidR="005A090C" w:rsidRDefault="005A090C" w:rsidP="006867C5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Rezultat uzyskany:</w:t>
      </w:r>
    </w:p>
    <w:p w14:paraId="05080DB8" w14:textId="408885D1" w:rsidR="005A090C" w:rsidRPr="005A090C" w:rsidRDefault="005A090C" w:rsidP="006867C5">
      <w:pPr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pomyślnie założył konto na platformie Steam</w:t>
      </w:r>
      <w:r w:rsidR="00E07661"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29BA2337" w14:textId="4ABD25B8" w:rsidR="002D5B8E" w:rsidRPr="005A090C" w:rsidRDefault="002D5B8E" w:rsidP="006867C5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5A090C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Częstotliwość: </w:t>
      </w:r>
      <w:r w:rsidRPr="005A090C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6F11C621" w14:textId="47F7A6DF" w:rsidR="003D2818" w:rsidRPr="003D2818" w:rsidRDefault="002D5B8E" w:rsidP="006867C5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5A090C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Istotność: </w:t>
      </w:r>
      <w:r w:rsidRPr="005A090C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02C9A729" w14:textId="0D1E83D3" w:rsidR="003D2818" w:rsidRDefault="003D2818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6B3E468" w14:textId="1E4E67CE" w:rsidR="003D2818" w:rsidRDefault="003D2818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0F101F5" w14:textId="78E4EFB7" w:rsidR="003D2818" w:rsidRDefault="003D2818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1CD25E9" w14:textId="36341ACF" w:rsidR="003D2818" w:rsidRDefault="003D2818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7F555C4" w14:textId="69E7ED28" w:rsidR="003D2818" w:rsidRDefault="003D2818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1821723" w14:textId="76BE5A00" w:rsidR="003D2818" w:rsidRDefault="003D2818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F8FAC5B" w14:textId="45D41C44" w:rsidR="003D2818" w:rsidRDefault="003D2818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54D2442" w14:textId="2B74E3BA" w:rsidR="003D2818" w:rsidRDefault="003D2818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89B06E9" w14:textId="7356FCCF" w:rsidR="003D2818" w:rsidRDefault="003D2818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B2D9512" w14:textId="4EBCC7C1" w:rsidR="00194FA4" w:rsidRDefault="00194FA4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B480677" w14:textId="552CC46B" w:rsidR="00194FA4" w:rsidRDefault="00194FA4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17817C3" w14:textId="673453FA" w:rsidR="00194FA4" w:rsidRDefault="00194FA4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D868A3D" w14:textId="0D723FFF" w:rsidR="00194FA4" w:rsidRDefault="00194FA4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30DDA72" w14:textId="75824C2F" w:rsidR="00194FA4" w:rsidRDefault="00194FA4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2B1A22F" w14:textId="13A7A956" w:rsidR="00194FA4" w:rsidRDefault="00194FA4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2180DED" w14:textId="0FDB1418" w:rsidR="00194FA4" w:rsidRDefault="00194FA4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29E8BC6" w14:textId="77777777" w:rsidR="00194FA4" w:rsidRDefault="00194FA4" w:rsidP="003D2818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2E0D734" w14:textId="25CC7E2E" w:rsidR="00655032" w:rsidRDefault="00160382" w:rsidP="00460DD6">
      <w:pPr>
        <w:pStyle w:val="Nagwek3"/>
        <w:spacing w:line="360" w:lineRule="auto"/>
        <w:jc w:val="both"/>
        <w:rPr>
          <w:rFonts w:ascii="Times New Roman" w:hAnsi="Times New Roman"/>
          <w:sz w:val="24"/>
          <w:szCs w:val="24"/>
          <w:lang w:eastAsia="pl-PL"/>
        </w:rPr>
      </w:pPr>
      <w:r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20" w:name="_Toc101826195"/>
      <w:r w:rsidR="00C26F53" w:rsidRPr="00C26F53">
        <w:rPr>
          <w:rFonts w:ascii="Times New Roman" w:hAnsi="Times New Roman"/>
          <w:sz w:val="24"/>
          <w:szCs w:val="24"/>
          <w:lang w:eastAsia="pl-PL"/>
        </w:rPr>
        <w:t>3.3.2 Logowanie się do serwisu</w:t>
      </w:r>
      <w:bookmarkEnd w:id="20"/>
    </w:p>
    <w:p w14:paraId="1DB1BFD7" w14:textId="718C6F2A" w:rsidR="00C26F53" w:rsidRPr="008F023F" w:rsidRDefault="00C26F53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Użytkownicy: </w:t>
      </w:r>
      <w:r w:rsidR="00EC4395">
        <w:rPr>
          <w:rFonts w:ascii="Times New Roman" w:hAnsi="Times New Roman" w:cs="Times New Roman"/>
          <w:sz w:val="24"/>
          <w:szCs w:val="24"/>
          <w:lang w:eastAsia="pl-PL"/>
        </w:rPr>
        <w:t>G</w:t>
      </w:r>
      <w:r w:rsidRPr="008F023F">
        <w:rPr>
          <w:rFonts w:ascii="Times New Roman" w:hAnsi="Times New Roman" w:cs="Times New Roman"/>
          <w:sz w:val="24"/>
          <w:szCs w:val="24"/>
          <w:lang w:eastAsia="pl-PL"/>
        </w:rPr>
        <w:t>racze</w:t>
      </w:r>
    </w:p>
    <w:p w14:paraId="5A31E4E2" w14:textId="64D1640B" w:rsidR="00C26F53" w:rsidRPr="008F023F" w:rsidRDefault="00C26F53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Warunki początkowe: </w:t>
      </w:r>
    </w:p>
    <w:p w14:paraId="4FF7EBBD" w14:textId="56121C5C" w:rsidR="00C26F53" w:rsidRDefault="008F023F" w:rsidP="006867C5">
      <w:pPr>
        <w:numPr>
          <w:ilvl w:val="3"/>
          <w:numId w:val="7"/>
        </w:numPr>
        <w:spacing w:line="360" w:lineRule="auto"/>
        <w:jc w:val="both"/>
        <w:rPr>
          <w:lang w:eastAsia="pl-PL"/>
        </w:rPr>
      </w:pPr>
      <w:r w:rsidRPr="008F023F">
        <w:rPr>
          <w:rFonts w:ascii="Times New Roman" w:hAnsi="Times New Roman" w:cs="Times New Roman"/>
          <w:sz w:val="24"/>
          <w:szCs w:val="24"/>
          <w:lang w:eastAsia="pl-PL"/>
        </w:rPr>
        <w:t>Użytkownik posiada konto na platformie Steam</w:t>
      </w:r>
      <w:r>
        <w:rPr>
          <w:lang w:eastAsia="pl-PL"/>
        </w:rPr>
        <w:t>.</w:t>
      </w:r>
    </w:p>
    <w:p w14:paraId="0FD6E871" w14:textId="464B6A4B" w:rsidR="001F75ED" w:rsidRPr="00A60B41" w:rsidRDefault="001F75ED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Scenariusz:</w:t>
      </w:r>
    </w:p>
    <w:p w14:paraId="56398CB9" w14:textId="4B7A34FC" w:rsidR="001F75ED" w:rsidRPr="00A60B41" w:rsidRDefault="001F75ED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Przebieg działań:</w:t>
      </w:r>
    </w:p>
    <w:p w14:paraId="2A4F8788" w14:textId="0E5D3441" w:rsidR="001F75ED" w:rsidRPr="00A60B41" w:rsidRDefault="001F75ED" w:rsidP="006867C5">
      <w:pPr>
        <w:numPr>
          <w:ilvl w:val="4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>Użytkownik posiada konto na platformie Steam.</w:t>
      </w:r>
    </w:p>
    <w:p w14:paraId="28AA5252" w14:textId="6F46AFE8" w:rsidR="001F75ED" w:rsidRPr="00A60B41" w:rsidRDefault="001F75ED" w:rsidP="006867C5">
      <w:pPr>
        <w:numPr>
          <w:ilvl w:val="4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>Użytkownik odwiedza stronę internetową serwisu.</w:t>
      </w:r>
    </w:p>
    <w:p w14:paraId="05D755EA" w14:textId="164A2B0A" w:rsidR="001F75ED" w:rsidRPr="00A60B41" w:rsidRDefault="001F75ED" w:rsidP="006867C5">
      <w:pPr>
        <w:numPr>
          <w:ilvl w:val="4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>Użytkownik wybiera opcję zalogowania się przez platformę Steam.</w:t>
      </w:r>
    </w:p>
    <w:p w14:paraId="3661D2A2" w14:textId="136B64D8" w:rsidR="001F75ED" w:rsidRPr="00A60B41" w:rsidRDefault="001F75ED" w:rsidP="006867C5">
      <w:pPr>
        <w:numPr>
          <w:ilvl w:val="4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>Serwis przekierowuje użytkownika na stronę internetową platformy Steam.</w:t>
      </w:r>
    </w:p>
    <w:p w14:paraId="1A087981" w14:textId="2C7C0C7D" w:rsidR="001F75ED" w:rsidRPr="00A60B41" w:rsidRDefault="001F75ED" w:rsidP="006867C5">
      <w:pPr>
        <w:numPr>
          <w:ilvl w:val="4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>Na stronie internetowej platformy Steam, użytkownik wprowadza dane do zalogowania się.</w:t>
      </w:r>
    </w:p>
    <w:p w14:paraId="2DF7F12D" w14:textId="2AC586C9" w:rsidR="001F75ED" w:rsidRPr="00A60B41" w:rsidRDefault="00EB6A6C" w:rsidP="006867C5">
      <w:pPr>
        <w:numPr>
          <w:ilvl w:val="4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>Strona internetowa platformy Steam przekierowuje z powrotem do serwisu zalogowanego użytkownika.</w:t>
      </w:r>
    </w:p>
    <w:p w14:paraId="76D098C5" w14:textId="594FD09A" w:rsidR="00EB6A6C" w:rsidRPr="00A60B41" w:rsidRDefault="000B02D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Warunki końcowe:</w:t>
      </w:r>
    </w:p>
    <w:p w14:paraId="660298C2" w14:textId="36BA88D7" w:rsidR="000B02D1" w:rsidRPr="00A60B41" w:rsidRDefault="000B02D1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ab/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>Efektem końcowym jest pomyślne zalogowanie się do serwisu szukającego partnerów do gry na platformie Steam.</w:t>
      </w:r>
    </w:p>
    <w:p w14:paraId="2D206F02" w14:textId="1D798F00" w:rsidR="000B02D1" w:rsidRPr="00A60B41" w:rsidRDefault="000B02D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Rezultat uzyskany:</w:t>
      </w:r>
    </w:p>
    <w:p w14:paraId="0F5E1DF3" w14:textId="77777777" w:rsidR="00A60B41" w:rsidRPr="00A60B41" w:rsidRDefault="00A60B41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>Użytkownik pomyślnie zalogował się do serwisu szukającego partnerów do gry na platformie Steam.</w:t>
      </w:r>
    </w:p>
    <w:p w14:paraId="5B6FB4C9" w14:textId="78013F0A" w:rsidR="000B02D1" w:rsidRPr="00A60B41" w:rsidRDefault="00A60B4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Częstotliwość: 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105AEAA1" w14:textId="3A93C87D" w:rsidR="00A60B41" w:rsidRPr="00A60B41" w:rsidRDefault="00A60B4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Istotność: 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309FDBD2" w14:textId="77777777" w:rsidR="00C26F53" w:rsidRPr="00C26F53" w:rsidRDefault="00C26F53" w:rsidP="00C26F53">
      <w:pPr>
        <w:rPr>
          <w:lang w:eastAsia="pl-PL"/>
        </w:rPr>
      </w:pPr>
    </w:p>
    <w:p w14:paraId="470E769D" w14:textId="10E9386F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E26B42B" w14:textId="0DDAB828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AD7848A" w14:textId="590469D7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95D306E" w14:textId="27179ED7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0355E65" w14:textId="2A731CB0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D20572B" w14:textId="7CBCCE2E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23EB870" w14:textId="6B369918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89C2A07" w14:textId="0A050F36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F2534B9" w14:textId="5164A08E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C705176" w14:textId="1BF1E899" w:rsidR="00655032" w:rsidRDefault="00655032" w:rsidP="00655032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E3ACC4A" w14:textId="259431FC" w:rsidR="00A60B41" w:rsidRDefault="00EC6084" w:rsidP="00460DD6">
      <w:pPr>
        <w:pStyle w:val="Nagwek3"/>
        <w:spacing w:line="360" w:lineRule="auto"/>
        <w:jc w:val="both"/>
        <w:rPr>
          <w:rFonts w:ascii="Times New Roman" w:hAnsi="Times New Roman"/>
          <w:sz w:val="24"/>
          <w:szCs w:val="24"/>
          <w:lang w:eastAsia="pl-PL"/>
        </w:rPr>
      </w:pPr>
      <w:r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21" w:name="_Toc101826196"/>
      <w:r w:rsidR="00A60B41" w:rsidRPr="00C26F53">
        <w:rPr>
          <w:rFonts w:ascii="Times New Roman" w:hAnsi="Times New Roman"/>
          <w:sz w:val="24"/>
          <w:szCs w:val="24"/>
          <w:lang w:eastAsia="pl-PL"/>
        </w:rPr>
        <w:t>3.3.</w:t>
      </w:r>
      <w:r w:rsidR="00A60B41">
        <w:rPr>
          <w:rFonts w:ascii="Times New Roman" w:hAnsi="Times New Roman"/>
          <w:sz w:val="24"/>
          <w:szCs w:val="24"/>
          <w:lang w:eastAsia="pl-PL"/>
        </w:rPr>
        <w:t>3</w:t>
      </w:r>
      <w:r w:rsidR="00A60B41" w:rsidRPr="00C26F53">
        <w:rPr>
          <w:rFonts w:ascii="Times New Roman" w:hAnsi="Times New Roman"/>
          <w:sz w:val="24"/>
          <w:szCs w:val="24"/>
          <w:lang w:eastAsia="pl-PL"/>
        </w:rPr>
        <w:t xml:space="preserve"> </w:t>
      </w:r>
      <w:r w:rsidR="00A60B41">
        <w:rPr>
          <w:rFonts w:ascii="Times New Roman" w:hAnsi="Times New Roman"/>
          <w:sz w:val="24"/>
          <w:szCs w:val="24"/>
          <w:lang w:eastAsia="pl-PL"/>
        </w:rPr>
        <w:t>Wybór gry</w:t>
      </w:r>
      <w:bookmarkEnd w:id="21"/>
    </w:p>
    <w:p w14:paraId="00BBF20D" w14:textId="6E896C0C" w:rsidR="00A60B41" w:rsidRPr="008F023F" w:rsidRDefault="00A60B4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Użytkownicy: </w:t>
      </w:r>
      <w:r w:rsidR="00EC4395">
        <w:rPr>
          <w:rFonts w:ascii="Times New Roman" w:hAnsi="Times New Roman" w:cs="Times New Roman"/>
          <w:sz w:val="24"/>
          <w:szCs w:val="24"/>
          <w:lang w:eastAsia="pl-PL"/>
        </w:rPr>
        <w:t>G</w:t>
      </w:r>
      <w:r w:rsidRPr="008F023F">
        <w:rPr>
          <w:rFonts w:ascii="Times New Roman" w:hAnsi="Times New Roman" w:cs="Times New Roman"/>
          <w:sz w:val="24"/>
          <w:szCs w:val="24"/>
          <w:lang w:eastAsia="pl-PL"/>
        </w:rPr>
        <w:t>racze</w:t>
      </w:r>
    </w:p>
    <w:p w14:paraId="454194EB" w14:textId="77777777" w:rsidR="00A60B41" w:rsidRPr="008F023F" w:rsidRDefault="00A60B4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Warunki początkowe: </w:t>
      </w:r>
    </w:p>
    <w:p w14:paraId="7FFADE0D" w14:textId="2A62761C" w:rsidR="00A60B41" w:rsidRDefault="00A60B41" w:rsidP="006867C5">
      <w:pPr>
        <w:numPr>
          <w:ilvl w:val="3"/>
          <w:numId w:val="7"/>
        </w:numPr>
        <w:spacing w:line="360" w:lineRule="auto"/>
        <w:jc w:val="both"/>
        <w:rPr>
          <w:lang w:eastAsia="pl-PL"/>
        </w:rPr>
      </w:pPr>
      <w:r w:rsidRPr="008F023F"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="00EC6084">
        <w:rPr>
          <w:rFonts w:ascii="Times New Roman" w:hAnsi="Times New Roman" w:cs="Times New Roman"/>
          <w:sz w:val="24"/>
          <w:szCs w:val="24"/>
          <w:lang w:eastAsia="pl-PL"/>
        </w:rPr>
        <w:t>jest zalogowany</w:t>
      </w:r>
      <w:r>
        <w:rPr>
          <w:lang w:eastAsia="pl-PL"/>
        </w:rPr>
        <w:t>.</w:t>
      </w:r>
    </w:p>
    <w:p w14:paraId="5625867E" w14:textId="77777777" w:rsidR="00A60B41" w:rsidRPr="00A60B41" w:rsidRDefault="00A60B4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Scenariusz:</w:t>
      </w:r>
    </w:p>
    <w:p w14:paraId="78A56DA8" w14:textId="77777777" w:rsidR="00A60B41" w:rsidRPr="00A60B41" w:rsidRDefault="00A60B41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Przebieg działań:</w:t>
      </w:r>
    </w:p>
    <w:p w14:paraId="4E07C11F" w14:textId="6BCCBEBA" w:rsidR="00A60B41" w:rsidRDefault="00EC6084" w:rsidP="006867C5">
      <w:pPr>
        <w:numPr>
          <w:ilvl w:val="4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pomyślnie zalogował się do serwisu.</w:t>
      </w:r>
    </w:p>
    <w:p w14:paraId="28BDD630" w14:textId="65A70AD2" w:rsidR="00EC6084" w:rsidRDefault="00EC6084" w:rsidP="006867C5">
      <w:pPr>
        <w:numPr>
          <w:ilvl w:val="4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 xml:space="preserve">Użytkownik naciska </w:t>
      </w:r>
      <w:r w:rsidR="00A16A49">
        <w:rPr>
          <w:rFonts w:ascii="Times New Roman" w:hAnsi="Times New Roman" w:cs="Times New Roman"/>
          <w:sz w:val="24"/>
          <w:szCs w:val="24"/>
          <w:lang w:eastAsia="pl-PL"/>
        </w:rPr>
        <w:t>przycisk „Find your teammate” na nawigacji strony internetowej serwisu.</w:t>
      </w:r>
    </w:p>
    <w:p w14:paraId="54570CA1" w14:textId="4AAB4FE5" w:rsidR="00A16A49" w:rsidRDefault="00A16A49" w:rsidP="006867C5">
      <w:pPr>
        <w:numPr>
          <w:ilvl w:val="4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po naciśnięciu przycisku widzi dostępne gry.</w:t>
      </w:r>
    </w:p>
    <w:p w14:paraId="2924EF44" w14:textId="4EF38020" w:rsidR="00A16A49" w:rsidRPr="00A60B41" w:rsidRDefault="00A16A49" w:rsidP="006867C5">
      <w:pPr>
        <w:numPr>
          <w:ilvl w:val="4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po wybraniu dostępnej gry widzi potencjalnych partnerów do gry.</w:t>
      </w:r>
    </w:p>
    <w:p w14:paraId="1A889B81" w14:textId="77777777" w:rsidR="00A60B41" w:rsidRPr="00A60B41" w:rsidRDefault="00A60B4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Warunki końcowe:</w:t>
      </w:r>
    </w:p>
    <w:p w14:paraId="05C26428" w14:textId="6CA62945" w:rsidR="00A60B41" w:rsidRPr="00A60B41" w:rsidRDefault="00A60B41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ab/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Efektem końcowym jest </w:t>
      </w:r>
      <w:r w:rsidR="00A16A49">
        <w:rPr>
          <w:rFonts w:ascii="Times New Roman" w:hAnsi="Times New Roman" w:cs="Times New Roman"/>
          <w:sz w:val="24"/>
          <w:szCs w:val="24"/>
          <w:lang w:eastAsia="pl-PL"/>
        </w:rPr>
        <w:t>wybranie gry, w której użytkownik chce znaleźć partnera do gry.</w:t>
      </w:r>
    </w:p>
    <w:p w14:paraId="0D89002A" w14:textId="77777777" w:rsidR="00A60B41" w:rsidRPr="00A60B41" w:rsidRDefault="00A60B4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Rezultat uzyskany:</w:t>
      </w:r>
    </w:p>
    <w:p w14:paraId="5BD8167C" w14:textId="7BF51578" w:rsidR="00A60B41" w:rsidRPr="00A60B41" w:rsidRDefault="00A60B41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 w:rsidR="00A16A49"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="00A16A49" w:rsidRPr="00A16A49">
        <w:rPr>
          <w:rFonts w:ascii="Times New Roman" w:hAnsi="Times New Roman" w:cs="Times New Roman"/>
          <w:sz w:val="24"/>
          <w:szCs w:val="24"/>
          <w:lang w:eastAsia="pl-PL"/>
        </w:rPr>
        <w:t>pomyślnie wybrał gre, w której chce znaleź</w:t>
      </w:r>
      <w:r w:rsidR="00A16A49">
        <w:rPr>
          <w:rFonts w:ascii="Times New Roman" w:hAnsi="Times New Roman" w:cs="Times New Roman"/>
          <w:sz w:val="24"/>
          <w:szCs w:val="24"/>
          <w:lang w:eastAsia="pl-PL"/>
        </w:rPr>
        <w:t>ć</w:t>
      </w:r>
      <w:r w:rsidR="00A16A49" w:rsidRPr="00A16A49">
        <w:rPr>
          <w:rFonts w:ascii="Times New Roman" w:hAnsi="Times New Roman" w:cs="Times New Roman"/>
          <w:sz w:val="24"/>
          <w:szCs w:val="24"/>
          <w:lang w:eastAsia="pl-PL"/>
        </w:rPr>
        <w:t xml:space="preserve"> partnera do gry.</w:t>
      </w:r>
    </w:p>
    <w:p w14:paraId="0BE37AFA" w14:textId="77777777" w:rsidR="00A60B41" w:rsidRPr="00A60B41" w:rsidRDefault="00A60B4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Częstotliwość: 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0166595C" w14:textId="44384586" w:rsidR="00655032" w:rsidRPr="00EC4395" w:rsidRDefault="00A60B41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Istotność: 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36CEB1D0" w14:textId="328855ED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3552503" w14:textId="6479BB9B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D1F0925" w14:textId="1AAE9022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5DC2AF7" w14:textId="5A690B90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AED783F" w14:textId="532AAFB3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7A34351" w14:textId="3D5A335F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8719F26" w14:textId="49F35443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6F477EB" w14:textId="3BA9233A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2B92C07" w14:textId="74DAFF14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07889BF" w14:textId="7B491204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D45150B" w14:textId="1E452EED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F25EB19" w14:textId="4CB91657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39AF5E6" w14:textId="1AD860C8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A05A59B" w14:textId="45AF1A0D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987508B" w14:textId="0729CCF3" w:rsidR="004F646A" w:rsidRDefault="004F646A" w:rsidP="004F646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8F0D3E6" w14:textId="19DB129B" w:rsidR="001923AE" w:rsidRDefault="001923AE" w:rsidP="00460DD6">
      <w:pPr>
        <w:pStyle w:val="Nagwek3"/>
        <w:spacing w:line="360" w:lineRule="auto"/>
        <w:jc w:val="both"/>
        <w:rPr>
          <w:rFonts w:ascii="Times New Roman" w:hAnsi="Times New Roman"/>
          <w:sz w:val="24"/>
          <w:szCs w:val="24"/>
          <w:lang w:eastAsia="pl-PL"/>
        </w:rPr>
      </w:pPr>
      <w:r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22" w:name="_Toc101826197"/>
      <w:r w:rsidRPr="00C26F53">
        <w:rPr>
          <w:rFonts w:ascii="Times New Roman" w:hAnsi="Times New Roman"/>
          <w:sz w:val="24"/>
          <w:szCs w:val="24"/>
          <w:lang w:eastAsia="pl-PL"/>
        </w:rPr>
        <w:t>3.3.</w:t>
      </w:r>
      <w:r>
        <w:rPr>
          <w:rFonts w:ascii="Times New Roman" w:hAnsi="Times New Roman"/>
          <w:sz w:val="24"/>
          <w:szCs w:val="24"/>
          <w:lang w:eastAsia="pl-PL"/>
        </w:rPr>
        <w:t>4</w:t>
      </w:r>
      <w:r w:rsidRPr="00C26F53">
        <w:rPr>
          <w:rFonts w:ascii="Times New Roman" w:hAnsi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/>
          <w:sz w:val="24"/>
          <w:szCs w:val="24"/>
          <w:lang w:eastAsia="pl-PL"/>
        </w:rPr>
        <w:t>Znalezienie partnera gry.</w:t>
      </w:r>
      <w:bookmarkEnd w:id="22"/>
    </w:p>
    <w:p w14:paraId="19FDD27C" w14:textId="77777777" w:rsidR="001923AE" w:rsidRPr="008F023F" w:rsidRDefault="001923AE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Użytkownicy: </w:t>
      </w:r>
      <w:r>
        <w:rPr>
          <w:rFonts w:ascii="Times New Roman" w:hAnsi="Times New Roman" w:cs="Times New Roman"/>
          <w:sz w:val="24"/>
          <w:szCs w:val="24"/>
          <w:lang w:eastAsia="pl-PL"/>
        </w:rPr>
        <w:t>G</w:t>
      </w:r>
      <w:r w:rsidRPr="008F023F">
        <w:rPr>
          <w:rFonts w:ascii="Times New Roman" w:hAnsi="Times New Roman" w:cs="Times New Roman"/>
          <w:sz w:val="24"/>
          <w:szCs w:val="24"/>
          <w:lang w:eastAsia="pl-PL"/>
        </w:rPr>
        <w:t>racze</w:t>
      </w:r>
    </w:p>
    <w:p w14:paraId="39808DCE" w14:textId="77777777" w:rsidR="001923AE" w:rsidRPr="008F023F" w:rsidRDefault="001923AE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Warunki początkowe: </w:t>
      </w:r>
    </w:p>
    <w:p w14:paraId="13CCD881" w14:textId="1A040999" w:rsidR="001923AE" w:rsidRDefault="001923AE" w:rsidP="006867C5">
      <w:pPr>
        <w:numPr>
          <w:ilvl w:val="3"/>
          <w:numId w:val="7"/>
        </w:numPr>
        <w:spacing w:line="360" w:lineRule="auto"/>
        <w:jc w:val="both"/>
        <w:rPr>
          <w:lang w:eastAsia="pl-PL"/>
        </w:rPr>
      </w:pPr>
      <w:r w:rsidRPr="008F023F"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>
        <w:rPr>
          <w:rFonts w:ascii="Times New Roman" w:hAnsi="Times New Roman" w:cs="Times New Roman"/>
          <w:sz w:val="24"/>
          <w:szCs w:val="24"/>
          <w:lang w:eastAsia="pl-PL"/>
        </w:rPr>
        <w:t>wybrał gre</w:t>
      </w:r>
      <w:r>
        <w:rPr>
          <w:lang w:eastAsia="pl-PL"/>
        </w:rPr>
        <w:t>.</w:t>
      </w:r>
    </w:p>
    <w:p w14:paraId="349A76F9" w14:textId="77777777" w:rsidR="001923AE" w:rsidRPr="00A60B41" w:rsidRDefault="001923AE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Scenariusz:</w:t>
      </w:r>
    </w:p>
    <w:p w14:paraId="24D30B72" w14:textId="77777777" w:rsidR="001923AE" w:rsidRPr="00A60B41" w:rsidRDefault="001923AE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Przebieg działań:</w:t>
      </w:r>
    </w:p>
    <w:p w14:paraId="4F6AD7D9" w14:textId="7EB08DF8" w:rsidR="001923AE" w:rsidRDefault="001923AE" w:rsidP="006867C5">
      <w:pPr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naciska na przycisk „Match Me”.</w:t>
      </w:r>
    </w:p>
    <w:p w14:paraId="50E78BF4" w14:textId="06F3AB9D" w:rsidR="001923AE" w:rsidRDefault="001923AE" w:rsidP="006867C5">
      <w:pPr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 xml:space="preserve">Aplikacja przekierowuje uzytkownika do podstrony z graczem/graczami z najbardziej zbliżonymi statystykami </w:t>
      </w:r>
      <w:r w:rsidR="00331F0F">
        <w:rPr>
          <w:rFonts w:ascii="Times New Roman" w:hAnsi="Times New Roman" w:cs="Times New Roman"/>
          <w:sz w:val="24"/>
          <w:szCs w:val="24"/>
          <w:lang w:eastAsia="pl-PL"/>
        </w:rPr>
        <w:t>do niego</w:t>
      </w:r>
      <w:r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3F416D6F" w14:textId="77777777" w:rsidR="001923AE" w:rsidRPr="00A60B41" w:rsidRDefault="001923AE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Warunki końcowe:</w:t>
      </w:r>
    </w:p>
    <w:p w14:paraId="4C101E27" w14:textId="5F3A0880" w:rsidR="001923AE" w:rsidRPr="00A60B41" w:rsidRDefault="001923AE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ab/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Efektem końcowym jest </w:t>
      </w:r>
      <w:r w:rsidR="00331F0F">
        <w:rPr>
          <w:rFonts w:ascii="Times New Roman" w:hAnsi="Times New Roman" w:cs="Times New Roman"/>
          <w:sz w:val="24"/>
          <w:szCs w:val="24"/>
          <w:lang w:eastAsia="pl-PL"/>
        </w:rPr>
        <w:t>wyszukanie przez użytkownika gracza/graczy z najbardziej zbliżonymi statystykami do jego statystyk.</w:t>
      </w:r>
    </w:p>
    <w:p w14:paraId="2161AE6A" w14:textId="77777777" w:rsidR="001923AE" w:rsidRPr="00A60B41" w:rsidRDefault="001923AE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Rezultat uzyskany:</w:t>
      </w:r>
    </w:p>
    <w:p w14:paraId="3B6CCFBB" w14:textId="4A2A98F0" w:rsidR="001923AE" w:rsidRPr="00A60B41" w:rsidRDefault="001923AE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Pr="00A16A49">
        <w:rPr>
          <w:rFonts w:ascii="Times New Roman" w:hAnsi="Times New Roman" w:cs="Times New Roman"/>
          <w:sz w:val="24"/>
          <w:szCs w:val="24"/>
          <w:lang w:eastAsia="pl-PL"/>
        </w:rPr>
        <w:t xml:space="preserve">pomyślnie </w:t>
      </w:r>
      <w:r w:rsidR="00331F0F">
        <w:rPr>
          <w:rFonts w:ascii="Times New Roman" w:hAnsi="Times New Roman" w:cs="Times New Roman"/>
          <w:sz w:val="24"/>
          <w:szCs w:val="24"/>
          <w:lang w:eastAsia="pl-PL"/>
        </w:rPr>
        <w:t>wyszukał gracza/graczy z najbardziej zbliżonymi statystykami do jego statystyk.</w:t>
      </w:r>
    </w:p>
    <w:p w14:paraId="586A0DC0" w14:textId="77777777" w:rsidR="001923AE" w:rsidRPr="00A60B41" w:rsidRDefault="001923AE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Częstotliwość: 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779E7043" w14:textId="77777777" w:rsidR="001923AE" w:rsidRPr="00EC4395" w:rsidRDefault="001923AE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Istotność: 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139DE281" w14:textId="251D465A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F20BC71" w14:textId="55EA1B68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12A5567" w14:textId="201B041F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779D97A" w14:textId="2898EA59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D6327AF" w14:textId="2FF625C3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11384BB" w14:textId="34D7BA13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30A30F6" w14:textId="490520D6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4C998EB" w14:textId="24FC4DC8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E40C666" w14:textId="1608219B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0FDF62C" w14:textId="39D9DF09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64E2911" w14:textId="2F8A7859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E37BBE1" w14:textId="6B2FA6DD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E215D81" w14:textId="010CE307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66E29C1" w14:textId="2B44C362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808459F" w14:textId="40638F06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6729DBD" w14:textId="361A3D38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4A913B0" w14:textId="56932A95" w:rsidR="002147E4" w:rsidRDefault="002147E4" w:rsidP="00E07167">
      <w:pPr>
        <w:pStyle w:val="Nagwek3"/>
        <w:spacing w:line="360" w:lineRule="auto"/>
        <w:jc w:val="both"/>
        <w:rPr>
          <w:rFonts w:ascii="Times New Roman" w:hAnsi="Times New Roman"/>
          <w:sz w:val="24"/>
          <w:szCs w:val="24"/>
          <w:lang w:eastAsia="pl-PL"/>
        </w:rPr>
      </w:pPr>
      <w:r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23" w:name="_Toc101826198"/>
      <w:r w:rsidRPr="00C26F53">
        <w:rPr>
          <w:rFonts w:ascii="Times New Roman" w:hAnsi="Times New Roman"/>
          <w:sz w:val="24"/>
          <w:szCs w:val="24"/>
          <w:lang w:eastAsia="pl-PL"/>
        </w:rPr>
        <w:t>3.3.</w:t>
      </w:r>
      <w:r w:rsidR="00E07167">
        <w:rPr>
          <w:rFonts w:ascii="Times New Roman" w:hAnsi="Times New Roman"/>
          <w:sz w:val="24"/>
          <w:szCs w:val="24"/>
          <w:lang w:eastAsia="pl-PL"/>
        </w:rPr>
        <w:t>5</w:t>
      </w:r>
      <w:r w:rsidRPr="00C26F53">
        <w:rPr>
          <w:rFonts w:ascii="Times New Roman" w:hAnsi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/>
          <w:sz w:val="24"/>
          <w:szCs w:val="24"/>
          <w:lang w:eastAsia="pl-PL"/>
        </w:rPr>
        <w:t>Komunikacja graczy.</w:t>
      </w:r>
      <w:bookmarkEnd w:id="23"/>
    </w:p>
    <w:p w14:paraId="756537C7" w14:textId="77777777" w:rsidR="002147E4" w:rsidRPr="008F023F" w:rsidRDefault="002147E4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Użytkownicy: </w:t>
      </w:r>
      <w:r>
        <w:rPr>
          <w:rFonts w:ascii="Times New Roman" w:hAnsi="Times New Roman" w:cs="Times New Roman"/>
          <w:sz w:val="24"/>
          <w:szCs w:val="24"/>
          <w:lang w:eastAsia="pl-PL"/>
        </w:rPr>
        <w:t>G</w:t>
      </w:r>
      <w:r w:rsidRPr="008F023F">
        <w:rPr>
          <w:rFonts w:ascii="Times New Roman" w:hAnsi="Times New Roman" w:cs="Times New Roman"/>
          <w:sz w:val="24"/>
          <w:szCs w:val="24"/>
          <w:lang w:eastAsia="pl-PL"/>
        </w:rPr>
        <w:t>racze</w:t>
      </w:r>
    </w:p>
    <w:p w14:paraId="4719BC43" w14:textId="77777777" w:rsidR="002147E4" w:rsidRPr="008F023F" w:rsidRDefault="002147E4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Warunki początkowe: </w:t>
      </w:r>
    </w:p>
    <w:p w14:paraId="415830A1" w14:textId="0AB768F7" w:rsidR="002147E4" w:rsidRDefault="002147E4" w:rsidP="006867C5">
      <w:pPr>
        <w:numPr>
          <w:ilvl w:val="3"/>
          <w:numId w:val="7"/>
        </w:numPr>
        <w:spacing w:line="360" w:lineRule="auto"/>
        <w:jc w:val="both"/>
        <w:rPr>
          <w:lang w:eastAsia="pl-PL"/>
        </w:rPr>
      </w:pPr>
      <w:r w:rsidRPr="008F023F"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>
        <w:rPr>
          <w:rFonts w:ascii="Times New Roman" w:hAnsi="Times New Roman" w:cs="Times New Roman"/>
          <w:sz w:val="24"/>
          <w:szCs w:val="24"/>
          <w:lang w:eastAsia="pl-PL"/>
        </w:rPr>
        <w:t>wyszukał gracza</w:t>
      </w:r>
      <w:r>
        <w:rPr>
          <w:lang w:eastAsia="pl-PL"/>
        </w:rPr>
        <w:t>.</w:t>
      </w:r>
    </w:p>
    <w:p w14:paraId="6F4E659B" w14:textId="77777777" w:rsidR="002147E4" w:rsidRPr="00A60B41" w:rsidRDefault="002147E4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Scenariusz:</w:t>
      </w:r>
    </w:p>
    <w:p w14:paraId="2D9CD256" w14:textId="77777777" w:rsidR="002147E4" w:rsidRPr="00A60B41" w:rsidRDefault="002147E4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Przebieg działań:</w:t>
      </w:r>
    </w:p>
    <w:p w14:paraId="743DFDCA" w14:textId="2527B18F" w:rsidR="002147E4" w:rsidRDefault="002147E4" w:rsidP="006867C5">
      <w:pPr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widzi gracza/graczy w liście.</w:t>
      </w:r>
    </w:p>
    <w:p w14:paraId="093E1257" w14:textId="292E590F" w:rsidR="002147E4" w:rsidRDefault="002147E4" w:rsidP="006867C5">
      <w:pPr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naciska na gracza i przechodzi do jego profilu użytkownika.</w:t>
      </w:r>
    </w:p>
    <w:p w14:paraId="721B61D9" w14:textId="0E19F9FD" w:rsidR="002147E4" w:rsidRDefault="002147E4" w:rsidP="006867C5">
      <w:pPr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Na profilu użytkownika naciska na ikonę koperty w celu napisania prywatnej wiadomości do niego.</w:t>
      </w:r>
    </w:p>
    <w:p w14:paraId="2D525312" w14:textId="77777777" w:rsidR="002147E4" w:rsidRPr="00A60B41" w:rsidRDefault="002147E4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Warunki końcowe:</w:t>
      </w:r>
    </w:p>
    <w:p w14:paraId="4A49AD9C" w14:textId="3E8AB34F" w:rsidR="002147E4" w:rsidRPr="00A60B41" w:rsidRDefault="002147E4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ab/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Efektem końcowym jest </w:t>
      </w:r>
      <w:r>
        <w:rPr>
          <w:rFonts w:ascii="Times New Roman" w:hAnsi="Times New Roman" w:cs="Times New Roman"/>
          <w:sz w:val="24"/>
          <w:szCs w:val="24"/>
          <w:lang w:eastAsia="pl-PL"/>
        </w:rPr>
        <w:t>napisanie</w:t>
      </w:r>
      <w:r w:rsidR="002536D2">
        <w:rPr>
          <w:rFonts w:ascii="Times New Roman" w:hAnsi="Times New Roman" w:cs="Times New Roman"/>
          <w:sz w:val="24"/>
          <w:szCs w:val="24"/>
          <w:lang w:eastAsia="pl-PL"/>
        </w:rPr>
        <w:t xml:space="preserve"> i wysłanie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wiadomości do innego gracza.</w:t>
      </w:r>
    </w:p>
    <w:p w14:paraId="07960BDF" w14:textId="77777777" w:rsidR="002147E4" w:rsidRPr="00A60B41" w:rsidRDefault="002147E4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Rezultat uzyskany:</w:t>
      </w:r>
    </w:p>
    <w:p w14:paraId="22522774" w14:textId="75903BAC" w:rsidR="002147E4" w:rsidRPr="00A60B41" w:rsidRDefault="002147E4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Pr="00A16A49">
        <w:rPr>
          <w:rFonts w:ascii="Times New Roman" w:hAnsi="Times New Roman" w:cs="Times New Roman"/>
          <w:sz w:val="24"/>
          <w:szCs w:val="24"/>
          <w:lang w:eastAsia="pl-PL"/>
        </w:rPr>
        <w:t xml:space="preserve">pomyślnie </w:t>
      </w:r>
      <w:r>
        <w:rPr>
          <w:rFonts w:ascii="Times New Roman" w:hAnsi="Times New Roman" w:cs="Times New Roman"/>
          <w:sz w:val="24"/>
          <w:szCs w:val="24"/>
          <w:lang w:eastAsia="pl-PL"/>
        </w:rPr>
        <w:t>napisał i wysłał wiadomość do drugiego użytkownika.</w:t>
      </w:r>
    </w:p>
    <w:p w14:paraId="44C064E2" w14:textId="77777777" w:rsidR="002147E4" w:rsidRPr="00A60B41" w:rsidRDefault="002147E4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Częstotliwość: 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23EB007B" w14:textId="77777777" w:rsidR="002147E4" w:rsidRPr="00EC4395" w:rsidRDefault="002147E4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Istotność: 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>5 – bardzo duża</w:t>
      </w:r>
    </w:p>
    <w:p w14:paraId="27AB53DA" w14:textId="72BCA91C" w:rsidR="00C14974" w:rsidRDefault="00C14974" w:rsidP="00C1497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421C01E" w14:textId="5DD41690" w:rsidR="0012538F" w:rsidRDefault="0012538F" w:rsidP="0012538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C728015" w14:textId="3FA88371" w:rsidR="0012538F" w:rsidRDefault="0012538F" w:rsidP="0012538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EC74969" w14:textId="7E58264B" w:rsidR="0012538F" w:rsidRDefault="0012538F" w:rsidP="0012538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6C213B1" w14:textId="2E7A3E4D" w:rsidR="0012538F" w:rsidRDefault="0012538F" w:rsidP="0012538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2B4D103" w14:textId="0DC32D0B" w:rsidR="0012538F" w:rsidRDefault="0012538F" w:rsidP="0012538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3A3C761" w14:textId="0D24998D" w:rsidR="0012538F" w:rsidRDefault="0012538F" w:rsidP="0012538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0236A5F" w14:textId="79B4A888" w:rsidR="0012538F" w:rsidRDefault="0012538F" w:rsidP="0012538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2B26A6F" w14:textId="31A9F612" w:rsidR="0012538F" w:rsidRDefault="0012538F" w:rsidP="0012538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051F0E5" w14:textId="429371A9" w:rsidR="0012538F" w:rsidRDefault="0012538F" w:rsidP="0012538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B2E7F46" w14:textId="341019E8" w:rsidR="0012538F" w:rsidRPr="00BA1414" w:rsidRDefault="0012538F" w:rsidP="00A51A9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49290B75" w14:textId="46A959C6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9E5EBB3" w14:textId="34902C03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9F53DD8" w14:textId="70523745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D1F4DED" w14:textId="54FD3A50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1B2F844" w14:textId="19EAFD15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F06A352" w14:textId="79E69B26" w:rsidR="00A51A98" w:rsidRDefault="00A51A98" w:rsidP="00A51A98">
      <w:pPr>
        <w:pStyle w:val="Nagwek3"/>
        <w:spacing w:line="360" w:lineRule="auto"/>
        <w:jc w:val="both"/>
        <w:rPr>
          <w:rFonts w:ascii="Times New Roman" w:hAnsi="Times New Roman"/>
          <w:sz w:val="24"/>
          <w:szCs w:val="24"/>
          <w:lang w:eastAsia="pl-PL"/>
        </w:rPr>
      </w:pPr>
      <w:r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24" w:name="_Toc101826199"/>
      <w:r w:rsidRPr="00C26F53">
        <w:rPr>
          <w:rFonts w:ascii="Times New Roman" w:hAnsi="Times New Roman"/>
          <w:sz w:val="24"/>
          <w:szCs w:val="24"/>
          <w:lang w:eastAsia="pl-PL"/>
        </w:rPr>
        <w:t>3.3.</w:t>
      </w:r>
      <w:r>
        <w:rPr>
          <w:rFonts w:ascii="Times New Roman" w:hAnsi="Times New Roman"/>
          <w:sz w:val="24"/>
          <w:szCs w:val="24"/>
          <w:lang w:eastAsia="pl-PL"/>
        </w:rPr>
        <w:t>6</w:t>
      </w:r>
      <w:r w:rsidRPr="00C26F53">
        <w:rPr>
          <w:rFonts w:ascii="Times New Roman" w:hAnsi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/>
          <w:sz w:val="24"/>
          <w:szCs w:val="24"/>
          <w:lang w:eastAsia="pl-PL"/>
        </w:rPr>
        <w:t>Dodawanie komentarzy do kont innych graczy.</w:t>
      </w:r>
      <w:bookmarkEnd w:id="24"/>
    </w:p>
    <w:p w14:paraId="6CB47227" w14:textId="77777777" w:rsidR="00A51A98" w:rsidRPr="008F023F" w:rsidRDefault="00A51A98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Użytkownicy: </w:t>
      </w:r>
      <w:r>
        <w:rPr>
          <w:rFonts w:ascii="Times New Roman" w:hAnsi="Times New Roman" w:cs="Times New Roman"/>
          <w:sz w:val="24"/>
          <w:szCs w:val="24"/>
          <w:lang w:eastAsia="pl-PL"/>
        </w:rPr>
        <w:t>G</w:t>
      </w:r>
      <w:r w:rsidRPr="008F023F">
        <w:rPr>
          <w:rFonts w:ascii="Times New Roman" w:hAnsi="Times New Roman" w:cs="Times New Roman"/>
          <w:sz w:val="24"/>
          <w:szCs w:val="24"/>
          <w:lang w:eastAsia="pl-PL"/>
        </w:rPr>
        <w:t>racze</w:t>
      </w:r>
    </w:p>
    <w:p w14:paraId="618C3BA0" w14:textId="77777777" w:rsidR="00A51A98" w:rsidRPr="008F023F" w:rsidRDefault="00A51A98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Warunki początkowe: </w:t>
      </w:r>
    </w:p>
    <w:p w14:paraId="5BD853E5" w14:textId="638B05C9" w:rsidR="00A51A98" w:rsidRDefault="00A51A98" w:rsidP="006867C5">
      <w:pPr>
        <w:numPr>
          <w:ilvl w:val="3"/>
          <w:numId w:val="7"/>
        </w:numPr>
        <w:spacing w:line="360" w:lineRule="auto"/>
        <w:jc w:val="both"/>
        <w:rPr>
          <w:lang w:eastAsia="pl-PL"/>
        </w:rPr>
      </w:pPr>
      <w:r w:rsidRPr="008F023F"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="00336698">
        <w:rPr>
          <w:rFonts w:ascii="Times New Roman" w:hAnsi="Times New Roman" w:cs="Times New Roman"/>
          <w:sz w:val="24"/>
          <w:szCs w:val="24"/>
          <w:lang w:eastAsia="pl-PL"/>
        </w:rPr>
        <w:t>jest na profilu użytkownika</w:t>
      </w:r>
      <w:r>
        <w:rPr>
          <w:lang w:eastAsia="pl-PL"/>
        </w:rPr>
        <w:t>.</w:t>
      </w:r>
    </w:p>
    <w:p w14:paraId="1517722D" w14:textId="77777777" w:rsidR="00A51A98" w:rsidRPr="00A60B41" w:rsidRDefault="00A51A98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Scenariusz:</w:t>
      </w:r>
    </w:p>
    <w:p w14:paraId="3F83F719" w14:textId="77777777" w:rsidR="00A51A98" w:rsidRPr="00A60B41" w:rsidRDefault="00A51A98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Przebieg działań:</w:t>
      </w:r>
    </w:p>
    <w:p w14:paraId="44AB5040" w14:textId="24FB6353" w:rsidR="00A51A98" w:rsidRDefault="00A51A98" w:rsidP="006867C5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="00336698">
        <w:rPr>
          <w:rFonts w:ascii="Times New Roman" w:hAnsi="Times New Roman" w:cs="Times New Roman"/>
          <w:sz w:val="24"/>
          <w:szCs w:val="24"/>
          <w:lang w:eastAsia="pl-PL"/>
        </w:rPr>
        <w:t>w polu „Dodaj komenatrz” wpisuje komentarz, który chce dodać</w:t>
      </w:r>
      <w:r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7B327CBD" w14:textId="5B1E3BE5" w:rsidR="00A51A98" w:rsidRDefault="00A51A98" w:rsidP="006867C5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="00336698">
        <w:rPr>
          <w:rFonts w:ascii="Times New Roman" w:hAnsi="Times New Roman" w:cs="Times New Roman"/>
          <w:sz w:val="24"/>
          <w:szCs w:val="24"/>
          <w:lang w:eastAsia="pl-PL"/>
        </w:rPr>
        <w:t>naciska przycisk „Dodaj komentarz”</w:t>
      </w:r>
      <w:r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31ECAABE" w14:textId="6CF1D1A0" w:rsidR="00336698" w:rsidRDefault="00336698" w:rsidP="006867C5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Komentarz się dodaje.</w:t>
      </w:r>
    </w:p>
    <w:p w14:paraId="20FEE547" w14:textId="77777777" w:rsidR="00A51A98" w:rsidRPr="00A60B41" w:rsidRDefault="00A51A98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Warunki końcowe:</w:t>
      </w:r>
    </w:p>
    <w:p w14:paraId="6DAE8D49" w14:textId="49747679" w:rsidR="00A51A98" w:rsidRPr="00A60B41" w:rsidRDefault="00A51A98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ab/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Efektem końcowym jest </w:t>
      </w:r>
      <w:r w:rsidR="002F7D3D">
        <w:rPr>
          <w:rFonts w:ascii="Times New Roman" w:hAnsi="Times New Roman" w:cs="Times New Roman"/>
          <w:sz w:val="24"/>
          <w:szCs w:val="24"/>
          <w:lang w:eastAsia="pl-PL"/>
        </w:rPr>
        <w:t>dodanie komentarza do konta innego gracza.</w:t>
      </w:r>
    </w:p>
    <w:p w14:paraId="5C6F2812" w14:textId="77777777" w:rsidR="00A51A98" w:rsidRPr="00A60B41" w:rsidRDefault="00A51A98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Rezultat uzyskany:</w:t>
      </w:r>
    </w:p>
    <w:p w14:paraId="2F6132CD" w14:textId="3C377A0E" w:rsidR="00A51A98" w:rsidRPr="00A60B41" w:rsidRDefault="00A51A98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Pr="00A16A49">
        <w:rPr>
          <w:rFonts w:ascii="Times New Roman" w:hAnsi="Times New Roman" w:cs="Times New Roman"/>
          <w:sz w:val="24"/>
          <w:szCs w:val="24"/>
          <w:lang w:eastAsia="pl-PL"/>
        </w:rPr>
        <w:t xml:space="preserve">pomyślnie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napisał i </w:t>
      </w:r>
      <w:r w:rsidR="002F7D3D">
        <w:rPr>
          <w:rFonts w:ascii="Times New Roman" w:hAnsi="Times New Roman" w:cs="Times New Roman"/>
          <w:sz w:val="24"/>
          <w:szCs w:val="24"/>
          <w:lang w:eastAsia="pl-PL"/>
        </w:rPr>
        <w:t>dodał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 w:rsidR="002F7D3D">
        <w:rPr>
          <w:rFonts w:ascii="Times New Roman" w:hAnsi="Times New Roman" w:cs="Times New Roman"/>
          <w:sz w:val="24"/>
          <w:szCs w:val="24"/>
          <w:lang w:eastAsia="pl-PL"/>
        </w:rPr>
        <w:t>komentarz</w:t>
      </w:r>
      <w:r w:rsidR="00B95A84">
        <w:rPr>
          <w:rFonts w:ascii="Times New Roman" w:hAnsi="Times New Roman" w:cs="Times New Roman"/>
          <w:sz w:val="24"/>
          <w:szCs w:val="24"/>
          <w:lang w:eastAsia="pl-PL"/>
        </w:rPr>
        <w:t xml:space="preserve"> do konta innego gracza</w:t>
      </w:r>
      <w:r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3EE6AA67" w14:textId="378AF1C6" w:rsidR="00A51A98" w:rsidRPr="00A60B41" w:rsidRDefault="00A51A98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Częstotliwość: </w:t>
      </w:r>
      <w:r w:rsidR="00737D6B">
        <w:rPr>
          <w:rFonts w:ascii="Times New Roman" w:hAnsi="Times New Roman" w:cs="Times New Roman"/>
          <w:sz w:val="24"/>
          <w:szCs w:val="24"/>
          <w:lang w:eastAsia="pl-PL"/>
        </w:rPr>
        <w:t>4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– bardzo duża</w:t>
      </w:r>
    </w:p>
    <w:p w14:paraId="322419A5" w14:textId="4F0C986F" w:rsidR="00A51A98" w:rsidRPr="00EC4395" w:rsidRDefault="00A51A98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Istotność: </w:t>
      </w:r>
      <w:r w:rsidR="00630A52">
        <w:rPr>
          <w:rFonts w:ascii="Times New Roman" w:hAnsi="Times New Roman" w:cs="Times New Roman"/>
          <w:sz w:val="24"/>
          <w:szCs w:val="24"/>
          <w:lang w:eastAsia="pl-PL"/>
        </w:rPr>
        <w:t>5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– bardzo duża</w:t>
      </w:r>
    </w:p>
    <w:p w14:paraId="66FBC0D4" w14:textId="632179AD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645DAEF" w14:textId="10ECCAAF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7285677" w14:textId="118A0A98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7C52A41" w14:textId="61F2F2ED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05E5CEB" w14:textId="7F1F6FA5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40B09B2" w14:textId="667FDC23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22D08E6" w14:textId="24BB45C2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F6FF406" w14:textId="44F16E22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D1AF407" w14:textId="0E109D0B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E656313" w14:textId="02968C99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655E7A4" w14:textId="48A43AD2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F7165A0" w14:textId="1C549513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3E7CD98" w14:textId="1EC73C4D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E04A290" w14:textId="6C2E5586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893D8CF" w14:textId="6AF16306" w:rsidR="00BB739A" w:rsidRDefault="00BB739A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970D79D" w14:textId="77777777" w:rsidR="00BB739A" w:rsidRDefault="00BB739A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8D7FE36" w14:textId="48DAD6A8" w:rsidR="00617D9A" w:rsidRDefault="00617D9A" w:rsidP="00617D9A">
      <w:pPr>
        <w:pStyle w:val="Nagwek3"/>
        <w:spacing w:line="360" w:lineRule="auto"/>
        <w:jc w:val="both"/>
        <w:rPr>
          <w:rFonts w:ascii="Times New Roman" w:hAnsi="Times New Roman"/>
          <w:sz w:val="24"/>
          <w:szCs w:val="24"/>
          <w:lang w:eastAsia="pl-PL"/>
        </w:rPr>
      </w:pPr>
      <w:r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25" w:name="_Toc101826200"/>
      <w:r w:rsidRPr="00C26F53">
        <w:rPr>
          <w:rFonts w:ascii="Times New Roman" w:hAnsi="Times New Roman"/>
          <w:sz w:val="24"/>
          <w:szCs w:val="24"/>
          <w:lang w:eastAsia="pl-PL"/>
        </w:rPr>
        <w:t>3.3.</w:t>
      </w:r>
      <w:r>
        <w:rPr>
          <w:rFonts w:ascii="Times New Roman" w:hAnsi="Times New Roman"/>
          <w:sz w:val="24"/>
          <w:szCs w:val="24"/>
          <w:lang w:eastAsia="pl-PL"/>
        </w:rPr>
        <w:t>7</w:t>
      </w:r>
      <w:r w:rsidRPr="00C26F53">
        <w:rPr>
          <w:rFonts w:ascii="Times New Roman" w:hAnsi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/>
          <w:sz w:val="24"/>
          <w:szCs w:val="24"/>
          <w:lang w:eastAsia="pl-PL"/>
        </w:rPr>
        <w:t>Dodawanie ocen do kont innych graczy.</w:t>
      </w:r>
      <w:bookmarkEnd w:id="25"/>
    </w:p>
    <w:p w14:paraId="3140112B" w14:textId="77777777" w:rsidR="00617D9A" w:rsidRPr="008F023F" w:rsidRDefault="00617D9A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Użytkownicy: </w:t>
      </w:r>
      <w:r>
        <w:rPr>
          <w:rFonts w:ascii="Times New Roman" w:hAnsi="Times New Roman" w:cs="Times New Roman"/>
          <w:sz w:val="24"/>
          <w:szCs w:val="24"/>
          <w:lang w:eastAsia="pl-PL"/>
        </w:rPr>
        <w:t>G</w:t>
      </w:r>
      <w:r w:rsidRPr="008F023F">
        <w:rPr>
          <w:rFonts w:ascii="Times New Roman" w:hAnsi="Times New Roman" w:cs="Times New Roman"/>
          <w:sz w:val="24"/>
          <w:szCs w:val="24"/>
          <w:lang w:eastAsia="pl-PL"/>
        </w:rPr>
        <w:t>racze</w:t>
      </w:r>
    </w:p>
    <w:p w14:paraId="01DF7744" w14:textId="77777777" w:rsidR="00617D9A" w:rsidRPr="008F023F" w:rsidRDefault="00617D9A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Warunki początkowe: </w:t>
      </w:r>
    </w:p>
    <w:p w14:paraId="74EF1A9B" w14:textId="77777777" w:rsidR="00617D9A" w:rsidRDefault="00617D9A" w:rsidP="006867C5">
      <w:pPr>
        <w:numPr>
          <w:ilvl w:val="3"/>
          <w:numId w:val="7"/>
        </w:numPr>
        <w:spacing w:line="360" w:lineRule="auto"/>
        <w:jc w:val="both"/>
        <w:rPr>
          <w:lang w:eastAsia="pl-PL"/>
        </w:rPr>
      </w:pPr>
      <w:r w:rsidRPr="008F023F"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>
        <w:rPr>
          <w:rFonts w:ascii="Times New Roman" w:hAnsi="Times New Roman" w:cs="Times New Roman"/>
          <w:sz w:val="24"/>
          <w:szCs w:val="24"/>
          <w:lang w:eastAsia="pl-PL"/>
        </w:rPr>
        <w:t>jest na profilu użytkownika</w:t>
      </w:r>
      <w:r>
        <w:rPr>
          <w:lang w:eastAsia="pl-PL"/>
        </w:rPr>
        <w:t>.</w:t>
      </w:r>
    </w:p>
    <w:p w14:paraId="13DCA147" w14:textId="77777777" w:rsidR="00617D9A" w:rsidRPr="00A60B41" w:rsidRDefault="00617D9A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Scenariusz:</w:t>
      </w:r>
    </w:p>
    <w:p w14:paraId="1223D9AB" w14:textId="77777777" w:rsidR="00617D9A" w:rsidRPr="00A60B41" w:rsidRDefault="00617D9A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Przebieg działań:</w:t>
      </w:r>
    </w:p>
    <w:p w14:paraId="5A58F099" w14:textId="77777777" w:rsidR="00617D9A" w:rsidRDefault="00617D9A" w:rsidP="006867C5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pod avatarem użytkownika widzi skalę ocen(1-5), naciska w polu oceniania liczbę od 1 do 5.</w:t>
      </w:r>
    </w:p>
    <w:p w14:paraId="2112F626" w14:textId="77777777" w:rsidR="00617D9A" w:rsidRDefault="00617D9A" w:rsidP="006867C5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naciska przycisk „Dodaj ocenę”.</w:t>
      </w:r>
    </w:p>
    <w:p w14:paraId="6F79DE1A" w14:textId="77777777" w:rsidR="00617D9A" w:rsidRDefault="00617D9A" w:rsidP="006867C5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Ocena się dodaje.</w:t>
      </w:r>
    </w:p>
    <w:p w14:paraId="314A8488" w14:textId="77777777" w:rsidR="00617D9A" w:rsidRPr="00A60B41" w:rsidRDefault="00617D9A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Warunki końcowe:</w:t>
      </w:r>
    </w:p>
    <w:p w14:paraId="12CB1D44" w14:textId="4B0F6F66" w:rsidR="00617D9A" w:rsidRPr="00A60B41" w:rsidRDefault="00617D9A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ab/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Efektem końcowym jest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dodanie </w:t>
      </w:r>
      <w:r w:rsidR="00326D42">
        <w:rPr>
          <w:rFonts w:ascii="Times New Roman" w:hAnsi="Times New Roman" w:cs="Times New Roman"/>
          <w:sz w:val="24"/>
          <w:szCs w:val="24"/>
          <w:lang w:eastAsia="pl-PL"/>
        </w:rPr>
        <w:t>oceny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do konta innego gracza.</w:t>
      </w:r>
    </w:p>
    <w:p w14:paraId="152E749A" w14:textId="77777777" w:rsidR="00617D9A" w:rsidRPr="00A60B41" w:rsidRDefault="00617D9A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Rezultat uzyskany:</w:t>
      </w:r>
    </w:p>
    <w:p w14:paraId="323BE295" w14:textId="22C65697" w:rsidR="00617D9A" w:rsidRPr="00A60B41" w:rsidRDefault="00617D9A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Pr="00A16A49">
        <w:rPr>
          <w:rFonts w:ascii="Times New Roman" w:hAnsi="Times New Roman" w:cs="Times New Roman"/>
          <w:sz w:val="24"/>
          <w:szCs w:val="24"/>
          <w:lang w:eastAsia="pl-PL"/>
        </w:rPr>
        <w:t xml:space="preserve">pomyślnie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dodał </w:t>
      </w:r>
      <w:r w:rsidR="00326D42">
        <w:rPr>
          <w:rFonts w:ascii="Times New Roman" w:hAnsi="Times New Roman" w:cs="Times New Roman"/>
          <w:sz w:val="24"/>
          <w:szCs w:val="24"/>
          <w:lang w:eastAsia="pl-PL"/>
        </w:rPr>
        <w:t>ocenę do konta innego gracza</w:t>
      </w:r>
      <w:r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3E702F2B" w14:textId="77777777" w:rsidR="00617D9A" w:rsidRPr="00A60B41" w:rsidRDefault="00617D9A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Częstotliwość: </w:t>
      </w:r>
      <w:r>
        <w:rPr>
          <w:rFonts w:ascii="Times New Roman" w:hAnsi="Times New Roman" w:cs="Times New Roman"/>
          <w:sz w:val="24"/>
          <w:szCs w:val="24"/>
          <w:lang w:eastAsia="pl-PL"/>
        </w:rPr>
        <w:t>4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– bardzo duża</w:t>
      </w:r>
    </w:p>
    <w:p w14:paraId="4E576202" w14:textId="469CC163" w:rsidR="00E97D02" w:rsidRPr="00E97D02" w:rsidRDefault="00617D9A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Istotność: </w:t>
      </w:r>
      <w:r>
        <w:rPr>
          <w:rFonts w:ascii="Times New Roman" w:hAnsi="Times New Roman" w:cs="Times New Roman"/>
          <w:sz w:val="24"/>
          <w:szCs w:val="24"/>
          <w:lang w:eastAsia="pl-PL"/>
        </w:rPr>
        <w:t>5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– bardzo du</w:t>
      </w:r>
      <w:r w:rsidR="00E97D02">
        <w:rPr>
          <w:rFonts w:ascii="Times New Roman" w:hAnsi="Times New Roman" w:cs="Times New Roman"/>
          <w:sz w:val="24"/>
          <w:szCs w:val="24"/>
          <w:lang w:eastAsia="pl-PL"/>
        </w:rPr>
        <w:t>ża</w:t>
      </w:r>
    </w:p>
    <w:p w14:paraId="06B3BD4C" w14:textId="6421529A" w:rsidR="00E97D02" w:rsidRDefault="00E97D02" w:rsidP="00E97D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D6ADB00" w14:textId="37607A60" w:rsidR="00E97D02" w:rsidRDefault="00E97D02" w:rsidP="00E97D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B437398" w14:textId="35B642F8" w:rsidR="00E97D02" w:rsidRDefault="00E97D02" w:rsidP="00E97D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C33F924" w14:textId="77777777" w:rsidR="00E97D02" w:rsidRPr="00E97D02" w:rsidRDefault="00E97D02" w:rsidP="00E97D0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56918922" w14:textId="3DF72404" w:rsidR="00BA1414" w:rsidRPr="00617D9A" w:rsidRDefault="00BA1414" w:rsidP="00BA141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3ECBA37F" w14:textId="254C0978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113FB43" w14:textId="269B1BCC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7862EA9" w14:textId="61B8E328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CEF669A" w14:textId="573FD917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7783B92" w14:textId="6A921F50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2C820A6" w14:textId="529938F3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B2AA868" w14:textId="0E8B7E5E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87B94CC" w14:textId="580815DF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93BFBF4" w14:textId="1D3DA7B8" w:rsidR="00BA1414" w:rsidRDefault="00BA1414" w:rsidP="00BA1414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13BCC3F" w14:textId="0B533ADA" w:rsidR="00BA1414" w:rsidRPr="00E07661" w:rsidRDefault="00BA1414" w:rsidP="00E97D0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6157FCC8" w14:textId="77777777" w:rsidR="00BA1414" w:rsidRPr="00E07661" w:rsidRDefault="00BA1414" w:rsidP="00BA141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493A2A51" w14:textId="77777777" w:rsidR="0012538F" w:rsidRPr="00E07661" w:rsidRDefault="0012538F" w:rsidP="0012538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69A841B1" w14:textId="77777777" w:rsidR="004F646A" w:rsidRPr="00E07661" w:rsidRDefault="004F646A" w:rsidP="004F646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1D6CFEDC" w14:textId="77777777" w:rsidR="00655032" w:rsidRPr="00E07661" w:rsidRDefault="00655032" w:rsidP="0065503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112E1A63" w14:textId="6C05E28F" w:rsidR="00E97D02" w:rsidRDefault="00E97D02" w:rsidP="00E97D02">
      <w:pPr>
        <w:pStyle w:val="Nagwek3"/>
        <w:spacing w:line="360" w:lineRule="auto"/>
        <w:jc w:val="both"/>
        <w:rPr>
          <w:rFonts w:ascii="Times New Roman" w:hAnsi="Times New Roman"/>
          <w:sz w:val="24"/>
          <w:szCs w:val="24"/>
          <w:lang w:eastAsia="pl-PL"/>
        </w:rPr>
      </w:pPr>
      <w:r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26" w:name="_Toc101826201"/>
      <w:r w:rsidRPr="00C26F53">
        <w:rPr>
          <w:rFonts w:ascii="Times New Roman" w:hAnsi="Times New Roman"/>
          <w:sz w:val="24"/>
          <w:szCs w:val="24"/>
          <w:lang w:eastAsia="pl-PL"/>
        </w:rPr>
        <w:t>3.3.</w:t>
      </w:r>
      <w:r>
        <w:rPr>
          <w:rFonts w:ascii="Times New Roman" w:hAnsi="Times New Roman"/>
          <w:sz w:val="24"/>
          <w:szCs w:val="24"/>
          <w:lang w:eastAsia="pl-PL"/>
        </w:rPr>
        <w:t>8</w:t>
      </w:r>
      <w:r w:rsidRPr="00C26F53">
        <w:rPr>
          <w:rFonts w:ascii="Times New Roman" w:hAnsi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/>
          <w:sz w:val="24"/>
          <w:szCs w:val="24"/>
          <w:lang w:eastAsia="pl-PL"/>
        </w:rPr>
        <w:t>Wylogowanie się z serwisu.</w:t>
      </w:r>
      <w:bookmarkEnd w:id="26"/>
    </w:p>
    <w:p w14:paraId="30B71358" w14:textId="77777777" w:rsidR="00E97D02" w:rsidRPr="008F023F" w:rsidRDefault="00E97D02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Użytkownicy: </w:t>
      </w:r>
      <w:r>
        <w:rPr>
          <w:rFonts w:ascii="Times New Roman" w:hAnsi="Times New Roman" w:cs="Times New Roman"/>
          <w:sz w:val="24"/>
          <w:szCs w:val="24"/>
          <w:lang w:eastAsia="pl-PL"/>
        </w:rPr>
        <w:t>G</w:t>
      </w:r>
      <w:r w:rsidRPr="008F023F">
        <w:rPr>
          <w:rFonts w:ascii="Times New Roman" w:hAnsi="Times New Roman" w:cs="Times New Roman"/>
          <w:sz w:val="24"/>
          <w:szCs w:val="24"/>
          <w:lang w:eastAsia="pl-PL"/>
        </w:rPr>
        <w:t>racze</w:t>
      </w:r>
    </w:p>
    <w:p w14:paraId="7A6DE677" w14:textId="77777777" w:rsidR="00E97D02" w:rsidRPr="008F023F" w:rsidRDefault="00E97D02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F023F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Warunki początkowe: </w:t>
      </w:r>
    </w:p>
    <w:p w14:paraId="652F58B7" w14:textId="3DCDF2F2" w:rsidR="00E97D02" w:rsidRDefault="00E97D02" w:rsidP="006867C5">
      <w:pPr>
        <w:numPr>
          <w:ilvl w:val="3"/>
          <w:numId w:val="7"/>
        </w:numPr>
        <w:spacing w:line="360" w:lineRule="auto"/>
        <w:jc w:val="both"/>
        <w:rPr>
          <w:lang w:eastAsia="pl-PL"/>
        </w:rPr>
      </w:pPr>
      <w:r w:rsidRPr="008F023F"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>
        <w:rPr>
          <w:rFonts w:ascii="Times New Roman" w:hAnsi="Times New Roman" w:cs="Times New Roman"/>
          <w:sz w:val="24"/>
          <w:szCs w:val="24"/>
          <w:lang w:eastAsia="pl-PL"/>
        </w:rPr>
        <w:t>jest zalogowany</w:t>
      </w:r>
      <w:r>
        <w:rPr>
          <w:lang w:eastAsia="pl-PL"/>
        </w:rPr>
        <w:t>.</w:t>
      </w:r>
    </w:p>
    <w:p w14:paraId="646B5D7D" w14:textId="77777777" w:rsidR="00E97D02" w:rsidRPr="00A60B41" w:rsidRDefault="00E97D02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Scenariusz:</w:t>
      </w:r>
    </w:p>
    <w:p w14:paraId="05EE6BAA" w14:textId="77777777" w:rsidR="00E97D02" w:rsidRPr="00A60B41" w:rsidRDefault="00E97D02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Przebieg działań:</w:t>
      </w:r>
    </w:p>
    <w:p w14:paraId="26A517C6" w14:textId="145DFA44" w:rsidR="00E97D02" w:rsidRDefault="00E97D02" w:rsidP="006867C5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chce się wylogować.</w:t>
      </w:r>
    </w:p>
    <w:p w14:paraId="2A932726" w14:textId="45AF9681" w:rsidR="00E97D02" w:rsidRPr="00E97D02" w:rsidRDefault="00E97D02" w:rsidP="006867C5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>Użytkownik naciska przycisk „Logout”</w:t>
      </w:r>
      <w:r w:rsidRPr="00E97D02"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6A5197FF" w14:textId="77777777" w:rsidR="00E97D02" w:rsidRPr="00A60B41" w:rsidRDefault="00E97D02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Warunki końcowe:</w:t>
      </w:r>
    </w:p>
    <w:p w14:paraId="5740FE82" w14:textId="61FA0A32" w:rsidR="00E97D02" w:rsidRPr="00A60B41" w:rsidRDefault="00E97D02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ab/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Efektem końcowym jest </w:t>
      </w:r>
      <w:r>
        <w:rPr>
          <w:rFonts w:ascii="Times New Roman" w:hAnsi="Times New Roman" w:cs="Times New Roman"/>
          <w:sz w:val="24"/>
          <w:szCs w:val="24"/>
          <w:lang w:eastAsia="pl-PL"/>
        </w:rPr>
        <w:t>pomyślne wylogowanie się użytkownika z serwisu.</w:t>
      </w:r>
    </w:p>
    <w:p w14:paraId="73709824" w14:textId="77777777" w:rsidR="00E97D02" w:rsidRPr="00A60B41" w:rsidRDefault="00E97D02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Rezultat uzyskany:</w:t>
      </w:r>
    </w:p>
    <w:p w14:paraId="418991E4" w14:textId="587ADAB1" w:rsidR="00E97D02" w:rsidRPr="00A60B41" w:rsidRDefault="00E97D02" w:rsidP="006867C5">
      <w:pPr>
        <w:numPr>
          <w:ilvl w:val="3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Użytkownik </w:t>
      </w:r>
      <w:r w:rsidRPr="00A16A49">
        <w:rPr>
          <w:rFonts w:ascii="Times New Roman" w:hAnsi="Times New Roman" w:cs="Times New Roman"/>
          <w:sz w:val="24"/>
          <w:szCs w:val="24"/>
          <w:lang w:eastAsia="pl-PL"/>
        </w:rPr>
        <w:t xml:space="preserve">pomyślnie </w:t>
      </w:r>
      <w:r>
        <w:rPr>
          <w:rFonts w:ascii="Times New Roman" w:hAnsi="Times New Roman" w:cs="Times New Roman"/>
          <w:sz w:val="24"/>
          <w:szCs w:val="24"/>
          <w:lang w:eastAsia="pl-PL"/>
        </w:rPr>
        <w:t>się wylogował z serwisu.</w:t>
      </w:r>
    </w:p>
    <w:p w14:paraId="55AEB88F" w14:textId="22CD97D4" w:rsidR="00E97D02" w:rsidRPr="00A60B41" w:rsidRDefault="00E97D02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Częstotliwość: </w:t>
      </w:r>
      <w:r>
        <w:rPr>
          <w:rFonts w:ascii="Times New Roman" w:hAnsi="Times New Roman" w:cs="Times New Roman"/>
          <w:sz w:val="24"/>
          <w:szCs w:val="24"/>
          <w:lang w:eastAsia="pl-PL"/>
        </w:rPr>
        <w:t>5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– bardzo duża</w:t>
      </w:r>
    </w:p>
    <w:p w14:paraId="2AEB32E6" w14:textId="77777777" w:rsidR="00E97D02" w:rsidRPr="00E97D02" w:rsidRDefault="00E97D02" w:rsidP="006867C5">
      <w:pPr>
        <w:numPr>
          <w:ilvl w:val="2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A60B4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 xml:space="preserve">Istotność: </w:t>
      </w:r>
      <w:r>
        <w:rPr>
          <w:rFonts w:ascii="Times New Roman" w:hAnsi="Times New Roman" w:cs="Times New Roman"/>
          <w:sz w:val="24"/>
          <w:szCs w:val="24"/>
          <w:lang w:eastAsia="pl-PL"/>
        </w:rPr>
        <w:t>5</w:t>
      </w:r>
      <w:r w:rsidRPr="00A60B41">
        <w:rPr>
          <w:rFonts w:ascii="Times New Roman" w:hAnsi="Times New Roman" w:cs="Times New Roman"/>
          <w:sz w:val="24"/>
          <w:szCs w:val="24"/>
          <w:lang w:eastAsia="pl-PL"/>
        </w:rPr>
        <w:t xml:space="preserve"> – bardzo du</w:t>
      </w:r>
      <w:r>
        <w:rPr>
          <w:rFonts w:ascii="Times New Roman" w:hAnsi="Times New Roman" w:cs="Times New Roman"/>
          <w:sz w:val="24"/>
          <w:szCs w:val="24"/>
          <w:lang w:eastAsia="pl-PL"/>
        </w:rPr>
        <w:t>ża</w:t>
      </w:r>
    </w:p>
    <w:p w14:paraId="46143520" w14:textId="3BF92601" w:rsidR="003D2818" w:rsidRPr="003D2818" w:rsidRDefault="003D2818" w:rsidP="003D2818">
      <w:pPr>
        <w:spacing w:line="360" w:lineRule="auto"/>
        <w:ind w:left="720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1EF646DB" w14:textId="6908FF65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193ABC9B" w14:textId="7D6243E5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3DD3B43C" w14:textId="7DB62800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50298FC5" w14:textId="657D5780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1492A8A9" w14:textId="595D2918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65FE656B" w14:textId="6B85A2B2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00BF64EE" w14:textId="498F9F0E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25D5B674" w14:textId="12C54155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34680E68" w14:textId="16FD6BEC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132202CC" w14:textId="1AD1F938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04529A29" w14:textId="6FF0CEF0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2D7A63B2" w14:textId="4B4F7AA8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43215473" w14:textId="3F74A771" w:rsidR="003D2818" w:rsidRDefault="003D2818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79486187" w14:textId="68D2832F" w:rsidR="00DB1E63" w:rsidRDefault="00DB1E63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6EFF87C0" w14:textId="5C07BD3F" w:rsidR="00DB1E63" w:rsidRDefault="00DB1E63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2FF3F454" w14:textId="3CF0F735" w:rsidR="00DB1E63" w:rsidRDefault="00DB1E63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03488B0B" w14:textId="77777777" w:rsidR="00DB1E63" w:rsidRDefault="00DB1E63" w:rsidP="003D2818">
      <w:pPr>
        <w:spacing w:line="360" w:lineRule="auto"/>
        <w:ind w:left="2865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</w:p>
    <w:p w14:paraId="43B02C47" w14:textId="77777777" w:rsidR="00564CDE" w:rsidRPr="00564CDE" w:rsidRDefault="00564CDE" w:rsidP="00564CDE">
      <w:pPr>
        <w:rPr>
          <w:b/>
          <w:bCs/>
          <w:lang w:eastAsia="pl-PL"/>
        </w:rPr>
      </w:pPr>
    </w:p>
    <w:p w14:paraId="0888E946" w14:textId="324BF9FB" w:rsidR="00A35956" w:rsidRDefault="00A35956" w:rsidP="00E30F33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27" w:name="_Toc101826202"/>
      <w:r w:rsidRPr="00A35956">
        <w:rPr>
          <w:rFonts w:ascii="Times New Roman" w:hAnsi="Times New Roman"/>
          <w:i w:val="0"/>
          <w:iCs w:val="0"/>
          <w:sz w:val="26"/>
          <w:szCs w:val="26"/>
          <w:lang w:eastAsia="pl-PL"/>
        </w:rPr>
        <w:lastRenderedPageBreak/>
        <w:t>3.4 Makiety systemu</w:t>
      </w:r>
      <w:bookmarkEnd w:id="27"/>
    </w:p>
    <w:p w14:paraId="27C1D492" w14:textId="46AA0663" w:rsidR="000E6DBD" w:rsidRDefault="000E6DBD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lang w:eastAsia="pl-PL"/>
        </w:rPr>
        <w:tab/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Makiety Systemu, czyli makiety LoFi. W tym przypadku są to makiety systemu typu „Paper prototyping”, </w:t>
      </w:r>
      <w:r w:rsidR="00605534">
        <w:rPr>
          <w:rFonts w:ascii="Times New Roman" w:hAnsi="Times New Roman" w:cs="Times New Roman"/>
          <w:sz w:val="24"/>
          <w:szCs w:val="24"/>
          <w:lang w:eastAsia="pl-PL"/>
        </w:rPr>
        <w:t>jest to szkicowanie makiety LoFi na papierze i jest to najszybszy sposób na naszkicowanie wielu różnych koncepcji</w:t>
      </w:r>
      <w:r w:rsidR="00946193">
        <w:rPr>
          <w:rFonts w:ascii="Times New Roman" w:hAnsi="Times New Roman" w:cs="Times New Roman"/>
          <w:sz w:val="24"/>
          <w:szCs w:val="24"/>
          <w:lang w:eastAsia="pl-PL"/>
        </w:rPr>
        <w:t xml:space="preserve"> przyszłego systemu</w:t>
      </w:r>
      <w:r w:rsidR="00605534">
        <w:rPr>
          <w:rFonts w:ascii="Times New Roman" w:hAnsi="Times New Roman" w:cs="Times New Roman"/>
          <w:sz w:val="24"/>
          <w:szCs w:val="24"/>
          <w:lang w:eastAsia="pl-PL"/>
        </w:rPr>
        <w:t>.</w:t>
      </w:r>
      <w:r w:rsidR="00605534">
        <w:rPr>
          <w:rStyle w:val="Odwoanieprzypisudolnego"/>
          <w:rFonts w:ascii="Times New Roman" w:hAnsi="Times New Roman" w:cs="Times New Roman"/>
          <w:sz w:val="24"/>
          <w:szCs w:val="24"/>
          <w:lang w:eastAsia="pl-PL"/>
        </w:rPr>
        <w:footnoteReference w:id="7"/>
      </w:r>
      <w:r w:rsidR="00706D0A">
        <w:rPr>
          <w:rFonts w:ascii="Times New Roman" w:hAnsi="Times New Roman" w:cs="Times New Roman"/>
          <w:sz w:val="24"/>
          <w:szCs w:val="24"/>
          <w:lang w:eastAsia="pl-PL"/>
        </w:rPr>
        <w:t xml:space="preserve"> Makiety pozwalają również </w:t>
      </w:r>
      <w:r w:rsidR="00946193">
        <w:rPr>
          <w:rFonts w:ascii="Times New Roman" w:hAnsi="Times New Roman" w:cs="Times New Roman"/>
          <w:sz w:val="24"/>
          <w:szCs w:val="24"/>
          <w:lang w:eastAsia="pl-PL"/>
        </w:rPr>
        <w:t xml:space="preserve">na szybkie przeanalizowanie produktu wraz z użytkownikami i stanowią duże ułatwienie w późniejszych etapach pracy. </w:t>
      </w:r>
      <w:r w:rsidR="005861E4">
        <w:rPr>
          <w:rFonts w:ascii="Times New Roman" w:hAnsi="Times New Roman" w:cs="Times New Roman"/>
          <w:sz w:val="24"/>
          <w:szCs w:val="24"/>
          <w:lang w:eastAsia="pl-PL"/>
        </w:rPr>
        <w:t>Przedstawione poniżej zostały makiety aplikacji „MatchUs”.</w:t>
      </w:r>
    </w:p>
    <w:p w14:paraId="29D6B8EA" w14:textId="2D80B8BC" w:rsidR="005861E4" w:rsidRDefault="005861E4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E3BC1F7" w14:textId="158CE704" w:rsidR="005861E4" w:rsidRDefault="005861E4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9874677" w14:textId="0D615589" w:rsidR="005861E4" w:rsidRDefault="005861E4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A1B2E3A" w14:textId="2FC94F86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8FC8319" w14:textId="6A3E317E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6EFD9FB0" w14:textId="12E418E1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39B1F9E" w14:textId="0118CCDD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F77F34F" w14:textId="27BDD9F2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95ED964" w14:textId="06C6A391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D7D9F63" w14:textId="275844CD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05429EB" w14:textId="37D8CDC0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35A0D21" w14:textId="00B66CB4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174F454" w14:textId="2ECE2A89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6429E11" w14:textId="34B6B2EA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FFA9273" w14:textId="2AD11EA5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39163C1" w14:textId="6BACA559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950370D" w14:textId="755CC0F7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263BC5E" w14:textId="473E26B5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65FCF50" w14:textId="14A10D93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1928E42" w14:textId="6E6822E3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2C0F3F0D" w14:textId="5FF299FB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90A1E3A" w14:textId="1436946E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CE8EF18" w14:textId="5F2928DC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9116227" w14:textId="3AEF5107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A0451BD" w14:textId="62C06B1E" w:rsidR="0030635F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ADA453A" w14:textId="77777777" w:rsidR="0030635F" w:rsidRPr="000E6DBD" w:rsidRDefault="0030635F" w:rsidP="00706D0A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7F72C628" w14:textId="6973A4DF" w:rsidR="00E30F33" w:rsidRPr="0013222E" w:rsidRDefault="00D02FF9" w:rsidP="0013222E">
      <w:pPr>
        <w:pStyle w:val="Nagwek3"/>
        <w:spacing w:line="360" w:lineRule="auto"/>
        <w:rPr>
          <w:rFonts w:ascii="Times New Roman" w:hAnsi="Times New Roman"/>
          <w:sz w:val="24"/>
          <w:szCs w:val="24"/>
          <w:lang w:eastAsia="pl-PL"/>
        </w:rPr>
      </w:pPr>
      <w:r>
        <w:rPr>
          <w:lang w:eastAsia="pl-PL"/>
        </w:rPr>
        <w:lastRenderedPageBreak/>
        <w:tab/>
      </w:r>
      <w:bookmarkStart w:id="28" w:name="_Toc101826203"/>
      <w:r w:rsidRPr="00D02FF9">
        <w:rPr>
          <w:rFonts w:ascii="Times New Roman" w:hAnsi="Times New Roman"/>
          <w:sz w:val="24"/>
          <w:szCs w:val="24"/>
          <w:lang w:eastAsia="pl-PL"/>
        </w:rPr>
        <w:t>3.4.1 Strona główna</w:t>
      </w:r>
      <w:bookmarkEnd w:id="28"/>
    </w:p>
    <w:p w14:paraId="7128DF3E" w14:textId="3677C903" w:rsidR="00E30F33" w:rsidRPr="00164F90" w:rsidRDefault="00E30F33" w:rsidP="00E30F33">
      <w:pPr>
        <w:pStyle w:val="Legenda"/>
        <w:keepNext/>
        <w:rPr>
          <w:rFonts w:ascii="Times New Roman" w:hAnsi="Times New Roman" w:cs="Times New Roman"/>
        </w:rPr>
      </w:pPr>
      <w:bookmarkStart w:id="29" w:name="_Toc101269048"/>
      <w:r w:rsidRPr="00164F90">
        <w:rPr>
          <w:rFonts w:ascii="Times New Roman" w:hAnsi="Times New Roman" w:cs="Times New Roman"/>
        </w:rPr>
        <w:t xml:space="preserve">Rysunek </w:t>
      </w:r>
      <w:r w:rsidRPr="00164F90">
        <w:rPr>
          <w:rFonts w:ascii="Times New Roman" w:hAnsi="Times New Roman" w:cs="Times New Roman"/>
        </w:rPr>
        <w:fldChar w:fldCharType="begin"/>
      </w:r>
      <w:r w:rsidRPr="00164F90">
        <w:rPr>
          <w:rFonts w:ascii="Times New Roman" w:hAnsi="Times New Roman" w:cs="Times New Roman"/>
        </w:rPr>
        <w:instrText xml:space="preserve"> SEQ Rysunek \* ARABIC </w:instrText>
      </w:r>
      <w:r w:rsidRPr="00164F90">
        <w:rPr>
          <w:rFonts w:ascii="Times New Roman" w:hAnsi="Times New Roman" w:cs="Times New Roman"/>
        </w:rPr>
        <w:fldChar w:fldCharType="separate"/>
      </w:r>
      <w:r w:rsidR="00752870">
        <w:rPr>
          <w:rFonts w:ascii="Times New Roman" w:hAnsi="Times New Roman" w:cs="Times New Roman"/>
          <w:noProof/>
        </w:rPr>
        <w:t>4</w:t>
      </w:r>
      <w:r w:rsidRPr="00164F90">
        <w:rPr>
          <w:rFonts w:ascii="Times New Roman" w:hAnsi="Times New Roman" w:cs="Times New Roman"/>
        </w:rPr>
        <w:fldChar w:fldCharType="end"/>
      </w:r>
      <w:r w:rsidRPr="00164F90">
        <w:rPr>
          <w:rFonts w:ascii="Times New Roman" w:hAnsi="Times New Roman" w:cs="Times New Roman"/>
        </w:rPr>
        <w:t xml:space="preserve"> – Strona główna serwisu MatchUs.</w:t>
      </w:r>
      <w:bookmarkEnd w:id="29"/>
    </w:p>
    <w:p w14:paraId="161CEC39" w14:textId="1FECA78A" w:rsidR="00E30F33" w:rsidRDefault="00D94096" w:rsidP="00582807">
      <w:pPr>
        <w:jc w:val="center"/>
        <w:rPr>
          <w:lang w:eastAsia="pl-PL"/>
        </w:rPr>
      </w:pPr>
      <w:r>
        <w:rPr>
          <w:lang w:eastAsia="pl-PL"/>
        </w:rPr>
        <w:pict w14:anchorId="7513C138">
          <v:shape id="_x0000_i1030" type="#_x0000_t75" style="width:480.55pt;height:361.65pt">
            <v:imagedata r:id="rId17" o:title="Makiety-Strona_główna_poprawione"/>
          </v:shape>
        </w:pict>
      </w:r>
    </w:p>
    <w:p w14:paraId="0A0478A7" w14:textId="76A8998D" w:rsidR="00E30F33" w:rsidRPr="00E30F33" w:rsidRDefault="00E30F33" w:rsidP="00E30F33">
      <w:pPr>
        <w:rPr>
          <w:rFonts w:ascii="Times New Roman" w:hAnsi="Times New Roman" w:cs="Times New Roman"/>
          <w:sz w:val="20"/>
          <w:lang w:eastAsia="pl-PL"/>
        </w:rPr>
      </w:pPr>
      <w:r>
        <w:rPr>
          <w:rFonts w:ascii="Times New Roman" w:hAnsi="Times New Roman" w:cs="Times New Roman"/>
          <w:sz w:val="20"/>
          <w:lang w:eastAsia="pl-PL"/>
        </w:rPr>
        <w:t>Źródło: Opracowanie własne</w:t>
      </w:r>
    </w:p>
    <w:p w14:paraId="6AB16A7F" w14:textId="4CCB80F1" w:rsidR="00E30F33" w:rsidRDefault="00E30F33" w:rsidP="00E30F33">
      <w:pPr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ab/>
      </w:r>
    </w:p>
    <w:p w14:paraId="361E8960" w14:textId="4C88E9F6" w:rsidR="000E6DBD" w:rsidRDefault="000E6DBD" w:rsidP="00E30F33">
      <w:pPr>
        <w:rPr>
          <w:rFonts w:ascii="Times New Roman" w:hAnsi="Times New Roman" w:cs="Times New Roman"/>
          <w:sz w:val="24"/>
          <w:szCs w:val="24"/>
          <w:lang w:eastAsia="pl-PL"/>
        </w:rPr>
      </w:pPr>
    </w:p>
    <w:p w14:paraId="3B846426" w14:textId="677DE320" w:rsidR="000E6DBD" w:rsidRDefault="000E6DBD" w:rsidP="004E23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ab/>
      </w:r>
      <w:r w:rsidR="004E23FD">
        <w:rPr>
          <w:rFonts w:ascii="Times New Roman" w:hAnsi="Times New Roman" w:cs="Times New Roman"/>
          <w:sz w:val="24"/>
          <w:szCs w:val="24"/>
          <w:lang w:eastAsia="pl-PL"/>
        </w:rPr>
        <w:t xml:space="preserve">W nawigacji strony głównej znajduje się logo, trzy przyciski(About us, Find your teammate, </w:t>
      </w:r>
      <w:r w:rsidR="00582807">
        <w:rPr>
          <w:rFonts w:ascii="Times New Roman" w:hAnsi="Times New Roman" w:cs="Times New Roman"/>
          <w:sz w:val="24"/>
          <w:szCs w:val="24"/>
          <w:lang w:eastAsia="pl-PL"/>
        </w:rPr>
        <w:t>My profile</w:t>
      </w:r>
      <w:r w:rsidR="004E23FD">
        <w:rPr>
          <w:rFonts w:ascii="Times New Roman" w:hAnsi="Times New Roman" w:cs="Times New Roman"/>
          <w:sz w:val="24"/>
          <w:szCs w:val="24"/>
          <w:lang w:eastAsia="pl-PL"/>
        </w:rPr>
        <w:t>)</w:t>
      </w:r>
      <w:r w:rsidR="0030635F">
        <w:rPr>
          <w:rFonts w:ascii="Times New Roman" w:hAnsi="Times New Roman" w:cs="Times New Roman"/>
          <w:sz w:val="24"/>
          <w:szCs w:val="24"/>
          <w:lang w:eastAsia="pl-PL"/>
        </w:rPr>
        <w:t xml:space="preserve">  </w:t>
      </w:r>
      <w:r w:rsidR="004E23FD">
        <w:rPr>
          <w:rFonts w:ascii="Times New Roman" w:hAnsi="Times New Roman" w:cs="Times New Roman"/>
          <w:sz w:val="24"/>
          <w:szCs w:val="24"/>
          <w:lang w:eastAsia="pl-PL"/>
        </w:rPr>
        <w:t>oraz Steam login.</w:t>
      </w:r>
      <w:r w:rsidR="00164F90">
        <w:rPr>
          <w:rFonts w:ascii="Times New Roman" w:hAnsi="Times New Roman" w:cs="Times New Roman"/>
          <w:sz w:val="24"/>
          <w:szCs w:val="24"/>
          <w:lang w:eastAsia="pl-PL"/>
        </w:rPr>
        <w:t xml:space="preserve"> Żeby użytkownik miał możliwość przejścia do znalezienia partnera i </w:t>
      </w:r>
      <w:r w:rsidR="00AC6569">
        <w:rPr>
          <w:rFonts w:ascii="Times New Roman" w:hAnsi="Times New Roman" w:cs="Times New Roman"/>
          <w:sz w:val="24"/>
          <w:szCs w:val="24"/>
          <w:lang w:eastAsia="pl-PL"/>
        </w:rPr>
        <w:t xml:space="preserve">do swojego profilu użytkownika </w:t>
      </w:r>
      <w:r w:rsidR="00164F90">
        <w:rPr>
          <w:rFonts w:ascii="Times New Roman" w:hAnsi="Times New Roman" w:cs="Times New Roman"/>
          <w:sz w:val="24"/>
          <w:szCs w:val="24"/>
          <w:lang w:eastAsia="pl-PL"/>
        </w:rPr>
        <w:t>musi być zalogowany.</w:t>
      </w:r>
      <w:r w:rsidR="0013222E">
        <w:rPr>
          <w:rFonts w:ascii="Times New Roman" w:hAnsi="Times New Roman" w:cs="Times New Roman"/>
          <w:sz w:val="24"/>
          <w:szCs w:val="24"/>
          <w:lang w:eastAsia="pl-PL"/>
        </w:rPr>
        <w:t xml:space="preserve"> Jeżeli użytkownik nie jest zalogowany to po kliknięciu w przycisk „Find your teammate” lub „My profile” zostanie przekierowany do strony logowania Steam.</w:t>
      </w:r>
      <w:r w:rsidR="004E23FD">
        <w:rPr>
          <w:rFonts w:ascii="Times New Roman" w:hAnsi="Times New Roman" w:cs="Times New Roman"/>
          <w:sz w:val="24"/>
          <w:szCs w:val="24"/>
          <w:lang w:eastAsia="pl-PL"/>
        </w:rPr>
        <w:t xml:space="preserve"> Poniżej nawigacji widnieje slider, na którym zmieniają się obrazy z gier, które są dostepne do wyboru w serwisie. Również na sliderze znajduję się strzałka, która pozwala zjechać w dół uzytkownikowi do sekcji „About us” i licznika zarejestrowanych uzytkowników. Na samym dole strony jest stopka.</w:t>
      </w:r>
    </w:p>
    <w:p w14:paraId="2D38D488" w14:textId="783E417D" w:rsidR="004E23FD" w:rsidRDefault="004E23FD" w:rsidP="004E23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076361AF" w14:textId="0AA72110" w:rsidR="004E23FD" w:rsidRDefault="004E23FD" w:rsidP="004E23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48AC15EA" w14:textId="0CD18734" w:rsidR="004E23FD" w:rsidRDefault="004E23FD" w:rsidP="004E23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5D3C9D85" w14:textId="78DB535C" w:rsidR="004E23FD" w:rsidRDefault="004E23FD" w:rsidP="004E23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1119DF2B" w14:textId="28933A15" w:rsidR="00AC6569" w:rsidRDefault="00AC6569" w:rsidP="004E23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327F9B7" w14:textId="77777777" w:rsidR="00AC6569" w:rsidRPr="00E30F33" w:rsidRDefault="00AC6569" w:rsidP="004E23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</w:p>
    <w:p w14:paraId="3B046BE8" w14:textId="23EE93CB" w:rsidR="00164F90" w:rsidRPr="0013222E" w:rsidRDefault="00D02FF9" w:rsidP="0013222E">
      <w:pPr>
        <w:pStyle w:val="Nagwek3"/>
        <w:spacing w:line="360" w:lineRule="auto"/>
        <w:rPr>
          <w:rFonts w:ascii="Times New Roman" w:hAnsi="Times New Roman"/>
          <w:sz w:val="24"/>
          <w:szCs w:val="24"/>
          <w:lang w:eastAsia="pl-PL"/>
        </w:rPr>
      </w:pPr>
      <w:r w:rsidRPr="00D02FF9"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30" w:name="_Toc101826204"/>
      <w:r w:rsidRPr="00D02FF9">
        <w:rPr>
          <w:rFonts w:ascii="Times New Roman" w:hAnsi="Times New Roman"/>
          <w:sz w:val="24"/>
          <w:szCs w:val="24"/>
          <w:lang w:eastAsia="pl-PL"/>
        </w:rPr>
        <w:t>3.4.2 Wybór gry</w:t>
      </w:r>
      <w:bookmarkEnd w:id="30"/>
    </w:p>
    <w:p w14:paraId="728B998A" w14:textId="7008B35E" w:rsidR="00164F90" w:rsidRDefault="00164F90" w:rsidP="00582807">
      <w:pPr>
        <w:pStyle w:val="Legenda"/>
        <w:keepNext/>
        <w:rPr>
          <w:rFonts w:ascii="Times New Roman" w:hAnsi="Times New Roman" w:cs="Times New Roman"/>
        </w:rPr>
      </w:pPr>
      <w:bookmarkStart w:id="31" w:name="_Toc101269049"/>
      <w:r w:rsidRPr="00164F90">
        <w:rPr>
          <w:rFonts w:ascii="Times New Roman" w:hAnsi="Times New Roman" w:cs="Times New Roman"/>
        </w:rPr>
        <w:t xml:space="preserve">Rysunek </w:t>
      </w:r>
      <w:r w:rsidRPr="00164F90">
        <w:rPr>
          <w:rFonts w:ascii="Times New Roman" w:hAnsi="Times New Roman" w:cs="Times New Roman"/>
        </w:rPr>
        <w:fldChar w:fldCharType="begin"/>
      </w:r>
      <w:r w:rsidRPr="00164F90">
        <w:rPr>
          <w:rFonts w:ascii="Times New Roman" w:hAnsi="Times New Roman" w:cs="Times New Roman"/>
        </w:rPr>
        <w:instrText xml:space="preserve"> SEQ Rysunek \* ARABIC </w:instrText>
      </w:r>
      <w:r w:rsidRPr="00164F90">
        <w:rPr>
          <w:rFonts w:ascii="Times New Roman" w:hAnsi="Times New Roman" w:cs="Times New Roman"/>
        </w:rPr>
        <w:fldChar w:fldCharType="separate"/>
      </w:r>
      <w:r w:rsidR="00752870">
        <w:rPr>
          <w:rFonts w:ascii="Times New Roman" w:hAnsi="Times New Roman" w:cs="Times New Roman"/>
          <w:noProof/>
        </w:rPr>
        <w:t>5</w:t>
      </w:r>
      <w:r w:rsidRPr="00164F90">
        <w:rPr>
          <w:rFonts w:ascii="Times New Roman" w:hAnsi="Times New Roman" w:cs="Times New Roman"/>
        </w:rPr>
        <w:fldChar w:fldCharType="end"/>
      </w:r>
      <w:r w:rsidRPr="00164F90">
        <w:rPr>
          <w:rFonts w:ascii="Times New Roman" w:hAnsi="Times New Roman" w:cs="Times New Roman"/>
        </w:rPr>
        <w:t xml:space="preserve"> – Wybór gry</w:t>
      </w:r>
      <w:bookmarkEnd w:id="31"/>
    </w:p>
    <w:p w14:paraId="18561E7C" w14:textId="4F4AE7C7" w:rsidR="00164F90" w:rsidRDefault="00D94096" w:rsidP="00582807">
      <w:pPr>
        <w:jc w:val="center"/>
        <w:rPr>
          <w:rFonts w:ascii="Times New Roman" w:hAnsi="Times New Roman" w:cs="Times New Roman"/>
          <w:sz w:val="20"/>
          <w:lang w:eastAsia="pl-PL"/>
        </w:rPr>
      </w:pPr>
      <w:r>
        <w:rPr>
          <w:rFonts w:ascii="Times New Roman" w:hAnsi="Times New Roman" w:cs="Times New Roman"/>
          <w:sz w:val="20"/>
          <w:lang w:eastAsia="pl-PL"/>
        </w:rPr>
        <w:pict w14:anchorId="7EED5ED4">
          <v:shape id="_x0000_i1031" type="#_x0000_t75" style="width:481.4pt;height:213.5pt">
            <v:imagedata r:id="rId18" o:title="Makiety-Wybór_gry_poprawione"/>
          </v:shape>
        </w:pict>
      </w:r>
    </w:p>
    <w:p w14:paraId="361BA909" w14:textId="77777777" w:rsidR="00582807" w:rsidRDefault="00582807" w:rsidP="00582807">
      <w:pPr>
        <w:rPr>
          <w:rFonts w:ascii="Times New Roman" w:hAnsi="Times New Roman" w:cs="Times New Roman"/>
          <w:sz w:val="20"/>
          <w:lang w:eastAsia="pl-PL"/>
        </w:rPr>
      </w:pPr>
      <w:r>
        <w:rPr>
          <w:rFonts w:ascii="Times New Roman" w:hAnsi="Times New Roman" w:cs="Times New Roman"/>
          <w:sz w:val="20"/>
          <w:lang w:eastAsia="pl-PL"/>
        </w:rPr>
        <w:t>Źródło: Opracowanie własne</w:t>
      </w:r>
    </w:p>
    <w:p w14:paraId="07AA94D0" w14:textId="487E8D8A" w:rsidR="00582807" w:rsidRDefault="00582807" w:rsidP="00582807">
      <w:pPr>
        <w:jc w:val="center"/>
        <w:rPr>
          <w:rFonts w:ascii="Times New Roman" w:hAnsi="Times New Roman" w:cs="Times New Roman"/>
          <w:sz w:val="20"/>
          <w:lang w:eastAsia="pl-PL"/>
        </w:rPr>
      </w:pPr>
    </w:p>
    <w:p w14:paraId="3A08C698" w14:textId="77777777" w:rsidR="00AC6569" w:rsidRDefault="00AC6569" w:rsidP="00AC6569">
      <w:pPr>
        <w:rPr>
          <w:rFonts w:ascii="Times New Roman" w:hAnsi="Times New Roman" w:cs="Times New Roman"/>
          <w:sz w:val="20"/>
          <w:lang w:eastAsia="pl-PL"/>
        </w:rPr>
      </w:pPr>
    </w:p>
    <w:p w14:paraId="2BE61CDF" w14:textId="1546CF2E" w:rsidR="00164F90" w:rsidRPr="00164F90" w:rsidRDefault="00164F90" w:rsidP="00F849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  <w:lang w:eastAsia="pl-PL"/>
        </w:rPr>
        <w:tab/>
        <w:t>Podstrona z wyborem gry jest dostępna tylko dla zalogowanych użytkowników. Nawigacja pozostaje taka sama jak w przypadku strony głównej.</w:t>
      </w:r>
      <w:r w:rsidR="00F849AB">
        <w:rPr>
          <w:rFonts w:ascii="Times New Roman" w:hAnsi="Times New Roman" w:cs="Times New Roman"/>
          <w:sz w:val="24"/>
          <w:szCs w:val="24"/>
          <w:lang w:eastAsia="pl-PL"/>
        </w:rPr>
        <w:t xml:space="preserve"> Na środku ekranu w kafelkach widnieją dostępne gry do wyboru przez uzytkownika, w których może szukać partnera do gry.</w:t>
      </w:r>
    </w:p>
    <w:p w14:paraId="14139369" w14:textId="4E0AD69F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10D86370" w14:textId="586B72B6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2D1CA4B5" w14:textId="3EE77F82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52136A34" w14:textId="4DDE2DC6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5F8ED972" w14:textId="0638E66D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4FEC8850" w14:textId="40363F0D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7C1DB554" w14:textId="1AC24F07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2B5E8E98" w14:textId="659128E5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0CDAC491" w14:textId="3FB3AD51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6B0CD091" w14:textId="65AA4A34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50ED8CB9" w14:textId="443C7B42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5F517BF3" w14:textId="540D0579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1297D7E3" w14:textId="6641ECA4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0A202CDE" w14:textId="0F65F999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562517DB" w14:textId="68110C04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7106DF06" w14:textId="2FA6E6C3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30EF8ACD" w14:textId="70ACAAA5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2B1B636B" w14:textId="54C1D3DD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2AE9B6E1" w14:textId="6319974C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67CE3C56" w14:textId="6DEDA780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513FC7CB" w14:textId="16E09EF9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423F8355" w14:textId="199E3BA8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66636575" w14:textId="0E383A02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1E1625E9" w14:textId="52B9248D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23BC04F3" w14:textId="7F169BF1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21695933" w14:textId="618FBBB0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622037AF" w14:textId="0905323C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2764CC5D" w14:textId="6100D7D6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78651497" w14:textId="58D3DB9E" w:rsid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01AEB569" w14:textId="77777777" w:rsidR="00164F90" w:rsidRPr="00164F90" w:rsidRDefault="00164F90" w:rsidP="004E23FD">
      <w:pPr>
        <w:rPr>
          <w:rFonts w:ascii="Times New Roman" w:hAnsi="Times New Roman" w:cs="Times New Roman"/>
          <w:sz w:val="20"/>
          <w:lang w:eastAsia="pl-PL"/>
        </w:rPr>
      </w:pPr>
    </w:p>
    <w:p w14:paraId="40C8A5CD" w14:textId="055497A6" w:rsidR="00D02FF9" w:rsidRDefault="00D02FF9" w:rsidP="00E30F33">
      <w:pPr>
        <w:pStyle w:val="Nagwek3"/>
        <w:spacing w:line="360" w:lineRule="auto"/>
        <w:rPr>
          <w:rFonts w:ascii="Times New Roman" w:hAnsi="Times New Roman"/>
          <w:sz w:val="24"/>
          <w:szCs w:val="24"/>
          <w:lang w:eastAsia="pl-PL"/>
        </w:rPr>
      </w:pPr>
      <w:r w:rsidRPr="00D02FF9">
        <w:rPr>
          <w:rFonts w:ascii="Times New Roman" w:hAnsi="Times New Roman"/>
          <w:sz w:val="24"/>
          <w:szCs w:val="24"/>
          <w:lang w:eastAsia="pl-PL"/>
        </w:rPr>
        <w:lastRenderedPageBreak/>
        <w:tab/>
      </w:r>
      <w:bookmarkStart w:id="32" w:name="_Toc101826205"/>
      <w:r w:rsidRPr="00D02FF9">
        <w:rPr>
          <w:rFonts w:ascii="Times New Roman" w:hAnsi="Times New Roman"/>
          <w:sz w:val="24"/>
          <w:szCs w:val="24"/>
          <w:lang w:eastAsia="pl-PL"/>
        </w:rPr>
        <w:t>3.4.3 Lista wszystkich użytkowników</w:t>
      </w:r>
      <w:r w:rsidR="00AC6569">
        <w:rPr>
          <w:rFonts w:ascii="Times New Roman" w:hAnsi="Times New Roman"/>
          <w:sz w:val="24"/>
          <w:szCs w:val="24"/>
          <w:lang w:eastAsia="pl-PL"/>
        </w:rPr>
        <w:t xml:space="preserve"> po wyborze gry</w:t>
      </w:r>
      <w:bookmarkEnd w:id="32"/>
    </w:p>
    <w:p w14:paraId="159C59FE" w14:textId="77777777" w:rsidR="00752870" w:rsidRDefault="00752870" w:rsidP="00752870">
      <w:r>
        <w:rPr>
          <w:lang w:eastAsia="pl-PL"/>
        </w:rPr>
        <w:tab/>
      </w:r>
    </w:p>
    <w:p w14:paraId="2A35196D" w14:textId="5CAA4FA6" w:rsidR="00752870" w:rsidRPr="00752870" w:rsidRDefault="00752870" w:rsidP="00752870">
      <w:pPr>
        <w:pStyle w:val="Legenda"/>
        <w:keepNext/>
        <w:rPr>
          <w:rFonts w:ascii="Times New Roman" w:hAnsi="Times New Roman" w:cs="Times New Roman"/>
        </w:rPr>
      </w:pPr>
      <w:r w:rsidRPr="00752870">
        <w:rPr>
          <w:rFonts w:ascii="Times New Roman" w:hAnsi="Times New Roman" w:cs="Times New Roman"/>
        </w:rPr>
        <w:t xml:space="preserve">Rysunek </w:t>
      </w:r>
      <w:r w:rsidRPr="00752870">
        <w:rPr>
          <w:rFonts w:ascii="Times New Roman" w:hAnsi="Times New Roman" w:cs="Times New Roman"/>
        </w:rPr>
        <w:fldChar w:fldCharType="begin"/>
      </w:r>
      <w:r w:rsidRPr="00752870">
        <w:rPr>
          <w:rFonts w:ascii="Times New Roman" w:hAnsi="Times New Roman" w:cs="Times New Roman"/>
        </w:rPr>
        <w:instrText xml:space="preserve"> SEQ Rysunek \* ARABIC </w:instrText>
      </w:r>
      <w:r w:rsidRPr="00752870">
        <w:rPr>
          <w:rFonts w:ascii="Times New Roman" w:hAnsi="Times New Roman" w:cs="Times New Roman"/>
        </w:rPr>
        <w:fldChar w:fldCharType="separate"/>
      </w:r>
      <w:r w:rsidRPr="00752870">
        <w:rPr>
          <w:rFonts w:ascii="Times New Roman" w:hAnsi="Times New Roman" w:cs="Times New Roman"/>
          <w:noProof/>
        </w:rPr>
        <w:t>6</w:t>
      </w:r>
      <w:r w:rsidRPr="00752870">
        <w:rPr>
          <w:rFonts w:ascii="Times New Roman" w:hAnsi="Times New Roman" w:cs="Times New Roman"/>
        </w:rPr>
        <w:fldChar w:fldCharType="end"/>
      </w:r>
      <w:r w:rsidRPr="00752870">
        <w:rPr>
          <w:rFonts w:ascii="Times New Roman" w:hAnsi="Times New Roman" w:cs="Times New Roman"/>
        </w:rPr>
        <w:t xml:space="preserve"> – Lista wszystkich użytkowników po wyborze gry</w:t>
      </w:r>
    </w:p>
    <w:p w14:paraId="194A63E2" w14:textId="01F7C466" w:rsidR="00752870" w:rsidRDefault="00D94096" w:rsidP="00752870">
      <w:pPr>
        <w:rPr>
          <w:lang w:eastAsia="pl-PL"/>
        </w:rPr>
      </w:pPr>
      <w:r>
        <w:rPr>
          <w:lang w:eastAsia="pl-PL"/>
        </w:rPr>
        <w:pict w14:anchorId="0A260FF8">
          <v:shape id="_x0000_i1032" type="#_x0000_t75" style="width:481.4pt;height:302.25pt">
            <v:imagedata r:id="rId19" o:title="Makiety-Lista_użytkowników_przed_wyszukaniem"/>
          </v:shape>
        </w:pict>
      </w:r>
    </w:p>
    <w:p w14:paraId="5080311A" w14:textId="60E8A575" w:rsidR="00752870" w:rsidRDefault="00752870" w:rsidP="00752870">
      <w:pPr>
        <w:rPr>
          <w:rFonts w:ascii="Times New Roman" w:hAnsi="Times New Roman" w:cs="Times New Roman"/>
          <w:sz w:val="20"/>
          <w:lang w:eastAsia="pl-PL"/>
        </w:rPr>
      </w:pPr>
      <w:r>
        <w:rPr>
          <w:rFonts w:ascii="Times New Roman" w:hAnsi="Times New Roman" w:cs="Times New Roman"/>
          <w:sz w:val="20"/>
          <w:lang w:eastAsia="pl-PL"/>
        </w:rPr>
        <w:t>Źródło: Opracowanie własne</w:t>
      </w:r>
    </w:p>
    <w:p w14:paraId="582072BD" w14:textId="6FDE9273" w:rsidR="00752870" w:rsidRDefault="00752870" w:rsidP="00752870">
      <w:pPr>
        <w:rPr>
          <w:rFonts w:ascii="Times New Roman" w:hAnsi="Times New Roman" w:cs="Times New Roman"/>
          <w:sz w:val="20"/>
          <w:lang w:eastAsia="pl-PL"/>
        </w:rPr>
      </w:pPr>
    </w:p>
    <w:p w14:paraId="48A54528" w14:textId="075AE148" w:rsidR="00752870" w:rsidRDefault="00752870" w:rsidP="00752870">
      <w:pPr>
        <w:rPr>
          <w:rFonts w:ascii="Times New Roman" w:hAnsi="Times New Roman" w:cs="Times New Roman"/>
          <w:sz w:val="20"/>
          <w:lang w:eastAsia="pl-PL"/>
        </w:rPr>
      </w:pPr>
    </w:p>
    <w:p w14:paraId="44814127" w14:textId="2DAD3F46" w:rsidR="00752870" w:rsidRDefault="00752870" w:rsidP="00752870">
      <w:pPr>
        <w:rPr>
          <w:rFonts w:ascii="Times New Roman" w:hAnsi="Times New Roman" w:cs="Times New Roman"/>
          <w:sz w:val="20"/>
          <w:lang w:eastAsia="pl-PL"/>
        </w:rPr>
      </w:pPr>
    </w:p>
    <w:p w14:paraId="6A612C8E" w14:textId="77777777" w:rsidR="00752870" w:rsidRPr="00E30F33" w:rsidRDefault="00752870" w:rsidP="00752870">
      <w:pPr>
        <w:rPr>
          <w:rFonts w:ascii="Times New Roman" w:hAnsi="Times New Roman" w:cs="Times New Roman"/>
          <w:sz w:val="20"/>
          <w:lang w:eastAsia="pl-PL"/>
        </w:rPr>
      </w:pPr>
    </w:p>
    <w:p w14:paraId="19363AF3" w14:textId="77777777" w:rsidR="00752870" w:rsidRDefault="00752870" w:rsidP="00752870">
      <w:pPr>
        <w:rPr>
          <w:lang w:eastAsia="pl-PL"/>
        </w:rPr>
      </w:pPr>
    </w:p>
    <w:p w14:paraId="6487878E" w14:textId="77777777" w:rsidR="00752870" w:rsidRPr="00752870" w:rsidRDefault="00752870" w:rsidP="00752870">
      <w:pPr>
        <w:rPr>
          <w:lang w:eastAsia="pl-PL"/>
        </w:rPr>
      </w:pPr>
    </w:p>
    <w:p w14:paraId="13A5D1B2" w14:textId="514B3968" w:rsidR="00D02FF9" w:rsidRPr="00D02FF9" w:rsidRDefault="00D02FF9" w:rsidP="00E30F33">
      <w:pPr>
        <w:pStyle w:val="Nagwek3"/>
        <w:spacing w:line="360" w:lineRule="auto"/>
        <w:rPr>
          <w:rFonts w:ascii="Times New Roman" w:hAnsi="Times New Roman"/>
          <w:sz w:val="24"/>
          <w:szCs w:val="24"/>
          <w:lang w:eastAsia="pl-PL"/>
        </w:rPr>
      </w:pPr>
      <w:r w:rsidRPr="00D02FF9">
        <w:rPr>
          <w:rFonts w:ascii="Times New Roman" w:hAnsi="Times New Roman"/>
          <w:sz w:val="24"/>
          <w:szCs w:val="24"/>
          <w:lang w:eastAsia="pl-PL"/>
        </w:rPr>
        <w:tab/>
      </w:r>
      <w:bookmarkStart w:id="33" w:name="_Toc101826206"/>
      <w:r w:rsidRPr="00D02FF9">
        <w:rPr>
          <w:rFonts w:ascii="Times New Roman" w:hAnsi="Times New Roman"/>
          <w:sz w:val="24"/>
          <w:szCs w:val="24"/>
          <w:lang w:eastAsia="pl-PL"/>
        </w:rPr>
        <w:t>3.4.4 Lista graczy wyszukanych przez algorytm</w:t>
      </w:r>
      <w:bookmarkEnd w:id="33"/>
    </w:p>
    <w:p w14:paraId="1D57E3C5" w14:textId="6D2B0109" w:rsidR="00D02FF9" w:rsidRPr="00D02FF9" w:rsidRDefault="00D02FF9" w:rsidP="00E30F33">
      <w:pPr>
        <w:pStyle w:val="Nagwek3"/>
        <w:spacing w:line="360" w:lineRule="auto"/>
        <w:rPr>
          <w:rFonts w:ascii="Times New Roman" w:hAnsi="Times New Roman"/>
          <w:sz w:val="24"/>
          <w:szCs w:val="24"/>
          <w:lang w:eastAsia="pl-PL"/>
        </w:rPr>
      </w:pPr>
      <w:r w:rsidRPr="00D02FF9">
        <w:rPr>
          <w:rFonts w:ascii="Times New Roman" w:hAnsi="Times New Roman"/>
          <w:sz w:val="24"/>
          <w:szCs w:val="24"/>
          <w:lang w:eastAsia="pl-PL"/>
        </w:rPr>
        <w:tab/>
      </w:r>
      <w:bookmarkStart w:id="34" w:name="_Toc101826207"/>
      <w:r w:rsidRPr="00D02FF9">
        <w:rPr>
          <w:rFonts w:ascii="Times New Roman" w:hAnsi="Times New Roman"/>
          <w:sz w:val="24"/>
          <w:szCs w:val="24"/>
          <w:lang w:eastAsia="pl-PL"/>
        </w:rPr>
        <w:t>3.4.5 Profil użytkownika</w:t>
      </w:r>
      <w:bookmarkEnd w:id="34"/>
    </w:p>
    <w:p w14:paraId="25D3A1B8" w14:textId="0E8407C0" w:rsidR="00D02FF9" w:rsidRPr="00D02FF9" w:rsidRDefault="00D02FF9" w:rsidP="00E30F33">
      <w:pPr>
        <w:pStyle w:val="Nagwek3"/>
        <w:spacing w:line="360" w:lineRule="auto"/>
        <w:rPr>
          <w:rFonts w:ascii="Times New Roman" w:hAnsi="Times New Roman"/>
          <w:sz w:val="24"/>
          <w:szCs w:val="24"/>
          <w:lang w:eastAsia="pl-PL"/>
        </w:rPr>
      </w:pPr>
      <w:r w:rsidRPr="00D02FF9">
        <w:rPr>
          <w:rFonts w:ascii="Times New Roman" w:hAnsi="Times New Roman"/>
          <w:sz w:val="24"/>
          <w:szCs w:val="24"/>
          <w:lang w:eastAsia="pl-PL"/>
        </w:rPr>
        <w:tab/>
      </w:r>
      <w:bookmarkStart w:id="35" w:name="_Toc101826208"/>
      <w:r w:rsidRPr="00D02FF9">
        <w:rPr>
          <w:rFonts w:ascii="Times New Roman" w:hAnsi="Times New Roman"/>
          <w:sz w:val="24"/>
          <w:szCs w:val="24"/>
          <w:lang w:eastAsia="pl-PL"/>
        </w:rPr>
        <w:t>3.4.5 Profil innego użytkownika</w:t>
      </w:r>
      <w:bookmarkEnd w:id="35"/>
    </w:p>
    <w:p w14:paraId="25992037" w14:textId="7B023AFC" w:rsidR="00A35956" w:rsidRDefault="00A35956" w:rsidP="00E30F33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36" w:name="_Toc101826209"/>
      <w:r w:rsidRPr="00A35956">
        <w:rPr>
          <w:rFonts w:ascii="Times New Roman" w:hAnsi="Times New Roman"/>
          <w:i w:val="0"/>
          <w:iCs w:val="0"/>
          <w:sz w:val="26"/>
          <w:szCs w:val="26"/>
          <w:lang w:eastAsia="pl-PL"/>
        </w:rPr>
        <w:t>3.5 Struktura bazy danych</w:t>
      </w:r>
      <w:bookmarkEnd w:id="36"/>
    </w:p>
    <w:p w14:paraId="1F9DD766" w14:textId="055D35A8" w:rsidR="0024111F" w:rsidRDefault="0024111F" w:rsidP="0024111F">
      <w:pPr>
        <w:rPr>
          <w:lang w:eastAsia="pl-PL"/>
        </w:rPr>
      </w:pPr>
    </w:p>
    <w:p w14:paraId="63E01A16" w14:textId="535E6F11" w:rsidR="0024111F" w:rsidRDefault="0024111F" w:rsidP="0024111F">
      <w:pPr>
        <w:rPr>
          <w:lang w:eastAsia="pl-PL"/>
        </w:rPr>
      </w:pPr>
    </w:p>
    <w:p w14:paraId="68D7AE4C" w14:textId="419A2BAF" w:rsidR="0024111F" w:rsidRDefault="0024111F" w:rsidP="0024111F">
      <w:pPr>
        <w:rPr>
          <w:lang w:eastAsia="pl-PL"/>
        </w:rPr>
      </w:pPr>
    </w:p>
    <w:p w14:paraId="528AA945" w14:textId="41454EEF" w:rsidR="0024111F" w:rsidRDefault="0024111F" w:rsidP="0024111F">
      <w:pPr>
        <w:rPr>
          <w:lang w:eastAsia="pl-PL"/>
        </w:rPr>
      </w:pPr>
    </w:p>
    <w:p w14:paraId="1AF1FA39" w14:textId="55E71D7B" w:rsidR="0024111F" w:rsidRDefault="0024111F" w:rsidP="0024111F">
      <w:pPr>
        <w:rPr>
          <w:lang w:eastAsia="pl-PL"/>
        </w:rPr>
      </w:pPr>
    </w:p>
    <w:p w14:paraId="1E62E5E8" w14:textId="1C533A5F" w:rsidR="0024111F" w:rsidRDefault="0024111F" w:rsidP="0024111F">
      <w:pPr>
        <w:rPr>
          <w:lang w:eastAsia="pl-PL"/>
        </w:rPr>
      </w:pPr>
    </w:p>
    <w:p w14:paraId="3FF31B77" w14:textId="505B728E" w:rsidR="0024111F" w:rsidRDefault="0024111F" w:rsidP="0024111F">
      <w:pPr>
        <w:rPr>
          <w:lang w:eastAsia="pl-PL"/>
        </w:rPr>
      </w:pPr>
    </w:p>
    <w:p w14:paraId="5F46A294" w14:textId="516EEB62" w:rsidR="0024111F" w:rsidRDefault="0024111F" w:rsidP="0024111F">
      <w:pPr>
        <w:rPr>
          <w:lang w:eastAsia="pl-PL"/>
        </w:rPr>
      </w:pPr>
    </w:p>
    <w:p w14:paraId="2748F2C8" w14:textId="387849CA" w:rsidR="0024111F" w:rsidRDefault="0024111F" w:rsidP="0024111F">
      <w:pPr>
        <w:rPr>
          <w:lang w:eastAsia="pl-PL"/>
        </w:rPr>
      </w:pPr>
    </w:p>
    <w:p w14:paraId="79B3A2DF" w14:textId="5A995523" w:rsidR="0024111F" w:rsidRDefault="0024111F" w:rsidP="0024111F">
      <w:pPr>
        <w:rPr>
          <w:lang w:eastAsia="pl-PL"/>
        </w:rPr>
      </w:pPr>
    </w:p>
    <w:p w14:paraId="47640B76" w14:textId="4260EBD6" w:rsidR="0024111F" w:rsidRDefault="0024111F" w:rsidP="0024111F">
      <w:pPr>
        <w:rPr>
          <w:lang w:eastAsia="pl-PL"/>
        </w:rPr>
      </w:pPr>
    </w:p>
    <w:p w14:paraId="1B443ED2" w14:textId="27C8E8AE" w:rsidR="0024111F" w:rsidRDefault="0024111F" w:rsidP="0024111F">
      <w:pPr>
        <w:rPr>
          <w:lang w:eastAsia="pl-PL"/>
        </w:rPr>
      </w:pPr>
    </w:p>
    <w:p w14:paraId="61931069" w14:textId="487139B3" w:rsidR="0024111F" w:rsidRDefault="0024111F" w:rsidP="0024111F">
      <w:pPr>
        <w:rPr>
          <w:lang w:eastAsia="pl-PL"/>
        </w:rPr>
      </w:pPr>
    </w:p>
    <w:p w14:paraId="3ABF75DF" w14:textId="02F13B14" w:rsidR="0024111F" w:rsidRDefault="0024111F" w:rsidP="0024111F">
      <w:pPr>
        <w:rPr>
          <w:lang w:eastAsia="pl-PL"/>
        </w:rPr>
      </w:pPr>
    </w:p>
    <w:p w14:paraId="7B742675" w14:textId="04A28963" w:rsidR="0024111F" w:rsidRDefault="0024111F" w:rsidP="0024111F">
      <w:pPr>
        <w:rPr>
          <w:lang w:eastAsia="pl-PL"/>
        </w:rPr>
      </w:pPr>
    </w:p>
    <w:p w14:paraId="6A7D497E" w14:textId="695E5E6C" w:rsidR="0024111F" w:rsidRDefault="0024111F" w:rsidP="0024111F">
      <w:pPr>
        <w:rPr>
          <w:lang w:eastAsia="pl-PL"/>
        </w:rPr>
      </w:pPr>
    </w:p>
    <w:p w14:paraId="64594999" w14:textId="38E1E6C0" w:rsidR="0024111F" w:rsidRDefault="0024111F" w:rsidP="0024111F">
      <w:pPr>
        <w:rPr>
          <w:lang w:eastAsia="pl-PL"/>
        </w:rPr>
      </w:pPr>
    </w:p>
    <w:p w14:paraId="4D5E32FC" w14:textId="018DA627" w:rsidR="0024111F" w:rsidRDefault="0024111F" w:rsidP="0024111F">
      <w:pPr>
        <w:rPr>
          <w:lang w:eastAsia="pl-PL"/>
        </w:rPr>
      </w:pPr>
    </w:p>
    <w:p w14:paraId="322BDA8B" w14:textId="5B5D6271" w:rsidR="0024111F" w:rsidRDefault="0024111F" w:rsidP="0024111F">
      <w:pPr>
        <w:rPr>
          <w:lang w:eastAsia="pl-PL"/>
        </w:rPr>
      </w:pPr>
    </w:p>
    <w:p w14:paraId="289667FD" w14:textId="309097D8" w:rsidR="0024111F" w:rsidRDefault="0024111F" w:rsidP="0024111F">
      <w:pPr>
        <w:rPr>
          <w:lang w:eastAsia="pl-PL"/>
        </w:rPr>
      </w:pPr>
    </w:p>
    <w:p w14:paraId="361DFBEE" w14:textId="7CF494E0" w:rsidR="0024111F" w:rsidRDefault="0024111F" w:rsidP="0024111F">
      <w:pPr>
        <w:rPr>
          <w:lang w:eastAsia="pl-PL"/>
        </w:rPr>
      </w:pPr>
    </w:p>
    <w:p w14:paraId="4E006011" w14:textId="5408CDEB" w:rsidR="0024111F" w:rsidRDefault="0024111F" w:rsidP="0024111F">
      <w:pPr>
        <w:rPr>
          <w:lang w:eastAsia="pl-PL"/>
        </w:rPr>
      </w:pPr>
    </w:p>
    <w:p w14:paraId="70D09020" w14:textId="6D4BBE8B" w:rsidR="0024111F" w:rsidRDefault="0024111F" w:rsidP="0024111F">
      <w:pPr>
        <w:rPr>
          <w:lang w:eastAsia="pl-PL"/>
        </w:rPr>
      </w:pPr>
    </w:p>
    <w:p w14:paraId="0DD9BED4" w14:textId="173537B6" w:rsidR="0024111F" w:rsidRDefault="0024111F" w:rsidP="0024111F">
      <w:pPr>
        <w:rPr>
          <w:lang w:eastAsia="pl-PL"/>
        </w:rPr>
      </w:pPr>
    </w:p>
    <w:p w14:paraId="6FA6FA96" w14:textId="34AD929C" w:rsidR="0024111F" w:rsidRDefault="0024111F" w:rsidP="0024111F">
      <w:pPr>
        <w:rPr>
          <w:lang w:eastAsia="pl-PL"/>
        </w:rPr>
      </w:pPr>
    </w:p>
    <w:p w14:paraId="01DE27F8" w14:textId="3870A3E9" w:rsidR="0024111F" w:rsidRDefault="0024111F" w:rsidP="0024111F">
      <w:pPr>
        <w:rPr>
          <w:lang w:eastAsia="pl-PL"/>
        </w:rPr>
      </w:pPr>
    </w:p>
    <w:p w14:paraId="544CE381" w14:textId="17F6C424" w:rsidR="0024111F" w:rsidRDefault="0024111F" w:rsidP="0024111F">
      <w:pPr>
        <w:rPr>
          <w:lang w:eastAsia="pl-PL"/>
        </w:rPr>
      </w:pPr>
    </w:p>
    <w:p w14:paraId="70CF4CDA" w14:textId="4C49AAED" w:rsidR="0024111F" w:rsidRDefault="0024111F" w:rsidP="0024111F">
      <w:pPr>
        <w:rPr>
          <w:lang w:eastAsia="pl-PL"/>
        </w:rPr>
      </w:pPr>
    </w:p>
    <w:p w14:paraId="412F21E3" w14:textId="559C808F" w:rsidR="0024111F" w:rsidRDefault="0024111F" w:rsidP="0024111F">
      <w:pPr>
        <w:rPr>
          <w:lang w:eastAsia="pl-PL"/>
        </w:rPr>
      </w:pPr>
    </w:p>
    <w:p w14:paraId="6FFCD13A" w14:textId="45406C18" w:rsidR="0024111F" w:rsidRDefault="0024111F" w:rsidP="0024111F">
      <w:pPr>
        <w:rPr>
          <w:lang w:eastAsia="pl-PL"/>
        </w:rPr>
      </w:pPr>
    </w:p>
    <w:p w14:paraId="537FB11B" w14:textId="3C0B034A" w:rsidR="0024111F" w:rsidRDefault="0024111F" w:rsidP="0024111F">
      <w:pPr>
        <w:rPr>
          <w:lang w:eastAsia="pl-PL"/>
        </w:rPr>
      </w:pPr>
    </w:p>
    <w:p w14:paraId="0D89F4FE" w14:textId="40DC9786" w:rsidR="0024111F" w:rsidRDefault="0024111F" w:rsidP="0024111F">
      <w:pPr>
        <w:rPr>
          <w:lang w:eastAsia="pl-PL"/>
        </w:rPr>
      </w:pPr>
    </w:p>
    <w:p w14:paraId="69ADC4FC" w14:textId="303B53E1" w:rsidR="0024111F" w:rsidRDefault="0024111F" w:rsidP="0024111F">
      <w:pPr>
        <w:rPr>
          <w:lang w:eastAsia="pl-PL"/>
        </w:rPr>
      </w:pPr>
    </w:p>
    <w:p w14:paraId="6F0D998E" w14:textId="1571B0C7" w:rsidR="0024111F" w:rsidRDefault="0024111F" w:rsidP="0024111F">
      <w:pPr>
        <w:rPr>
          <w:lang w:eastAsia="pl-PL"/>
        </w:rPr>
      </w:pPr>
    </w:p>
    <w:p w14:paraId="45976CC7" w14:textId="47BDD81E" w:rsidR="0024111F" w:rsidRDefault="0024111F" w:rsidP="0024111F">
      <w:pPr>
        <w:rPr>
          <w:lang w:eastAsia="pl-PL"/>
        </w:rPr>
      </w:pPr>
    </w:p>
    <w:p w14:paraId="5918C340" w14:textId="0CDB92CC" w:rsidR="0024111F" w:rsidRDefault="0024111F" w:rsidP="0024111F">
      <w:pPr>
        <w:rPr>
          <w:lang w:eastAsia="pl-PL"/>
        </w:rPr>
      </w:pPr>
    </w:p>
    <w:p w14:paraId="5E9B5594" w14:textId="4D151808" w:rsidR="0024111F" w:rsidRDefault="0024111F" w:rsidP="0024111F">
      <w:pPr>
        <w:rPr>
          <w:lang w:eastAsia="pl-PL"/>
        </w:rPr>
      </w:pPr>
    </w:p>
    <w:p w14:paraId="3D47D1DC" w14:textId="78E11ED0" w:rsidR="0024111F" w:rsidRDefault="0024111F" w:rsidP="0024111F">
      <w:pPr>
        <w:rPr>
          <w:lang w:eastAsia="pl-PL"/>
        </w:rPr>
      </w:pPr>
    </w:p>
    <w:p w14:paraId="6F680134" w14:textId="29512B45" w:rsidR="0024111F" w:rsidRDefault="0024111F" w:rsidP="0024111F">
      <w:pPr>
        <w:rPr>
          <w:lang w:eastAsia="pl-PL"/>
        </w:rPr>
      </w:pPr>
    </w:p>
    <w:p w14:paraId="29F5C977" w14:textId="52FC99B1" w:rsidR="0024111F" w:rsidRDefault="0024111F" w:rsidP="0024111F">
      <w:pPr>
        <w:rPr>
          <w:lang w:eastAsia="pl-PL"/>
        </w:rPr>
      </w:pPr>
    </w:p>
    <w:p w14:paraId="3FA1095F" w14:textId="0AFEBC0E" w:rsidR="0024111F" w:rsidRDefault="0024111F" w:rsidP="0024111F">
      <w:pPr>
        <w:rPr>
          <w:lang w:eastAsia="pl-PL"/>
        </w:rPr>
      </w:pPr>
    </w:p>
    <w:p w14:paraId="698112B7" w14:textId="3E52C699" w:rsidR="0024111F" w:rsidRDefault="0024111F" w:rsidP="0024111F">
      <w:pPr>
        <w:rPr>
          <w:lang w:eastAsia="pl-PL"/>
        </w:rPr>
      </w:pPr>
    </w:p>
    <w:p w14:paraId="0899AD7B" w14:textId="5154F137" w:rsidR="0024111F" w:rsidRDefault="0024111F" w:rsidP="0024111F">
      <w:pPr>
        <w:rPr>
          <w:lang w:eastAsia="pl-PL"/>
        </w:rPr>
      </w:pPr>
    </w:p>
    <w:p w14:paraId="42B6B2C2" w14:textId="6B0AC97D" w:rsidR="0024111F" w:rsidRDefault="0024111F" w:rsidP="0024111F">
      <w:pPr>
        <w:rPr>
          <w:lang w:eastAsia="pl-PL"/>
        </w:rPr>
      </w:pPr>
    </w:p>
    <w:p w14:paraId="17E0B6A6" w14:textId="2759CF7B" w:rsidR="0024111F" w:rsidRDefault="0024111F" w:rsidP="0024111F">
      <w:pPr>
        <w:rPr>
          <w:lang w:eastAsia="pl-PL"/>
        </w:rPr>
      </w:pPr>
    </w:p>
    <w:p w14:paraId="3B797647" w14:textId="18A16707" w:rsidR="0024111F" w:rsidRDefault="0024111F" w:rsidP="0024111F">
      <w:pPr>
        <w:rPr>
          <w:lang w:eastAsia="pl-PL"/>
        </w:rPr>
      </w:pPr>
    </w:p>
    <w:p w14:paraId="280C6286" w14:textId="57896D3B" w:rsidR="0024111F" w:rsidRPr="005D77E6" w:rsidRDefault="0024111F" w:rsidP="0024111F">
      <w:pPr>
        <w:pStyle w:val="Nagwek1"/>
        <w:spacing w:line="360" w:lineRule="auto"/>
        <w:rPr>
          <w:rFonts w:ascii="Times New Roman" w:hAnsi="Times New Roman"/>
          <w:sz w:val="40"/>
          <w:szCs w:val="40"/>
        </w:rPr>
      </w:pPr>
      <w:bookmarkStart w:id="37" w:name="_Toc101826210"/>
      <w:r w:rsidRPr="005D77E6">
        <w:rPr>
          <w:rFonts w:ascii="Times New Roman" w:hAnsi="Times New Roman"/>
          <w:sz w:val="40"/>
          <w:szCs w:val="40"/>
        </w:rPr>
        <w:t>Rozdział I</w:t>
      </w:r>
      <w:r>
        <w:rPr>
          <w:rFonts w:ascii="Times New Roman" w:hAnsi="Times New Roman"/>
          <w:sz w:val="40"/>
          <w:szCs w:val="40"/>
        </w:rPr>
        <w:t>V</w:t>
      </w:r>
      <w:bookmarkEnd w:id="37"/>
    </w:p>
    <w:p w14:paraId="4008B37F" w14:textId="48D79BD5" w:rsidR="00894A8E" w:rsidRPr="00894A8E" w:rsidRDefault="00894A8E" w:rsidP="003D0C6B">
      <w:pPr>
        <w:pStyle w:val="Nagwek1"/>
        <w:spacing w:line="360" w:lineRule="auto"/>
        <w:rPr>
          <w:rFonts w:ascii="Times New Roman" w:hAnsi="Times New Roman"/>
          <w:sz w:val="28"/>
          <w:szCs w:val="28"/>
          <w:lang w:eastAsia="pl-PL"/>
        </w:rPr>
      </w:pPr>
      <w:bookmarkStart w:id="38" w:name="_Toc101826211"/>
      <w:r w:rsidRPr="00894A8E">
        <w:rPr>
          <w:rFonts w:ascii="Times New Roman" w:hAnsi="Times New Roman"/>
          <w:sz w:val="28"/>
          <w:szCs w:val="28"/>
          <w:lang w:eastAsia="pl-PL"/>
        </w:rPr>
        <w:t>4. Interfejsy</w:t>
      </w:r>
      <w:r w:rsidR="0024111F">
        <w:rPr>
          <w:rFonts w:ascii="Times New Roman" w:hAnsi="Times New Roman"/>
          <w:sz w:val="28"/>
          <w:szCs w:val="28"/>
          <w:lang w:eastAsia="pl-PL"/>
        </w:rPr>
        <w:t xml:space="preserve"> aplikacji</w:t>
      </w:r>
      <w:bookmarkEnd w:id="38"/>
    </w:p>
    <w:p w14:paraId="00054459" w14:textId="651BAAC6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717360B8" w14:textId="72526508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5DFADD37" w14:textId="7C0563D0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75D324C9" w14:textId="40372789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1EF477A2" w14:textId="239E328F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07064DFA" w14:textId="17EA21E0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0C224EBE" w14:textId="1B3383A0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224D583C" w14:textId="0C3EB7BD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5D1B7B24" w14:textId="024FF7BD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66C9987F" w14:textId="77777777" w:rsidR="00894A8E" w:rsidRDefault="00894A8E" w:rsidP="00894A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eastAsia="pl-PL"/>
        </w:rPr>
      </w:pPr>
    </w:p>
    <w:p w14:paraId="1767EFC4" w14:textId="5EEC3985" w:rsidR="00894A8E" w:rsidRPr="00673DA3" w:rsidRDefault="00894A8E" w:rsidP="00AC6569">
      <w:pPr>
        <w:pStyle w:val="Nagwek1"/>
        <w:spacing w:line="360" w:lineRule="auto"/>
        <w:rPr>
          <w:rFonts w:ascii="Times New Roman" w:hAnsi="Times New Roman"/>
          <w:sz w:val="40"/>
          <w:szCs w:val="40"/>
        </w:rPr>
      </w:pPr>
      <w:bookmarkStart w:id="39" w:name="_Toc101826212"/>
      <w:r w:rsidRPr="00673DA3">
        <w:rPr>
          <w:rFonts w:ascii="Times New Roman" w:hAnsi="Times New Roman"/>
          <w:sz w:val="40"/>
          <w:szCs w:val="40"/>
        </w:rPr>
        <w:lastRenderedPageBreak/>
        <w:t>Rozdział V</w:t>
      </w:r>
      <w:bookmarkEnd w:id="39"/>
    </w:p>
    <w:p w14:paraId="199F91C9" w14:textId="375585F1" w:rsidR="00894A8E" w:rsidRDefault="00894A8E" w:rsidP="003D0C6B">
      <w:pPr>
        <w:pStyle w:val="Nagwek1"/>
        <w:spacing w:line="360" w:lineRule="auto"/>
        <w:rPr>
          <w:rFonts w:ascii="Times New Roman" w:hAnsi="Times New Roman"/>
          <w:sz w:val="28"/>
          <w:szCs w:val="28"/>
          <w:lang w:eastAsia="pl-PL"/>
        </w:rPr>
      </w:pPr>
      <w:bookmarkStart w:id="40" w:name="_Toc101826213"/>
      <w:r w:rsidRPr="00894A8E">
        <w:rPr>
          <w:rFonts w:ascii="Times New Roman" w:hAnsi="Times New Roman"/>
          <w:sz w:val="28"/>
          <w:szCs w:val="28"/>
          <w:lang w:eastAsia="pl-PL"/>
        </w:rPr>
        <w:t>5. Implementacja</w:t>
      </w:r>
      <w:bookmarkEnd w:id="40"/>
    </w:p>
    <w:p w14:paraId="67002E8A" w14:textId="56B73DD3" w:rsidR="00936A29" w:rsidRPr="00936A29" w:rsidRDefault="00936A29" w:rsidP="00936A29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lang w:eastAsia="pl-PL"/>
        </w:rPr>
        <w:tab/>
      </w:r>
      <w:r>
        <w:rPr>
          <w:rFonts w:ascii="Times New Roman" w:hAnsi="Times New Roman" w:cs="Times New Roman"/>
          <w:sz w:val="24"/>
          <w:szCs w:val="24"/>
          <w:lang w:eastAsia="pl-PL"/>
        </w:rPr>
        <w:t>Piąty rozdział jest poświęcony implementacji. Poniżej zostały przedstawione wykorzystane technologie do stworzenia systemu oraz środowiska robocze.</w:t>
      </w:r>
      <w:r w:rsidR="007A1473">
        <w:rPr>
          <w:rFonts w:ascii="Times New Roman" w:hAnsi="Times New Roman" w:cs="Times New Roman"/>
          <w:sz w:val="24"/>
          <w:szCs w:val="24"/>
          <w:lang w:eastAsia="pl-PL"/>
        </w:rPr>
        <w:t xml:space="preserve"> Również przedstawione zostały najbardziej interesujące fragmenty kodu.</w:t>
      </w:r>
    </w:p>
    <w:p w14:paraId="17D93696" w14:textId="64686747" w:rsidR="003D0C6B" w:rsidRPr="00A640DD" w:rsidRDefault="002635CC" w:rsidP="00C1644C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41" w:name="_Toc101826214"/>
      <w:r w:rsidRPr="00A640DD">
        <w:rPr>
          <w:rFonts w:ascii="Times New Roman" w:hAnsi="Times New Roman"/>
          <w:i w:val="0"/>
          <w:iCs w:val="0"/>
          <w:sz w:val="26"/>
          <w:szCs w:val="26"/>
          <w:lang w:eastAsia="pl-PL"/>
        </w:rPr>
        <w:t>5.1 Wykorzystane technologie</w:t>
      </w:r>
      <w:bookmarkEnd w:id="41"/>
    </w:p>
    <w:p w14:paraId="144F0A94" w14:textId="5D3616BA" w:rsidR="00936A29" w:rsidRDefault="00F503FF" w:rsidP="00F503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HTML5</w:t>
      </w:r>
    </w:p>
    <w:p w14:paraId="7F12C677" w14:textId="588607F5" w:rsidR="00F503FF" w:rsidRPr="005A7495" w:rsidRDefault="008276D7" w:rsidP="005A74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pl-PL"/>
        </w:rPr>
        <w:tab/>
      </w:r>
      <w:r w:rsidRPr="005A7495">
        <w:rPr>
          <w:rFonts w:ascii="Times New Roman" w:hAnsi="Times New Roman" w:cs="Times New Roman"/>
          <w:sz w:val="24"/>
          <w:szCs w:val="24"/>
          <w:lang w:eastAsia="pl-PL"/>
        </w:rPr>
        <w:t>Hipertekstowy język znaczników</w:t>
      </w:r>
      <w:r w:rsidR="002C3996">
        <w:rPr>
          <w:rFonts w:ascii="Times New Roman" w:hAnsi="Times New Roman" w:cs="Times New Roman"/>
          <w:sz w:val="24"/>
          <w:szCs w:val="24"/>
          <w:lang w:eastAsia="pl-PL"/>
        </w:rPr>
        <w:t>(ang. HyperText Markup Language)</w:t>
      </w:r>
      <w:r w:rsidRPr="005A7495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 w:rsidR="005A7495">
        <w:rPr>
          <w:rFonts w:ascii="Times New Roman" w:hAnsi="Times New Roman" w:cs="Times New Roman"/>
          <w:sz w:val="24"/>
          <w:szCs w:val="24"/>
          <w:lang w:eastAsia="pl-PL"/>
        </w:rPr>
        <w:t>–</w:t>
      </w:r>
      <w:r w:rsidRPr="005A7495"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 w:rsidR="005A7495" w:rsidRPr="005A7495">
        <w:rPr>
          <w:rFonts w:ascii="Times New Roman" w:hAnsi="Times New Roman" w:cs="Times New Roman"/>
          <w:sz w:val="24"/>
          <w:szCs w:val="24"/>
          <w:lang w:eastAsia="pl-PL"/>
        </w:rPr>
        <w:t>j</w:t>
      </w:r>
      <w:r w:rsidR="005A7495">
        <w:rPr>
          <w:rFonts w:ascii="Times New Roman" w:hAnsi="Times New Roman" w:cs="Times New Roman"/>
          <w:sz w:val="24"/>
          <w:szCs w:val="24"/>
          <w:lang w:eastAsia="pl-PL"/>
        </w:rPr>
        <w:t>est to kod używany do tworzenia struktury strony internetowej i jej zawartości</w:t>
      </w:r>
      <w:r w:rsidR="005A7495">
        <w:rPr>
          <w:rStyle w:val="Odwoanieprzypisudolnego"/>
          <w:rFonts w:ascii="Times New Roman" w:hAnsi="Times New Roman" w:cs="Times New Roman"/>
          <w:sz w:val="24"/>
          <w:szCs w:val="24"/>
          <w:lang w:eastAsia="pl-PL"/>
        </w:rPr>
        <w:footnoteReference w:id="8"/>
      </w:r>
      <w:r w:rsidR="005A7495">
        <w:rPr>
          <w:rFonts w:ascii="Times New Roman" w:hAnsi="Times New Roman" w:cs="Times New Roman"/>
          <w:sz w:val="24"/>
          <w:szCs w:val="24"/>
          <w:lang w:eastAsia="pl-PL"/>
        </w:rPr>
        <w:t>.</w:t>
      </w:r>
    </w:p>
    <w:p w14:paraId="24CA6BE9" w14:textId="173A4EF5" w:rsidR="00F503FF" w:rsidRDefault="00F503FF" w:rsidP="00F503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5A7495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CSS3</w:t>
      </w:r>
    </w:p>
    <w:p w14:paraId="32F3D34A" w14:textId="001C8CF1" w:rsidR="005A7495" w:rsidRPr="005A7495" w:rsidRDefault="005A7495" w:rsidP="00F503F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pl-PL"/>
        </w:rPr>
        <w:tab/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Kaskadowe arkusze styli(ang. Cascading Style Sheets) – CSS jest używany do nadania </w:t>
      </w:r>
      <w:r w:rsidR="002C3996">
        <w:rPr>
          <w:rFonts w:ascii="Times New Roman" w:hAnsi="Times New Roman" w:cs="Times New Roman"/>
          <w:sz w:val="24"/>
          <w:szCs w:val="24"/>
          <w:lang w:eastAsia="pl-PL"/>
        </w:rPr>
        <w:t>wyglądu stronie internetowej i rozmieszczania elementów po niej.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</w:p>
    <w:p w14:paraId="584C3A0E" w14:textId="21226328" w:rsidR="00F503FF" w:rsidRDefault="00F503FF" w:rsidP="00F503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GB" w:eastAsia="pl-PL"/>
        </w:rPr>
      </w:pPr>
      <w:r w:rsidRPr="00D94096">
        <w:rPr>
          <w:rFonts w:ascii="Times New Roman" w:hAnsi="Times New Roman" w:cs="Times New Roman"/>
          <w:b/>
          <w:bCs/>
          <w:sz w:val="24"/>
          <w:szCs w:val="24"/>
          <w:lang w:val="en-GB" w:eastAsia="pl-PL"/>
        </w:rPr>
        <w:t>JAVASCRIPT</w:t>
      </w:r>
    </w:p>
    <w:p w14:paraId="3F42B0F3" w14:textId="54532C9F" w:rsidR="009B36A1" w:rsidRPr="009B36A1" w:rsidRDefault="009B36A1" w:rsidP="00F503FF">
      <w:p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GB" w:eastAsia="pl-PL"/>
        </w:rPr>
        <w:tab/>
      </w:r>
      <w:r w:rsidRPr="009B36A1">
        <w:rPr>
          <w:rFonts w:ascii="Times New Roman" w:hAnsi="Times New Roman" w:cs="Times New Roman"/>
          <w:sz w:val="24"/>
          <w:szCs w:val="24"/>
          <w:lang w:eastAsia="pl-PL"/>
        </w:rPr>
        <w:t>Język programowania wysokiego p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oziomu stworzony przez firmę Netscape. Najczęściej stosowany przy stronach internetowych. </w:t>
      </w:r>
    </w:p>
    <w:p w14:paraId="22B0CF9B" w14:textId="677E88DE" w:rsidR="00F503FF" w:rsidRPr="009B36A1" w:rsidRDefault="00F503FF" w:rsidP="00F503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 w:rsidRPr="009B36A1"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JQUERY</w:t>
      </w:r>
    </w:p>
    <w:p w14:paraId="7C55A295" w14:textId="6D1BF184" w:rsidR="00F503FF" w:rsidRPr="008276D7" w:rsidRDefault="00F503FF" w:rsidP="00F503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GB" w:eastAsia="pl-PL"/>
        </w:rPr>
      </w:pPr>
      <w:r w:rsidRPr="008276D7">
        <w:rPr>
          <w:rFonts w:ascii="Times New Roman" w:hAnsi="Times New Roman" w:cs="Times New Roman"/>
          <w:b/>
          <w:bCs/>
          <w:sz w:val="24"/>
          <w:szCs w:val="24"/>
          <w:lang w:val="en-GB" w:eastAsia="pl-PL"/>
        </w:rPr>
        <w:t>AJAX</w:t>
      </w:r>
    </w:p>
    <w:p w14:paraId="640D395B" w14:textId="5805E8B1" w:rsidR="00484CE3" w:rsidRPr="00484CE3" w:rsidRDefault="00484CE3" w:rsidP="005A74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pl-PL"/>
        </w:rPr>
      </w:pPr>
      <w:r w:rsidRPr="008276D7">
        <w:rPr>
          <w:rFonts w:ascii="Times New Roman" w:hAnsi="Times New Roman" w:cs="Times New Roman"/>
          <w:sz w:val="24"/>
          <w:szCs w:val="24"/>
          <w:lang w:val="en-GB" w:eastAsia="pl-PL"/>
        </w:rPr>
        <w:tab/>
      </w:r>
      <w:r w:rsidRPr="00D94096">
        <w:rPr>
          <w:rFonts w:ascii="Times New Roman" w:hAnsi="Times New Roman" w:cs="Times New Roman"/>
          <w:sz w:val="24"/>
          <w:szCs w:val="24"/>
          <w:lang w:val="en-GB" w:eastAsia="pl-PL"/>
        </w:rPr>
        <w:t>Asynchroniczny JavaScript i XML</w:t>
      </w:r>
      <w:r w:rsidR="00BB4868" w:rsidRPr="00D94096">
        <w:rPr>
          <w:rFonts w:ascii="Times New Roman" w:hAnsi="Times New Roman" w:cs="Times New Roman"/>
          <w:sz w:val="24"/>
          <w:szCs w:val="24"/>
          <w:lang w:val="en-GB" w:eastAsia="pl-PL"/>
        </w:rPr>
        <w:t xml:space="preserve">(ang. </w:t>
      </w:r>
      <w:r w:rsidR="00BB4868">
        <w:rPr>
          <w:rFonts w:ascii="Times New Roman" w:hAnsi="Times New Roman" w:cs="Times New Roman"/>
          <w:sz w:val="24"/>
          <w:szCs w:val="24"/>
          <w:lang w:eastAsia="pl-PL"/>
        </w:rPr>
        <w:t>Asynchronous JavaScript and XML) – Polega na pobieraniu danych z serwera,a następnie wprowadzanie ich dynamicznie na stronie internetowej lub aplikacji mobilnej</w:t>
      </w:r>
      <w:r>
        <w:rPr>
          <w:rFonts w:ascii="Times New Roman" w:hAnsi="Times New Roman" w:cs="Times New Roman"/>
          <w:sz w:val="24"/>
          <w:szCs w:val="24"/>
          <w:lang w:eastAsia="pl-PL"/>
        </w:rPr>
        <w:t xml:space="preserve"> </w:t>
      </w:r>
      <w:r w:rsidR="00BB4868">
        <w:rPr>
          <w:rFonts w:ascii="Times New Roman" w:hAnsi="Times New Roman" w:cs="Times New Roman"/>
          <w:sz w:val="24"/>
          <w:szCs w:val="24"/>
          <w:lang w:eastAsia="pl-PL"/>
        </w:rPr>
        <w:t>bez przeładowywania całego dokumentu.</w:t>
      </w:r>
      <w:r w:rsidR="008276D7">
        <w:rPr>
          <w:rFonts w:ascii="Times New Roman" w:hAnsi="Times New Roman" w:cs="Times New Roman"/>
          <w:sz w:val="24"/>
          <w:szCs w:val="24"/>
          <w:lang w:eastAsia="pl-PL"/>
        </w:rPr>
        <w:t xml:space="preserve"> Pozwala ona na pobieranie danych typu JSON, HTML, XML.</w:t>
      </w:r>
      <w:r w:rsidR="00BB4868">
        <w:rPr>
          <w:rFonts w:ascii="Times New Roman" w:hAnsi="Times New Roman" w:cs="Times New Roman"/>
          <w:sz w:val="24"/>
          <w:szCs w:val="24"/>
          <w:lang w:eastAsia="pl-PL"/>
        </w:rPr>
        <w:t xml:space="preserve">  W mojej pracy wykorzystałem t</w:t>
      </w:r>
      <w:r w:rsidR="008276D7">
        <w:rPr>
          <w:rFonts w:ascii="Times New Roman" w:hAnsi="Times New Roman" w:cs="Times New Roman"/>
          <w:sz w:val="24"/>
          <w:szCs w:val="24"/>
          <w:lang w:eastAsia="pl-PL"/>
        </w:rPr>
        <w:t>ę</w:t>
      </w:r>
      <w:r w:rsidR="00BB4868">
        <w:rPr>
          <w:rFonts w:ascii="Times New Roman" w:hAnsi="Times New Roman" w:cs="Times New Roman"/>
          <w:sz w:val="24"/>
          <w:szCs w:val="24"/>
          <w:lang w:eastAsia="pl-PL"/>
        </w:rPr>
        <w:t xml:space="preserve"> technologię do pobrania statystyk użytkowników i wyświetlenie </w:t>
      </w:r>
      <w:r w:rsidR="008276D7">
        <w:rPr>
          <w:rFonts w:ascii="Times New Roman" w:hAnsi="Times New Roman" w:cs="Times New Roman"/>
          <w:sz w:val="24"/>
          <w:szCs w:val="24"/>
          <w:lang w:eastAsia="pl-PL"/>
        </w:rPr>
        <w:t>ich na stronie internetowej.</w:t>
      </w:r>
    </w:p>
    <w:p w14:paraId="45732673" w14:textId="1F4DB148" w:rsidR="00F503FF" w:rsidRDefault="00F503FF" w:rsidP="00F503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PHP</w:t>
      </w:r>
    </w:p>
    <w:p w14:paraId="0296CD7C" w14:textId="730CBC0D" w:rsidR="00F503FF" w:rsidRDefault="00F503FF" w:rsidP="00F503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MySql</w:t>
      </w:r>
    </w:p>
    <w:p w14:paraId="5783238E" w14:textId="62581084" w:rsidR="00F503FF" w:rsidRPr="00F503FF" w:rsidRDefault="00F503FF" w:rsidP="00F503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eastAsia="pl-PL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pl-PL"/>
        </w:rPr>
        <w:t>API</w:t>
      </w:r>
    </w:p>
    <w:p w14:paraId="6A0098E2" w14:textId="343A53D5" w:rsidR="002635CC" w:rsidRDefault="002635CC" w:rsidP="00C1644C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42" w:name="_Toc101826215"/>
      <w:r w:rsidRPr="00A640DD">
        <w:rPr>
          <w:rFonts w:ascii="Times New Roman" w:hAnsi="Times New Roman"/>
          <w:i w:val="0"/>
          <w:iCs w:val="0"/>
          <w:sz w:val="26"/>
          <w:szCs w:val="26"/>
          <w:lang w:eastAsia="pl-PL"/>
        </w:rPr>
        <w:lastRenderedPageBreak/>
        <w:t>5.2 Środowiska robocze</w:t>
      </w:r>
      <w:bookmarkEnd w:id="42"/>
    </w:p>
    <w:p w14:paraId="3CAED571" w14:textId="2CB8B93C" w:rsidR="00673DA3" w:rsidRDefault="00673DA3" w:rsidP="00673DA3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43" w:name="_Toc101826216"/>
      <w:r w:rsidRPr="00673DA3">
        <w:rPr>
          <w:rFonts w:ascii="Times New Roman" w:hAnsi="Times New Roman"/>
          <w:i w:val="0"/>
          <w:iCs w:val="0"/>
          <w:sz w:val="26"/>
          <w:szCs w:val="26"/>
          <w:lang w:eastAsia="pl-PL"/>
        </w:rPr>
        <w:t xml:space="preserve">5.3 Połączenie z bazą danych </w:t>
      </w:r>
      <w:r w:rsidRPr="00FC074D">
        <w:rPr>
          <w:rFonts w:ascii="Times New Roman" w:hAnsi="Times New Roman"/>
          <w:sz w:val="26"/>
          <w:szCs w:val="26"/>
          <w:lang w:eastAsia="pl-PL"/>
        </w:rPr>
        <w:t>Steam</w:t>
      </w:r>
      <w:bookmarkEnd w:id="43"/>
    </w:p>
    <w:p w14:paraId="45A6EE37" w14:textId="713D2C95" w:rsidR="007A1473" w:rsidRPr="007A1473" w:rsidRDefault="007A1473" w:rsidP="007A1473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44" w:name="_Toc101826217"/>
      <w:r w:rsidRPr="007A1473">
        <w:rPr>
          <w:rFonts w:ascii="Times New Roman" w:hAnsi="Times New Roman"/>
          <w:i w:val="0"/>
          <w:iCs w:val="0"/>
          <w:sz w:val="26"/>
          <w:szCs w:val="26"/>
          <w:lang w:eastAsia="pl-PL"/>
        </w:rPr>
        <w:t xml:space="preserve">5.4 Pobieranie danych z bazy danych </w:t>
      </w:r>
      <w:r w:rsidRPr="007A1473">
        <w:rPr>
          <w:rFonts w:ascii="Times New Roman" w:hAnsi="Times New Roman"/>
          <w:sz w:val="26"/>
          <w:szCs w:val="26"/>
          <w:lang w:eastAsia="pl-PL"/>
        </w:rPr>
        <w:t>Steam</w:t>
      </w:r>
      <w:bookmarkEnd w:id="44"/>
    </w:p>
    <w:p w14:paraId="1FCC4547" w14:textId="722D489F" w:rsidR="00936A29" w:rsidRPr="00A640DD" w:rsidRDefault="00936A29" w:rsidP="00C1644C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45" w:name="_Toc101826218"/>
      <w:r w:rsidRPr="00A640DD">
        <w:rPr>
          <w:rFonts w:ascii="Times New Roman" w:hAnsi="Times New Roman"/>
          <w:i w:val="0"/>
          <w:iCs w:val="0"/>
          <w:sz w:val="26"/>
          <w:szCs w:val="26"/>
          <w:lang w:eastAsia="pl-PL"/>
        </w:rPr>
        <w:t>5.</w:t>
      </w:r>
      <w:r w:rsidR="007A1473">
        <w:rPr>
          <w:rFonts w:ascii="Times New Roman" w:hAnsi="Times New Roman"/>
          <w:i w:val="0"/>
          <w:iCs w:val="0"/>
          <w:sz w:val="26"/>
          <w:szCs w:val="26"/>
          <w:lang w:eastAsia="pl-PL"/>
        </w:rPr>
        <w:t>5</w:t>
      </w:r>
      <w:r w:rsidRPr="00A640DD">
        <w:rPr>
          <w:rFonts w:ascii="Times New Roman" w:hAnsi="Times New Roman"/>
          <w:i w:val="0"/>
          <w:iCs w:val="0"/>
          <w:sz w:val="26"/>
          <w:szCs w:val="26"/>
          <w:lang w:eastAsia="pl-PL"/>
        </w:rPr>
        <w:t xml:space="preserve"> </w:t>
      </w:r>
      <w:r w:rsidR="00FC074D">
        <w:rPr>
          <w:rFonts w:ascii="Times New Roman" w:hAnsi="Times New Roman"/>
          <w:i w:val="0"/>
          <w:iCs w:val="0"/>
          <w:sz w:val="26"/>
          <w:szCs w:val="26"/>
          <w:lang w:eastAsia="pl-PL"/>
        </w:rPr>
        <w:t>System wysyłania prywatnych wiadomości</w:t>
      </w:r>
      <w:bookmarkEnd w:id="45"/>
    </w:p>
    <w:p w14:paraId="359EFCB7" w14:textId="62162382" w:rsidR="00936A29" w:rsidRPr="00A640DD" w:rsidRDefault="00936A29" w:rsidP="00C1644C">
      <w:pPr>
        <w:pStyle w:val="Nagwek2"/>
        <w:spacing w:line="360" w:lineRule="auto"/>
        <w:rPr>
          <w:rFonts w:ascii="Times New Roman" w:hAnsi="Times New Roman"/>
          <w:i w:val="0"/>
          <w:iCs w:val="0"/>
          <w:sz w:val="26"/>
          <w:szCs w:val="26"/>
          <w:lang w:eastAsia="pl-PL"/>
        </w:rPr>
      </w:pPr>
      <w:bookmarkStart w:id="46" w:name="_Toc101826219"/>
      <w:r w:rsidRPr="00A640DD">
        <w:rPr>
          <w:rFonts w:ascii="Times New Roman" w:hAnsi="Times New Roman"/>
          <w:i w:val="0"/>
          <w:iCs w:val="0"/>
          <w:sz w:val="26"/>
          <w:szCs w:val="26"/>
          <w:lang w:eastAsia="pl-PL"/>
        </w:rPr>
        <w:t>5.</w:t>
      </w:r>
      <w:r w:rsidR="007A1473">
        <w:rPr>
          <w:rFonts w:ascii="Times New Roman" w:hAnsi="Times New Roman"/>
          <w:i w:val="0"/>
          <w:iCs w:val="0"/>
          <w:sz w:val="26"/>
          <w:szCs w:val="26"/>
          <w:lang w:eastAsia="pl-PL"/>
        </w:rPr>
        <w:t>6</w:t>
      </w:r>
      <w:r w:rsidRPr="00A640DD">
        <w:rPr>
          <w:rFonts w:ascii="Times New Roman" w:hAnsi="Times New Roman"/>
          <w:i w:val="0"/>
          <w:iCs w:val="0"/>
          <w:sz w:val="26"/>
          <w:szCs w:val="26"/>
          <w:lang w:eastAsia="pl-PL"/>
        </w:rPr>
        <w:t xml:space="preserve"> Algorytm dobierający graczy</w:t>
      </w:r>
      <w:bookmarkEnd w:id="46"/>
    </w:p>
    <w:p w14:paraId="4921ED72" w14:textId="77777777" w:rsidR="00936A29" w:rsidRPr="00936A29" w:rsidRDefault="00936A29" w:rsidP="00936A29">
      <w:pPr>
        <w:rPr>
          <w:lang w:eastAsia="pl-PL"/>
        </w:rPr>
      </w:pPr>
    </w:p>
    <w:p w14:paraId="63011C5D" w14:textId="614DC3F2" w:rsidR="009E3F1C" w:rsidRDefault="009E3F1C" w:rsidP="00A1225A">
      <w:pPr>
        <w:rPr>
          <w:lang w:eastAsia="pl-PL"/>
        </w:rPr>
      </w:pPr>
    </w:p>
    <w:p w14:paraId="7F62FAD2" w14:textId="748E0BA9" w:rsidR="009E3F1C" w:rsidRDefault="009E3F1C" w:rsidP="00A1225A">
      <w:pPr>
        <w:rPr>
          <w:lang w:eastAsia="pl-PL"/>
        </w:rPr>
      </w:pPr>
    </w:p>
    <w:p w14:paraId="0862560C" w14:textId="16B833CF" w:rsidR="009E3F1C" w:rsidRDefault="009E3F1C" w:rsidP="00A1225A">
      <w:pPr>
        <w:rPr>
          <w:lang w:eastAsia="pl-PL"/>
        </w:rPr>
      </w:pPr>
    </w:p>
    <w:p w14:paraId="33A84FDC" w14:textId="2A304DC7" w:rsidR="009E3F1C" w:rsidRDefault="009E3F1C" w:rsidP="00A1225A">
      <w:pPr>
        <w:rPr>
          <w:lang w:eastAsia="pl-PL"/>
        </w:rPr>
      </w:pPr>
    </w:p>
    <w:p w14:paraId="1A249DA4" w14:textId="631DB0FC" w:rsidR="009E3F1C" w:rsidRDefault="009E3F1C" w:rsidP="00A1225A">
      <w:pPr>
        <w:rPr>
          <w:lang w:eastAsia="pl-PL"/>
        </w:rPr>
      </w:pPr>
    </w:p>
    <w:p w14:paraId="051BAC8F" w14:textId="7EC7AAE2" w:rsidR="009E3F1C" w:rsidRDefault="009E3F1C" w:rsidP="00A1225A">
      <w:pPr>
        <w:rPr>
          <w:lang w:eastAsia="pl-PL"/>
        </w:rPr>
      </w:pPr>
    </w:p>
    <w:p w14:paraId="4CF38B06" w14:textId="3A13BD6E" w:rsidR="009E3F1C" w:rsidRDefault="009E3F1C" w:rsidP="00A1225A">
      <w:pPr>
        <w:rPr>
          <w:lang w:eastAsia="pl-PL"/>
        </w:rPr>
      </w:pPr>
    </w:p>
    <w:p w14:paraId="2256F3CA" w14:textId="33154FF3" w:rsidR="009E3F1C" w:rsidRDefault="009E3F1C" w:rsidP="00A1225A">
      <w:pPr>
        <w:rPr>
          <w:lang w:eastAsia="pl-PL"/>
        </w:rPr>
      </w:pPr>
    </w:p>
    <w:p w14:paraId="53A8E38F" w14:textId="3275BA44" w:rsidR="009E3F1C" w:rsidRDefault="009E3F1C" w:rsidP="00A1225A">
      <w:pPr>
        <w:rPr>
          <w:lang w:eastAsia="pl-PL"/>
        </w:rPr>
      </w:pPr>
    </w:p>
    <w:p w14:paraId="69778CE1" w14:textId="311367F0" w:rsidR="009E3F1C" w:rsidRDefault="009E3F1C" w:rsidP="00A1225A">
      <w:pPr>
        <w:rPr>
          <w:lang w:eastAsia="pl-PL"/>
        </w:rPr>
      </w:pPr>
    </w:p>
    <w:p w14:paraId="50873522" w14:textId="2E0F0D29" w:rsidR="009E3F1C" w:rsidRDefault="009E3F1C" w:rsidP="00A1225A">
      <w:pPr>
        <w:rPr>
          <w:lang w:eastAsia="pl-PL"/>
        </w:rPr>
      </w:pPr>
    </w:p>
    <w:p w14:paraId="12789B57" w14:textId="600CF56C" w:rsidR="009E3F1C" w:rsidRDefault="009E3F1C" w:rsidP="00A1225A">
      <w:pPr>
        <w:rPr>
          <w:lang w:eastAsia="pl-PL"/>
        </w:rPr>
      </w:pPr>
    </w:p>
    <w:p w14:paraId="6C301A68" w14:textId="7BA1922C" w:rsidR="009E3F1C" w:rsidRDefault="009E3F1C" w:rsidP="00A1225A">
      <w:pPr>
        <w:rPr>
          <w:lang w:eastAsia="pl-PL"/>
        </w:rPr>
      </w:pPr>
    </w:p>
    <w:p w14:paraId="007193A8" w14:textId="7B1C9497" w:rsidR="009E3F1C" w:rsidRDefault="009E3F1C" w:rsidP="00A1225A">
      <w:pPr>
        <w:rPr>
          <w:lang w:eastAsia="pl-PL"/>
        </w:rPr>
      </w:pPr>
    </w:p>
    <w:p w14:paraId="127D5EC4" w14:textId="022D05E8" w:rsidR="009E3F1C" w:rsidRDefault="009E3F1C" w:rsidP="00A1225A">
      <w:pPr>
        <w:rPr>
          <w:lang w:eastAsia="pl-PL"/>
        </w:rPr>
      </w:pPr>
    </w:p>
    <w:p w14:paraId="14483DF8" w14:textId="6CD9927C" w:rsidR="009E3F1C" w:rsidRDefault="009E3F1C" w:rsidP="00A1225A">
      <w:pPr>
        <w:rPr>
          <w:lang w:eastAsia="pl-PL"/>
        </w:rPr>
      </w:pPr>
    </w:p>
    <w:p w14:paraId="71D59A60" w14:textId="3BB2AE53" w:rsidR="009E3F1C" w:rsidRDefault="009E3F1C" w:rsidP="00A1225A">
      <w:pPr>
        <w:rPr>
          <w:lang w:eastAsia="pl-PL"/>
        </w:rPr>
      </w:pPr>
    </w:p>
    <w:p w14:paraId="50D66D69" w14:textId="32C87947" w:rsidR="009E3F1C" w:rsidRDefault="009E3F1C" w:rsidP="00A1225A">
      <w:pPr>
        <w:rPr>
          <w:lang w:eastAsia="pl-PL"/>
        </w:rPr>
      </w:pPr>
    </w:p>
    <w:p w14:paraId="4FE15B8E" w14:textId="22D88A50" w:rsidR="009E3F1C" w:rsidRDefault="009E3F1C" w:rsidP="00A1225A">
      <w:pPr>
        <w:rPr>
          <w:lang w:eastAsia="pl-PL"/>
        </w:rPr>
      </w:pPr>
    </w:p>
    <w:p w14:paraId="683EF54E" w14:textId="6DF28660" w:rsidR="009E3F1C" w:rsidRDefault="009E3F1C" w:rsidP="00A1225A">
      <w:pPr>
        <w:rPr>
          <w:lang w:eastAsia="pl-PL"/>
        </w:rPr>
      </w:pPr>
    </w:p>
    <w:p w14:paraId="0C1A1294" w14:textId="23BFDEF0" w:rsidR="009E3F1C" w:rsidRDefault="009E3F1C" w:rsidP="00A1225A">
      <w:pPr>
        <w:rPr>
          <w:lang w:eastAsia="pl-PL"/>
        </w:rPr>
      </w:pPr>
    </w:p>
    <w:p w14:paraId="12D86F9D" w14:textId="79A702A9" w:rsidR="009E3F1C" w:rsidRDefault="009E3F1C" w:rsidP="00A1225A">
      <w:pPr>
        <w:rPr>
          <w:lang w:eastAsia="pl-PL"/>
        </w:rPr>
      </w:pPr>
    </w:p>
    <w:p w14:paraId="171E02E3" w14:textId="4DDD3ABE" w:rsidR="009E3F1C" w:rsidRDefault="009E3F1C" w:rsidP="00A1225A">
      <w:pPr>
        <w:rPr>
          <w:lang w:eastAsia="pl-PL"/>
        </w:rPr>
      </w:pPr>
    </w:p>
    <w:p w14:paraId="3B236995" w14:textId="729998B0" w:rsidR="009E3F1C" w:rsidRDefault="009E3F1C" w:rsidP="00A1225A">
      <w:pPr>
        <w:rPr>
          <w:lang w:eastAsia="pl-PL"/>
        </w:rPr>
      </w:pPr>
    </w:p>
    <w:p w14:paraId="09839260" w14:textId="48E00879" w:rsidR="009E3F1C" w:rsidRDefault="009E3F1C" w:rsidP="00A1225A">
      <w:pPr>
        <w:rPr>
          <w:lang w:eastAsia="pl-PL"/>
        </w:rPr>
      </w:pPr>
    </w:p>
    <w:p w14:paraId="55B1D915" w14:textId="5E368ADC" w:rsidR="009E3F1C" w:rsidRDefault="009E3F1C" w:rsidP="00A1225A">
      <w:pPr>
        <w:rPr>
          <w:lang w:eastAsia="pl-PL"/>
        </w:rPr>
      </w:pPr>
    </w:p>
    <w:p w14:paraId="6D79FD80" w14:textId="7A7910D7" w:rsidR="009E3F1C" w:rsidRDefault="009E3F1C" w:rsidP="00A1225A">
      <w:pPr>
        <w:rPr>
          <w:lang w:eastAsia="pl-PL"/>
        </w:rPr>
      </w:pPr>
    </w:p>
    <w:p w14:paraId="118803BE" w14:textId="0E9CB3F1" w:rsidR="009E3F1C" w:rsidRDefault="009E3F1C" w:rsidP="00A1225A">
      <w:pPr>
        <w:rPr>
          <w:lang w:eastAsia="pl-PL"/>
        </w:rPr>
      </w:pPr>
    </w:p>
    <w:p w14:paraId="43A071A9" w14:textId="258481C2" w:rsidR="009E3F1C" w:rsidRDefault="009E3F1C" w:rsidP="00A1225A">
      <w:pPr>
        <w:rPr>
          <w:lang w:eastAsia="pl-PL"/>
        </w:rPr>
      </w:pPr>
    </w:p>
    <w:p w14:paraId="6BCD2543" w14:textId="10DDFB24" w:rsidR="00AC6569" w:rsidRDefault="00AC6569" w:rsidP="00AC6569">
      <w:pPr>
        <w:pStyle w:val="Nagwek1"/>
        <w:spacing w:line="360" w:lineRule="auto"/>
        <w:rPr>
          <w:rFonts w:ascii="Times New Roman" w:hAnsi="Times New Roman"/>
          <w:sz w:val="40"/>
          <w:szCs w:val="40"/>
        </w:rPr>
      </w:pPr>
      <w:bookmarkStart w:id="47" w:name="_Toc101826220"/>
      <w:r w:rsidRPr="00673DA3">
        <w:rPr>
          <w:rFonts w:ascii="Times New Roman" w:hAnsi="Times New Roman"/>
          <w:sz w:val="40"/>
          <w:szCs w:val="40"/>
        </w:rPr>
        <w:t>Rozdział V</w:t>
      </w:r>
      <w:r>
        <w:rPr>
          <w:rFonts w:ascii="Times New Roman" w:hAnsi="Times New Roman"/>
          <w:sz w:val="40"/>
          <w:szCs w:val="40"/>
        </w:rPr>
        <w:t>I</w:t>
      </w:r>
      <w:bookmarkEnd w:id="47"/>
    </w:p>
    <w:p w14:paraId="2EF84EAC" w14:textId="696F90B6" w:rsidR="00AC6569" w:rsidRDefault="00AC6569" w:rsidP="0024111F">
      <w:pPr>
        <w:pStyle w:val="Nagwek1"/>
        <w:spacing w:line="360" w:lineRule="auto"/>
        <w:rPr>
          <w:rFonts w:ascii="Times New Roman" w:hAnsi="Times New Roman"/>
          <w:sz w:val="28"/>
          <w:szCs w:val="28"/>
        </w:rPr>
      </w:pPr>
      <w:bookmarkStart w:id="48" w:name="_Toc101826221"/>
      <w:r w:rsidRPr="0024111F">
        <w:rPr>
          <w:rFonts w:ascii="Times New Roman" w:hAnsi="Times New Roman"/>
          <w:sz w:val="28"/>
          <w:szCs w:val="28"/>
        </w:rPr>
        <w:t>6.</w:t>
      </w:r>
      <w:r w:rsidR="0024111F" w:rsidRPr="0024111F">
        <w:rPr>
          <w:rFonts w:ascii="Times New Roman" w:hAnsi="Times New Roman"/>
          <w:sz w:val="28"/>
          <w:szCs w:val="28"/>
        </w:rPr>
        <w:t xml:space="preserve"> Testy aplikacji</w:t>
      </w:r>
      <w:bookmarkEnd w:id="48"/>
    </w:p>
    <w:p w14:paraId="780F890E" w14:textId="0709D05B" w:rsidR="0024111F" w:rsidRDefault="0024111F" w:rsidP="0024111F"/>
    <w:p w14:paraId="1E8AE6B0" w14:textId="51C0A72F" w:rsidR="0024111F" w:rsidRDefault="0024111F" w:rsidP="0024111F"/>
    <w:p w14:paraId="66DA8738" w14:textId="688264AE" w:rsidR="0024111F" w:rsidRDefault="0024111F" w:rsidP="0024111F"/>
    <w:p w14:paraId="6D5D5248" w14:textId="302A83A7" w:rsidR="0024111F" w:rsidRDefault="0024111F" w:rsidP="0024111F"/>
    <w:p w14:paraId="6A095BEE" w14:textId="77777777" w:rsidR="0024111F" w:rsidRPr="0024111F" w:rsidRDefault="0024111F" w:rsidP="0024111F"/>
    <w:p w14:paraId="6772AB58" w14:textId="1B382114" w:rsidR="009E3F1C" w:rsidRDefault="009E3F1C" w:rsidP="00A1225A">
      <w:pPr>
        <w:rPr>
          <w:lang w:eastAsia="pl-PL"/>
        </w:rPr>
      </w:pPr>
    </w:p>
    <w:p w14:paraId="5359BD3A" w14:textId="1B7C7ED0" w:rsidR="009E3F1C" w:rsidRDefault="009E3F1C" w:rsidP="00A1225A">
      <w:pPr>
        <w:rPr>
          <w:lang w:eastAsia="pl-PL"/>
        </w:rPr>
      </w:pPr>
    </w:p>
    <w:p w14:paraId="1219A93D" w14:textId="718CD039" w:rsidR="009E3F1C" w:rsidRDefault="009E3F1C" w:rsidP="00A1225A">
      <w:pPr>
        <w:rPr>
          <w:lang w:eastAsia="pl-PL"/>
        </w:rPr>
      </w:pPr>
    </w:p>
    <w:p w14:paraId="421D0E79" w14:textId="429A3262" w:rsidR="009E3F1C" w:rsidRDefault="009E3F1C" w:rsidP="00A1225A">
      <w:pPr>
        <w:rPr>
          <w:lang w:eastAsia="pl-PL"/>
        </w:rPr>
      </w:pPr>
    </w:p>
    <w:p w14:paraId="308BAEDF" w14:textId="560BE870" w:rsidR="009E3F1C" w:rsidRDefault="009E3F1C" w:rsidP="00A1225A">
      <w:pPr>
        <w:rPr>
          <w:lang w:eastAsia="pl-PL"/>
        </w:rPr>
      </w:pPr>
    </w:p>
    <w:p w14:paraId="21E0F372" w14:textId="6089905D" w:rsidR="009E3F1C" w:rsidRDefault="009E3F1C" w:rsidP="00A1225A">
      <w:pPr>
        <w:rPr>
          <w:lang w:eastAsia="pl-PL"/>
        </w:rPr>
      </w:pPr>
    </w:p>
    <w:p w14:paraId="187434D3" w14:textId="508C7554" w:rsidR="009E3F1C" w:rsidRDefault="009E3F1C" w:rsidP="00A1225A">
      <w:pPr>
        <w:rPr>
          <w:lang w:eastAsia="pl-PL"/>
        </w:rPr>
      </w:pPr>
    </w:p>
    <w:p w14:paraId="377DFD45" w14:textId="0E98DA9F" w:rsidR="009E3F1C" w:rsidRDefault="009E3F1C" w:rsidP="00A1225A">
      <w:pPr>
        <w:rPr>
          <w:lang w:eastAsia="pl-PL"/>
        </w:rPr>
      </w:pPr>
    </w:p>
    <w:p w14:paraId="1907BAAA" w14:textId="23FC75A5" w:rsidR="009E3F1C" w:rsidRDefault="009E3F1C" w:rsidP="00A1225A">
      <w:pPr>
        <w:rPr>
          <w:lang w:eastAsia="pl-PL"/>
        </w:rPr>
      </w:pPr>
    </w:p>
    <w:p w14:paraId="273A1083" w14:textId="3F6607F3" w:rsidR="009E3F1C" w:rsidRDefault="009E3F1C" w:rsidP="00A1225A">
      <w:pPr>
        <w:rPr>
          <w:lang w:eastAsia="pl-PL"/>
        </w:rPr>
      </w:pPr>
    </w:p>
    <w:p w14:paraId="484BC9F2" w14:textId="33A01932" w:rsidR="009E3F1C" w:rsidRDefault="009E3F1C" w:rsidP="00A1225A">
      <w:pPr>
        <w:rPr>
          <w:lang w:eastAsia="pl-PL"/>
        </w:rPr>
      </w:pPr>
    </w:p>
    <w:p w14:paraId="1FF36BCE" w14:textId="52252160" w:rsidR="009E3F1C" w:rsidRDefault="009E3F1C" w:rsidP="00A1225A">
      <w:pPr>
        <w:rPr>
          <w:lang w:eastAsia="pl-PL"/>
        </w:rPr>
      </w:pPr>
    </w:p>
    <w:p w14:paraId="757E3D9B" w14:textId="10165E76" w:rsidR="009E3F1C" w:rsidRDefault="009E3F1C" w:rsidP="00A1225A">
      <w:pPr>
        <w:rPr>
          <w:lang w:eastAsia="pl-PL"/>
        </w:rPr>
      </w:pPr>
    </w:p>
    <w:p w14:paraId="4532A112" w14:textId="6B96083B" w:rsidR="009E3F1C" w:rsidRDefault="009E3F1C" w:rsidP="00A1225A">
      <w:pPr>
        <w:rPr>
          <w:lang w:eastAsia="pl-PL"/>
        </w:rPr>
      </w:pPr>
    </w:p>
    <w:p w14:paraId="75C6A64F" w14:textId="5B2E960A" w:rsidR="009E3F1C" w:rsidRDefault="009E3F1C" w:rsidP="00A1225A">
      <w:pPr>
        <w:rPr>
          <w:lang w:eastAsia="pl-PL"/>
        </w:rPr>
      </w:pPr>
    </w:p>
    <w:p w14:paraId="253EE2CA" w14:textId="788F1B19" w:rsidR="0024111F" w:rsidRDefault="0024111F" w:rsidP="00A1225A">
      <w:pPr>
        <w:rPr>
          <w:lang w:eastAsia="pl-PL"/>
        </w:rPr>
      </w:pPr>
    </w:p>
    <w:p w14:paraId="250F855F" w14:textId="5F7C4794" w:rsidR="0024111F" w:rsidRDefault="0024111F" w:rsidP="00A1225A">
      <w:pPr>
        <w:rPr>
          <w:lang w:eastAsia="pl-PL"/>
        </w:rPr>
      </w:pPr>
    </w:p>
    <w:p w14:paraId="3DD2F034" w14:textId="6055C2E5" w:rsidR="0024111F" w:rsidRDefault="0024111F" w:rsidP="00A1225A">
      <w:pPr>
        <w:rPr>
          <w:lang w:eastAsia="pl-PL"/>
        </w:rPr>
      </w:pPr>
    </w:p>
    <w:p w14:paraId="5522BA62" w14:textId="305530B9" w:rsidR="0024111F" w:rsidRDefault="0024111F" w:rsidP="00A1225A">
      <w:pPr>
        <w:rPr>
          <w:lang w:eastAsia="pl-PL"/>
        </w:rPr>
      </w:pPr>
    </w:p>
    <w:p w14:paraId="4F3AEAFE" w14:textId="2255FE8C" w:rsidR="0024111F" w:rsidRDefault="0024111F" w:rsidP="00A1225A">
      <w:pPr>
        <w:rPr>
          <w:lang w:eastAsia="pl-PL"/>
        </w:rPr>
      </w:pPr>
    </w:p>
    <w:p w14:paraId="58130664" w14:textId="6CE919BE" w:rsidR="0024111F" w:rsidRDefault="0024111F" w:rsidP="00A1225A">
      <w:pPr>
        <w:rPr>
          <w:lang w:eastAsia="pl-PL"/>
        </w:rPr>
      </w:pPr>
    </w:p>
    <w:p w14:paraId="458D920C" w14:textId="6328B24B" w:rsidR="0024111F" w:rsidRDefault="0024111F" w:rsidP="00A1225A">
      <w:pPr>
        <w:rPr>
          <w:lang w:eastAsia="pl-PL"/>
        </w:rPr>
      </w:pPr>
    </w:p>
    <w:p w14:paraId="2B4CE294" w14:textId="3F9D20DB" w:rsidR="0024111F" w:rsidRDefault="0024111F" w:rsidP="00A1225A">
      <w:pPr>
        <w:rPr>
          <w:lang w:eastAsia="pl-PL"/>
        </w:rPr>
      </w:pPr>
    </w:p>
    <w:p w14:paraId="0A024A47" w14:textId="14E83BAB" w:rsidR="0024111F" w:rsidRDefault="0024111F" w:rsidP="00A1225A">
      <w:pPr>
        <w:rPr>
          <w:lang w:eastAsia="pl-PL"/>
        </w:rPr>
      </w:pPr>
    </w:p>
    <w:p w14:paraId="2C45D99A" w14:textId="0EB9B18E" w:rsidR="0024111F" w:rsidRDefault="0024111F" w:rsidP="00A1225A">
      <w:pPr>
        <w:rPr>
          <w:lang w:eastAsia="pl-PL"/>
        </w:rPr>
      </w:pPr>
    </w:p>
    <w:p w14:paraId="04DD4871" w14:textId="3830BED7" w:rsidR="0024111F" w:rsidRDefault="0024111F" w:rsidP="00A1225A">
      <w:pPr>
        <w:rPr>
          <w:lang w:eastAsia="pl-PL"/>
        </w:rPr>
      </w:pPr>
    </w:p>
    <w:p w14:paraId="411602E4" w14:textId="0479B4EE" w:rsidR="0024111F" w:rsidRDefault="0024111F" w:rsidP="00A1225A">
      <w:pPr>
        <w:rPr>
          <w:lang w:eastAsia="pl-PL"/>
        </w:rPr>
      </w:pPr>
    </w:p>
    <w:p w14:paraId="4C1EC89B" w14:textId="5402BA59" w:rsidR="0024111F" w:rsidRDefault="0024111F" w:rsidP="00A1225A">
      <w:pPr>
        <w:rPr>
          <w:lang w:eastAsia="pl-PL"/>
        </w:rPr>
      </w:pPr>
    </w:p>
    <w:p w14:paraId="07B3D296" w14:textId="18A26756" w:rsidR="0024111F" w:rsidRDefault="0024111F" w:rsidP="00A1225A">
      <w:pPr>
        <w:rPr>
          <w:lang w:eastAsia="pl-PL"/>
        </w:rPr>
      </w:pPr>
    </w:p>
    <w:p w14:paraId="2963137A" w14:textId="58EF02DD" w:rsidR="0024111F" w:rsidRDefault="0024111F" w:rsidP="00A1225A">
      <w:pPr>
        <w:rPr>
          <w:lang w:eastAsia="pl-PL"/>
        </w:rPr>
      </w:pPr>
    </w:p>
    <w:p w14:paraId="644DC66E" w14:textId="16C24441" w:rsidR="0024111F" w:rsidRDefault="0024111F" w:rsidP="00A1225A">
      <w:pPr>
        <w:rPr>
          <w:lang w:eastAsia="pl-PL"/>
        </w:rPr>
      </w:pPr>
    </w:p>
    <w:p w14:paraId="35C1205F" w14:textId="4D039D2D" w:rsidR="0024111F" w:rsidRDefault="0024111F" w:rsidP="00A1225A">
      <w:pPr>
        <w:rPr>
          <w:lang w:eastAsia="pl-PL"/>
        </w:rPr>
      </w:pPr>
    </w:p>
    <w:p w14:paraId="1EB197D3" w14:textId="1E1A3047" w:rsidR="0024111F" w:rsidRDefault="0024111F" w:rsidP="00A1225A">
      <w:pPr>
        <w:rPr>
          <w:lang w:eastAsia="pl-PL"/>
        </w:rPr>
      </w:pPr>
    </w:p>
    <w:p w14:paraId="6DBAD73A" w14:textId="33DFB831" w:rsidR="0024111F" w:rsidRDefault="0024111F" w:rsidP="00A1225A">
      <w:pPr>
        <w:rPr>
          <w:lang w:eastAsia="pl-PL"/>
        </w:rPr>
      </w:pPr>
    </w:p>
    <w:p w14:paraId="28AA0DD6" w14:textId="1EE1A303" w:rsidR="0024111F" w:rsidRDefault="0024111F" w:rsidP="00A1225A">
      <w:pPr>
        <w:rPr>
          <w:lang w:eastAsia="pl-PL"/>
        </w:rPr>
      </w:pPr>
    </w:p>
    <w:p w14:paraId="51375C84" w14:textId="53E51728" w:rsidR="0024111F" w:rsidRDefault="0024111F" w:rsidP="00A1225A">
      <w:pPr>
        <w:rPr>
          <w:lang w:eastAsia="pl-PL"/>
        </w:rPr>
      </w:pPr>
    </w:p>
    <w:p w14:paraId="16B64641" w14:textId="69B1F497" w:rsidR="0024111F" w:rsidRDefault="0024111F" w:rsidP="00A1225A">
      <w:pPr>
        <w:rPr>
          <w:lang w:eastAsia="pl-PL"/>
        </w:rPr>
      </w:pPr>
    </w:p>
    <w:p w14:paraId="6B0141E9" w14:textId="2A4A678E" w:rsidR="0024111F" w:rsidRDefault="0024111F" w:rsidP="00A1225A">
      <w:pPr>
        <w:rPr>
          <w:lang w:eastAsia="pl-PL"/>
        </w:rPr>
      </w:pPr>
    </w:p>
    <w:p w14:paraId="0373793F" w14:textId="7FFF2460" w:rsidR="0024111F" w:rsidRDefault="0024111F" w:rsidP="00A1225A">
      <w:pPr>
        <w:rPr>
          <w:lang w:eastAsia="pl-PL"/>
        </w:rPr>
      </w:pPr>
    </w:p>
    <w:p w14:paraId="7A236371" w14:textId="3AAAEDE5" w:rsidR="0024111F" w:rsidRDefault="0024111F" w:rsidP="00A1225A">
      <w:pPr>
        <w:rPr>
          <w:lang w:eastAsia="pl-PL"/>
        </w:rPr>
      </w:pPr>
    </w:p>
    <w:p w14:paraId="4A75502B" w14:textId="119163A1" w:rsidR="0024111F" w:rsidRDefault="0024111F" w:rsidP="00A1225A">
      <w:pPr>
        <w:rPr>
          <w:lang w:eastAsia="pl-PL"/>
        </w:rPr>
      </w:pPr>
    </w:p>
    <w:p w14:paraId="11A7E172" w14:textId="7080909A" w:rsidR="0024111F" w:rsidRDefault="0024111F" w:rsidP="00A1225A">
      <w:pPr>
        <w:rPr>
          <w:lang w:eastAsia="pl-PL"/>
        </w:rPr>
      </w:pPr>
    </w:p>
    <w:p w14:paraId="0F385B02" w14:textId="00082755" w:rsidR="0024111F" w:rsidRDefault="0024111F" w:rsidP="00A1225A">
      <w:pPr>
        <w:rPr>
          <w:lang w:eastAsia="pl-PL"/>
        </w:rPr>
      </w:pPr>
    </w:p>
    <w:p w14:paraId="53D9A5EB" w14:textId="5FBF117F" w:rsidR="0024111F" w:rsidRDefault="0024111F" w:rsidP="00A1225A">
      <w:pPr>
        <w:rPr>
          <w:lang w:eastAsia="pl-PL"/>
        </w:rPr>
      </w:pPr>
    </w:p>
    <w:p w14:paraId="400F168B" w14:textId="1DE0B16F" w:rsidR="0024111F" w:rsidRDefault="0024111F" w:rsidP="00A1225A">
      <w:pPr>
        <w:rPr>
          <w:lang w:eastAsia="pl-PL"/>
        </w:rPr>
      </w:pPr>
    </w:p>
    <w:p w14:paraId="167BBCED" w14:textId="682DF6CC" w:rsidR="0024111F" w:rsidRDefault="0024111F" w:rsidP="0024111F">
      <w:pPr>
        <w:pStyle w:val="Nagwek1"/>
        <w:spacing w:line="360" w:lineRule="auto"/>
        <w:rPr>
          <w:rFonts w:ascii="Times New Roman" w:hAnsi="Times New Roman"/>
          <w:sz w:val="40"/>
          <w:szCs w:val="40"/>
        </w:rPr>
      </w:pPr>
      <w:bookmarkStart w:id="49" w:name="_Toc101826222"/>
      <w:r w:rsidRPr="00673DA3">
        <w:rPr>
          <w:rFonts w:ascii="Times New Roman" w:hAnsi="Times New Roman"/>
          <w:sz w:val="40"/>
          <w:szCs w:val="40"/>
        </w:rPr>
        <w:t>Rozdział V</w:t>
      </w:r>
      <w:r>
        <w:rPr>
          <w:rFonts w:ascii="Times New Roman" w:hAnsi="Times New Roman"/>
          <w:sz w:val="40"/>
          <w:szCs w:val="40"/>
        </w:rPr>
        <w:t>II</w:t>
      </w:r>
      <w:bookmarkEnd w:id="49"/>
    </w:p>
    <w:p w14:paraId="240B7FAE" w14:textId="598B1E3B" w:rsidR="0024111F" w:rsidRDefault="0024111F" w:rsidP="0024111F">
      <w:pPr>
        <w:pStyle w:val="Nagwek1"/>
        <w:spacing w:line="360" w:lineRule="auto"/>
        <w:rPr>
          <w:rFonts w:ascii="Times New Roman" w:hAnsi="Times New Roman"/>
          <w:sz w:val="28"/>
          <w:szCs w:val="28"/>
        </w:rPr>
      </w:pPr>
      <w:bookmarkStart w:id="50" w:name="_Toc101826223"/>
      <w:r>
        <w:rPr>
          <w:rFonts w:ascii="Times New Roman" w:hAnsi="Times New Roman"/>
          <w:sz w:val="28"/>
          <w:szCs w:val="28"/>
        </w:rPr>
        <w:t>7</w:t>
      </w:r>
      <w:r w:rsidRPr="0024111F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Podsumowanie</w:t>
      </w:r>
      <w:bookmarkEnd w:id="50"/>
    </w:p>
    <w:p w14:paraId="4913AF2D" w14:textId="77777777" w:rsidR="0024111F" w:rsidRPr="0024111F" w:rsidRDefault="0024111F" w:rsidP="0024111F"/>
    <w:p w14:paraId="5003A81F" w14:textId="37557AF7" w:rsidR="0024111F" w:rsidRDefault="0024111F" w:rsidP="00A1225A">
      <w:pPr>
        <w:rPr>
          <w:lang w:eastAsia="pl-PL"/>
        </w:rPr>
      </w:pPr>
    </w:p>
    <w:p w14:paraId="655B1711" w14:textId="7290CFFF" w:rsidR="0024111F" w:rsidRDefault="0024111F" w:rsidP="00A1225A">
      <w:pPr>
        <w:rPr>
          <w:lang w:eastAsia="pl-PL"/>
        </w:rPr>
      </w:pPr>
    </w:p>
    <w:p w14:paraId="38886E43" w14:textId="64FAC74C" w:rsidR="0024111F" w:rsidRDefault="0024111F" w:rsidP="00A1225A">
      <w:pPr>
        <w:rPr>
          <w:lang w:eastAsia="pl-PL"/>
        </w:rPr>
      </w:pPr>
    </w:p>
    <w:p w14:paraId="03BC88FA" w14:textId="72DF948B" w:rsidR="0024111F" w:rsidRDefault="0024111F" w:rsidP="00A1225A">
      <w:pPr>
        <w:rPr>
          <w:lang w:eastAsia="pl-PL"/>
        </w:rPr>
      </w:pPr>
    </w:p>
    <w:p w14:paraId="06527B68" w14:textId="2554EF44" w:rsidR="0024111F" w:rsidRDefault="0024111F" w:rsidP="00A1225A">
      <w:pPr>
        <w:rPr>
          <w:lang w:eastAsia="pl-PL"/>
        </w:rPr>
      </w:pPr>
    </w:p>
    <w:p w14:paraId="466BDD2B" w14:textId="33108FD1" w:rsidR="0024111F" w:rsidRDefault="0024111F" w:rsidP="00A1225A">
      <w:pPr>
        <w:rPr>
          <w:lang w:eastAsia="pl-PL"/>
        </w:rPr>
      </w:pPr>
    </w:p>
    <w:p w14:paraId="1D6A0C8F" w14:textId="0870964E" w:rsidR="0024111F" w:rsidRDefault="0024111F" w:rsidP="00A1225A">
      <w:pPr>
        <w:rPr>
          <w:lang w:eastAsia="pl-PL"/>
        </w:rPr>
      </w:pPr>
    </w:p>
    <w:p w14:paraId="6242E555" w14:textId="3B64D428" w:rsidR="0024111F" w:rsidRDefault="0024111F" w:rsidP="00A1225A">
      <w:pPr>
        <w:rPr>
          <w:lang w:eastAsia="pl-PL"/>
        </w:rPr>
      </w:pPr>
    </w:p>
    <w:p w14:paraId="262BDA0D" w14:textId="7B58DE30" w:rsidR="0024111F" w:rsidRDefault="0024111F" w:rsidP="00A1225A">
      <w:pPr>
        <w:rPr>
          <w:lang w:eastAsia="pl-PL"/>
        </w:rPr>
      </w:pPr>
    </w:p>
    <w:p w14:paraId="1B50E3DB" w14:textId="09420B53" w:rsidR="0024111F" w:rsidRDefault="0024111F" w:rsidP="00A1225A">
      <w:pPr>
        <w:rPr>
          <w:lang w:eastAsia="pl-PL"/>
        </w:rPr>
      </w:pPr>
    </w:p>
    <w:p w14:paraId="45B91C8F" w14:textId="698976A2" w:rsidR="0024111F" w:rsidRDefault="0024111F" w:rsidP="00A1225A">
      <w:pPr>
        <w:rPr>
          <w:lang w:eastAsia="pl-PL"/>
        </w:rPr>
      </w:pPr>
    </w:p>
    <w:p w14:paraId="59991924" w14:textId="61665052" w:rsidR="0024111F" w:rsidRDefault="0024111F" w:rsidP="00A1225A">
      <w:pPr>
        <w:rPr>
          <w:lang w:eastAsia="pl-PL"/>
        </w:rPr>
      </w:pPr>
    </w:p>
    <w:p w14:paraId="2D243641" w14:textId="614214A2" w:rsidR="0024111F" w:rsidRDefault="0024111F" w:rsidP="00A1225A">
      <w:pPr>
        <w:rPr>
          <w:lang w:eastAsia="pl-PL"/>
        </w:rPr>
      </w:pPr>
    </w:p>
    <w:p w14:paraId="3F1E6D75" w14:textId="0D59FCD8" w:rsidR="0024111F" w:rsidRDefault="0024111F" w:rsidP="00A1225A">
      <w:pPr>
        <w:rPr>
          <w:lang w:eastAsia="pl-PL"/>
        </w:rPr>
      </w:pPr>
    </w:p>
    <w:p w14:paraId="5045AE0E" w14:textId="1C3322C9" w:rsidR="0024111F" w:rsidRDefault="0024111F" w:rsidP="00A1225A">
      <w:pPr>
        <w:rPr>
          <w:lang w:eastAsia="pl-PL"/>
        </w:rPr>
      </w:pPr>
    </w:p>
    <w:p w14:paraId="70CA285F" w14:textId="77777777" w:rsidR="0024111F" w:rsidRDefault="0024111F" w:rsidP="00A1225A">
      <w:pPr>
        <w:rPr>
          <w:lang w:eastAsia="pl-PL"/>
        </w:rPr>
      </w:pPr>
    </w:p>
    <w:p w14:paraId="10849100" w14:textId="77777777" w:rsidR="009E3F1C" w:rsidRDefault="009E3F1C" w:rsidP="00A1225A">
      <w:pPr>
        <w:rPr>
          <w:lang w:eastAsia="pl-PL"/>
        </w:rPr>
      </w:pPr>
    </w:p>
    <w:p w14:paraId="424C782C" w14:textId="42BED650" w:rsidR="00573917" w:rsidRPr="00573917" w:rsidRDefault="00573917" w:rsidP="00573917">
      <w:pPr>
        <w:pStyle w:val="Nagwek1"/>
        <w:rPr>
          <w:rFonts w:ascii="Times New Roman" w:hAnsi="Times New Roman"/>
          <w:sz w:val="28"/>
          <w:szCs w:val="28"/>
          <w:lang w:eastAsia="pl-PL"/>
        </w:rPr>
      </w:pPr>
      <w:bookmarkStart w:id="51" w:name="_Toc101826224"/>
      <w:r w:rsidRPr="00573917">
        <w:rPr>
          <w:rFonts w:ascii="Times New Roman" w:hAnsi="Times New Roman"/>
          <w:sz w:val="28"/>
          <w:szCs w:val="28"/>
          <w:lang w:eastAsia="pl-PL"/>
        </w:rPr>
        <w:t>Spis rysunków</w:t>
      </w:r>
      <w:bookmarkEnd w:id="51"/>
    </w:p>
    <w:p w14:paraId="5F8D8AD9" w14:textId="77777777" w:rsidR="00573917" w:rsidRDefault="00573917">
      <w:pPr>
        <w:pStyle w:val="Spisilustracji"/>
        <w:tabs>
          <w:tab w:val="right" w:leader="dot" w:pos="9621"/>
        </w:tabs>
        <w:rPr>
          <w:lang w:eastAsia="pl-PL"/>
        </w:rPr>
      </w:pPr>
    </w:p>
    <w:p w14:paraId="13547283" w14:textId="1B4C6A5B" w:rsidR="00F849AB" w:rsidRPr="00D54BE3" w:rsidRDefault="00F849AB">
      <w:pPr>
        <w:pStyle w:val="Spisilustracji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r>
        <w:rPr>
          <w:lang w:eastAsia="pl-PL"/>
        </w:rPr>
        <w:fldChar w:fldCharType="begin"/>
      </w:r>
      <w:r>
        <w:rPr>
          <w:lang w:eastAsia="pl-PL"/>
        </w:rPr>
        <w:instrText xml:space="preserve"> TOC \h \z \c "Rysunek" </w:instrText>
      </w:r>
      <w:r>
        <w:rPr>
          <w:lang w:eastAsia="pl-PL"/>
        </w:rPr>
        <w:fldChar w:fldCharType="separate"/>
      </w:r>
      <w:hyperlink w:anchor="_Toc101269045" w:history="1">
        <w:r w:rsidRPr="00751D4E">
          <w:rPr>
            <w:rStyle w:val="Hipercze"/>
            <w:rFonts w:ascii="Times New Roman" w:hAnsi="Times New Roman" w:cs="Times New Roman"/>
            <w:noProof/>
          </w:rPr>
          <w:t>Rysunek 1 – Strona główna serwisu teamfinder.pl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_Toc101269045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B9C057" w14:textId="299A86CF" w:rsidR="00F849AB" w:rsidRPr="00D54BE3" w:rsidRDefault="000B75C2">
      <w:pPr>
        <w:pStyle w:val="Spisilustracji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269046" w:history="1">
        <w:r w:rsidR="00F849AB" w:rsidRPr="00751D4E">
          <w:rPr>
            <w:rStyle w:val="Hipercze"/>
            <w:rFonts w:ascii="Times New Roman" w:hAnsi="Times New Roman" w:cs="Times New Roman"/>
            <w:noProof/>
          </w:rPr>
          <w:t>Rysunek 2 – Strona główna serwisu teamfind.com</w:t>
        </w:r>
        <w:r w:rsidR="00F849AB">
          <w:rPr>
            <w:noProof/>
            <w:webHidden/>
          </w:rPr>
          <w:tab/>
        </w:r>
        <w:r w:rsidR="00F849AB">
          <w:rPr>
            <w:noProof/>
            <w:webHidden/>
          </w:rPr>
          <w:fldChar w:fldCharType="begin"/>
        </w:r>
        <w:r w:rsidR="00F849AB">
          <w:rPr>
            <w:noProof/>
            <w:webHidden/>
          </w:rPr>
          <w:instrText xml:space="preserve"> PAGEREF _Toc101269046 \h </w:instrText>
        </w:r>
        <w:r w:rsidR="00F849AB">
          <w:rPr>
            <w:noProof/>
            <w:webHidden/>
          </w:rPr>
        </w:r>
        <w:r w:rsidR="00F849AB">
          <w:rPr>
            <w:noProof/>
            <w:webHidden/>
          </w:rPr>
          <w:fldChar w:fldCharType="separate"/>
        </w:r>
        <w:r w:rsidR="00F849AB">
          <w:rPr>
            <w:noProof/>
            <w:webHidden/>
          </w:rPr>
          <w:t>4</w:t>
        </w:r>
        <w:r w:rsidR="00F849AB">
          <w:rPr>
            <w:noProof/>
            <w:webHidden/>
          </w:rPr>
          <w:fldChar w:fldCharType="end"/>
        </w:r>
      </w:hyperlink>
    </w:p>
    <w:p w14:paraId="56149EA6" w14:textId="16DDA5FE" w:rsidR="00F849AB" w:rsidRPr="00D54BE3" w:rsidRDefault="000B75C2">
      <w:pPr>
        <w:pStyle w:val="Spisilustracji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269047" w:history="1">
        <w:r w:rsidR="00F849AB" w:rsidRPr="00751D4E">
          <w:rPr>
            <w:rStyle w:val="Hipercze"/>
            <w:rFonts w:ascii="Times New Roman" w:hAnsi="Times New Roman" w:cs="Times New Roman"/>
            <w:noProof/>
          </w:rPr>
          <w:t>Rysunek 3 – Strona główna serwisu teams.gg</w:t>
        </w:r>
        <w:r w:rsidR="00F849AB">
          <w:rPr>
            <w:noProof/>
            <w:webHidden/>
          </w:rPr>
          <w:tab/>
        </w:r>
        <w:r w:rsidR="00F849AB">
          <w:rPr>
            <w:noProof/>
            <w:webHidden/>
          </w:rPr>
          <w:fldChar w:fldCharType="begin"/>
        </w:r>
        <w:r w:rsidR="00F849AB">
          <w:rPr>
            <w:noProof/>
            <w:webHidden/>
          </w:rPr>
          <w:instrText xml:space="preserve"> PAGEREF _Toc101269047 \h </w:instrText>
        </w:r>
        <w:r w:rsidR="00F849AB">
          <w:rPr>
            <w:noProof/>
            <w:webHidden/>
          </w:rPr>
        </w:r>
        <w:r w:rsidR="00F849AB">
          <w:rPr>
            <w:noProof/>
            <w:webHidden/>
          </w:rPr>
          <w:fldChar w:fldCharType="separate"/>
        </w:r>
        <w:r w:rsidR="00F849AB">
          <w:rPr>
            <w:noProof/>
            <w:webHidden/>
          </w:rPr>
          <w:t>5</w:t>
        </w:r>
        <w:r w:rsidR="00F849AB">
          <w:rPr>
            <w:noProof/>
            <w:webHidden/>
          </w:rPr>
          <w:fldChar w:fldCharType="end"/>
        </w:r>
      </w:hyperlink>
    </w:p>
    <w:p w14:paraId="7017265C" w14:textId="76BF5CAA" w:rsidR="00F849AB" w:rsidRPr="00D54BE3" w:rsidRDefault="000B75C2">
      <w:pPr>
        <w:pStyle w:val="Spisilustracji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269048" w:history="1">
        <w:r w:rsidR="00F849AB" w:rsidRPr="00751D4E">
          <w:rPr>
            <w:rStyle w:val="Hipercze"/>
            <w:rFonts w:ascii="Times New Roman" w:hAnsi="Times New Roman" w:cs="Times New Roman"/>
            <w:noProof/>
          </w:rPr>
          <w:t>Rysunek 4 – Strona główna serwisu MatchUs.</w:t>
        </w:r>
        <w:r w:rsidR="00F849AB">
          <w:rPr>
            <w:noProof/>
            <w:webHidden/>
          </w:rPr>
          <w:tab/>
        </w:r>
        <w:r w:rsidR="00F849AB">
          <w:rPr>
            <w:noProof/>
            <w:webHidden/>
          </w:rPr>
          <w:fldChar w:fldCharType="begin"/>
        </w:r>
        <w:r w:rsidR="00F849AB">
          <w:rPr>
            <w:noProof/>
            <w:webHidden/>
          </w:rPr>
          <w:instrText xml:space="preserve"> PAGEREF _Toc101269048 \h </w:instrText>
        </w:r>
        <w:r w:rsidR="00F849AB">
          <w:rPr>
            <w:noProof/>
            <w:webHidden/>
          </w:rPr>
        </w:r>
        <w:r w:rsidR="00F849AB">
          <w:rPr>
            <w:noProof/>
            <w:webHidden/>
          </w:rPr>
          <w:fldChar w:fldCharType="separate"/>
        </w:r>
        <w:r w:rsidR="00F849AB">
          <w:rPr>
            <w:noProof/>
            <w:webHidden/>
          </w:rPr>
          <w:t>18</w:t>
        </w:r>
        <w:r w:rsidR="00F849AB">
          <w:rPr>
            <w:noProof/>
            <w:webHidden/>
          </w:rPr>
          <w:fldChar w:fldCharType="end"/>
        </w:r>
      </w:hyperlink>
    </w:p>
    <w:p w14:paraId="43279261" w14:textId="1B10B2FC" w:rsidR="00F849AB" w:rsidRPr="00D54BE3" w:rsidRDefault="000B75C2">
      <w:pPr>
        <w:pStyle w:val="Spisilustracji"/>
        <w:tabs>
          <w:tab w:val="right" w:leader="dot" w:pos="9621"/>
        </w:tabs>
        <w:rPr>
          <w:rFonts w:ascii="Calibri" w:hAnsi="Calibri" w:cs="Times New Roman"/>
          <w:noProof/>
          <w:color w:val="auto"/>
          <w:szCs w:val="22"/>
          <w:lang w:eastAsia="pl-PL"/>
        </w:rPr>
      </w:pPr>
      <w:hyperlink w:anchor="_Toc101269049" w:history="1">
        <w:r w:rsidR="00F849AB" w:rsidRPr="00751D4E">
          <w:rPr>
            <w:rStyle w:val="Hipercze"/>
            <w:rFonts w:ascii="Times New Roman" w:hAnsi="Times New Roman" w:cs="Times New Roman"/>
            <w:noProof/>
          </w:rPr>
          <w:t>Rysunek 5 – Wybór gry</w:t>
        </w:r>
        <w:r w:rsidR="00F849AB">
          <w:rPr>
            <w:noProof/>
            <w:webHidden/>
          </w:rPr>
          <w:tab/>
        </w:r>
        <w:r w:rsidR="00F849AB">
          <w:rPr>
            <w:noProof/>
            <w:webHidden/>
          </w:rPr>
          <w:fldChar w:fldCharType="begin"/>
        </w:r>
        <w:r w:rsidR="00F849AB">
          <w:rPr>
            <w:noProof/>
            <w:webHidden/>
          </w:rPr>
          <w:instrText xml:space="preserve"> PAGEREF _Toc101269049 \h </w:instrText>
        </w:r>
        <w:r w:rsidR="00F849AB">
          <w:rPr>
            <w:noProof/>
            <w:webHidden/>
          </w:rPr>
        </w:r>
        <w:r w:rsidR="00F849AB">
          <w:rPr>
            <w:noProof/>
            <w:webHidden/>
          </w:rPr>
          <w:fldChar w:fldCharType="separate"/>
        </w:r>
        <w:r w:rsidR="00F849AB">
          <w:rPr>
            <w:noProof/>
            <w:webHidden/>
          </w:rPr>
          <w:t>19</w:t>
        </w:r>
        <w:r w:rsidR="00F849AB">
          <w:rPr>
            <w:noProof/>
            <w:webHidden/>
          </w:rPr>
          <w:fldChar w:fldCharType="end"/>
        </w:r>
      </w:hyperlink>
    </w:p>
    <w:p w14:paraId="4F8C9BEF" w14:textId="60276FEC" w:rsidR="00C104A3" w:rsidRDefault="00F849AB" w:rsidP="00A1225A">
      <w:pPr>
        <w:rPr>
          <w:lang w:eastAsia="pl-PL"/>
        </w:rPr>
      </w:pPr>
      <w:r>
        <w:rPr>
          <w:lang w:eastAsia="pl-PL"/>
        </w:rPr>
        <w:fldChar w:fldCharType="end"/>
      </w:r>
    </w:p>
    <w:p w14:paraId="7DBB9D81" w14:textId="21965261" w:rsidR="00194FA4" w:rsidRDefault="00194FA4" w:rsidP="00A1225A">
      <w:pPr>
        <w:rPr>
          <w:lang w:eastAsia="pl-PL"/>
        </w:rPr>
      </w:pPr>
    </w:p>
    <w:p w14:paraId="1EE3181A" w14:textId="67D90437" w:rsidR="00194FA4" w:rsidRDefault="00194FA4" w:rsidP="00A1225A">
      <w:pPr>
        <w:rPr>
          <w:lang w:eastAsia="pl-PL"/>
        </w:rPr>
      </w:pPr>
    </w:p>
    <w:p w14:paraId="0B8398B6" w14:textId="2256E994" w:rsidR="00194FA4" w:rsidRDefault="00194FA4" w:rsidP="00A1225A">
      <w:pPr>
        <w:rPr>
          <w:lang w:eastAsia="pl-PL"/>
        </w:rPr>
      </w:pPr>
    </w:p>
    <w:p w14:paraId="7B4BA69C" w14:textId="7CA2908E" w:rsidR="00194FA4" w:rsidRDefault="00194FA4" w:rsidP="00A1225A">
      <w:pPr>
        <w:rPr>
          <w:lang w:eastAsia="pl-PL"/>
        </w:rPr>
      </w:pPr>
    </w:p>
    <w:p w14:paraId="039094CC" w14:textId="5C6DE453" w:rsidR="00194FA4" w:rsidRDefault="00194FA4" w:rsidP="00A1225A">
      <w:pPr>
        <w:rPr>
          <w:lang w:eastAsia="pl-PL"/>
        </w:rPr>
      </w:pPr>
    </w:p>
    <w:p w14:paraId="7EDD2A0D" w14:textId="43489214" w:rsidR="00194FA4" w:rsidRDefault="00194FA4" w:rsidP="00A1225A">
      <w:pPr>
        <w:rPr>
          <w:lang w:eastAsia="pl-PL"/>
        </w:rPr>
      </w:pPr>
    </w:p>
    <w:p w14:paraId="5218D95D" w14:textId="77777777" w:rsidR="00194FA4" w:rsidRPr="00933A0B" w:rsidRDefault="00194FA4" w:rsidP="00A1225A">
      <w:pPr>
        <w:rPr>
          <w:lang w:eastAsia="pl-PL"/>
        </w:rPr>
      </w:pPr>
    </w:p>
    <w:p w14:paraId="1A7E8D08" w14:textId="2F0DF1A7" w:rsidR="0002691E" w:rsidRDefault="0002691E" w:rsidP="00C25A99">
      <w:pPr>
        <w:pStyle w:val="Nagwek1"/>
        <w:spacing w:line="360" w:lineRule="auto"/>
        <w:rPr>
          <w:rFonts w:ascii="Times New Roman" w:hAnsi="Times New Roman"/>
          <w:sz w:val="28"/>
          <w:szCs w:val="28"/>
        </w:rPr>
      </w:pPr>
      <w:bookmarkStart w:id="52" w:name="_Toc101826225"/>
      <w:r w:rsidRPr="0002691E">
        <w:rPr>
          <w:rFonts w:ascii="Times New Roman" w:hAnsi="Times New Roman"/>
          <w:sz w:val="28"/>
          <w:szCs w:val="28"/>
        </w:rPr>
        <w:t>Bibliografia</w:t>
      </w:r>
      <w:bookmarkEnd w:id="52"/>
    </w:p>
    <w:p w14:paraId="44FC64AA" w14:textId="2F0D0B5B" w:rsidR="0002691E" w:rsidRPr="00C25A99" w:rsidRDefault="00C25A99" w:rsidP="006867C5">
      <w:pPr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C25A99">
        <w:rPr>
          <w:rFonts w:ascii="Times New Roman" w:hAnsi="Times New Roman" w:cs="Times New Roman"/>
          <w:i/>
          <w:iCs/>
          <w:sz w:val="24"/>
          <w:szCs w:val="24"/>
        </w:rPr>
        <w:t>Statystyki Steam i gier</w:t>
      </w:r>
      <w:r w:rsidRPr="00C25A99">
        <w:rPr>
          <w:rFonts w:ascii="Times New Roman" w:hAnsi="Times New Roman" w:cs="Times New Roman"/>
          <w:sz w:val="24"/>
          <w:szCs w:val="24"/>
        </w:rPr>
        <w:t xml:space="preserve">, </w:t>
      </w:r>
      <w:hyperlink r:id="rId20" w:history="1">
        <w:r w:rsidRPr="00C25A99">
          <w:rPr>
            <w:rStyle w:val="Hipercze"/>
            <w:rFonts w:ascii="Times New Roman" w:hAnsi="Times New Roman" w:cs="Times New Roman"/>
            <w:sz w:val="24"/>
            <w:szCs w:val="24"/>
          </w:rPr>
          <w:t>https://store.steampowered.com/stats/?l=polish</w:t>
        </w:r>
      </w:hyperlink>
      <w:r w:rsidRPr="00C25A99">
        <w:rPr>
          <w:rFonts w:ascii="Times New Roman" w:hAnsi="Times New Roman" w:cs="Times New Roman"/>
          <w:sz w:val="24"/>
          <w:szCs w:val="24"/>
        </w:rPr>
        <w:t xml:space="preserve"> [dostęp 19.03.2022]</w:t>
      </w:r>
    </w:p>
    <w:p w14:paraId="66FA0A25" w14:textId="3927822A" w:rsidR="00C25A99" w:rsidRDefault="00C25A99" w:rsidP="006867C5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 w:rsidRPr="00641853">
        <w:rPr>
          <w:rFonts w:ascii="Times New Roman" w:hAnsi="Times New Roman" w:cs="Times New Roman"/>
          <w:sz w:val="24"/>
          <w:szCs w:val="24"/>
          <w:lang w:eastAsia="pl-PL"/>
        </w:rPr>
        <w:t xml:space="preserve">Dobiegała-Korona Barbara, Strzyżewska Marianna, </w:t>
      </w:r>
      <w:r w:rsidRPr="00D97177">
        <w:rPr>
          <w:rFonts w:ascii="Times New Roman" w:hAnsi="Times New Roman" w:cs="Times New Roman"/>
          <w:i/>
          <w:iCs/>
          <w:sz w:val="24"/>
          <w:szCs w:val="24"/>
        </w:rPr>
        <w:t>Materiały i Prace Instytutu Funkcjonowania Gospodarki Narodowej</w:t>
      </w:r>
      <w:r w:rsidRPr="00641853">
        <w:rPr>
          <w:rFonts w:ascii="Times New Roman" w:hAnsi="Times New Roman" w:cs="Times New Roman"/>
          <w:sz w:val="24"/>
          <w:szCs w:val="24"/>
        </w:rPr>
        <w:t>, 1997, Tom 73(LXXIII), s. 40.</w:t>
      </w:r>
    </w:p>
    <w:p w14:paraId="3BB967CA" w14:textId="2697248A" w:rsidR="00D97177" w:rsidRDefault="00D97177" w:rsidP="006867C5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</w:rPr>
        <w:t xml:space="preserve">Jerzy Marcinkiewicz, </w:t>
      </w:r>
      <w:r w:rsidRPr="00D97177">
        <w:rPr>
          <w:rFonts w:ascii="Times New Roman" w:hAnsi="Times New Roman" w:cs="Times New Roman"/>
          <w:i/>
          <w:iCs/>
          <w:sz w:val="24"/>
          <w:szCs w:val="24"/>
        </w:rPr>
        <w:t>Metody scenariuszowe specyfikacji wymagań użytkowników – analiza porównawcza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D97177">
        <w:rPr>
          <w:rFonts w:ascii="Times New Roman" w:hAnsi="Times New Roman" w:cs="Times New Roman"/>
          <w:sz w:val="24"/>
          <w:szCs w:val="24"/>
        </w:rPr>
        <w:t>Zeszyty Naukowe Uniwersytetu Szczecińskiego, 2007</w:t>
      </w:r>
    </w:p>
    <w:p w14:paraId="0F619143" w14:textId="289708C5" w:rsidR="00520CAE" w:rsidRDefault="00520CAE" w:rsidP="006867C5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 w:rsidRPr="00520CAE">
        <w:rPr>
          <w:rFonts w:ascii="Times New Roman" w:hAnsi="Times New Roman" w:cs="Times New Roman"/>
          <w:i/>
          <w:iCs/>
          <w:sz w:val="24"/>
          <w:szCs w:val="24"/>
        </w:rPr>
        <w:t xml:space="preserve">Wymagania funkcjonalne aplikacji internetowej, </w:t>
      </w:r>
      <w:hyperlink r:id="rId21" w:history="1">
        <w:r w:rsidRPr="00520CAE">
          <w:rPr>
            <w:rStyle w:val="Hipercze"/>
            <w:rFonts w:ascii="Times New Roman" w:hAnsi="Times New Roman" w:cs="Times New Roman"/>
            <w:i/>
            <w:iCs/>
            <w:sz w:val="24"/>
            <w:szCs w:val="24"/>
          </w:rPr>
          <w:t>https://www.commint.pl/baza/wymagania-funkcjonalne-aplikacji-internetowej</w:t>
        </w:r>
      </w:hyperlink>
      <w:r w:rsidRPr="00520CA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20CAE">
        <w:rPr>
          <w:rFonts w:ascii="Times New Roman" w:hAnsi="Times New Roman" w:cs="Times New Roman"/>
          <w:sz w:val="24"/>
          <w:szCs w:val="24"/>
        </w:rPr>
        <w:t>[dostęp 16.04.2022]</w:t>
      </w:r>
    </w:p>
    <w:p w14:paraId="453836C5" w14:textId="069A539F" w:rsidR="00194FA4" w:rsidRPr="00194FA4" w:rsidRDefault="00194FA4" w:rsidP="006867C5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 w:rsidRPr="00194FA4">
        <w:rPr>
          <w:rFonts w:ascii="Times New Roman" w:hAnsi="Times New Roman" w:cs="Times New Roman"/>
          <w:i/>
          <w:iCs/>
          <w:sz w:val="24"/>
          <w:szCs w:val="24"/>
        </w:rPr>
        <w:t xml:space="preserve">Wymagania niefunkcjonalne aplikacji – czym są i jak je poprawnie opisać w specyfikacji projektu?, </w:t>
      </w:r>
      <w:hyperlink r:id="rId22" w:history="1">
        <w:r w:rsidRPr="00194FA4">
          <w:rPr>
            <w:rStyle w:val="Hipercze"/>
            <w:rFonts w:ascii="Times New Roman" w:hAnsi="Times New Roman" w:cs="Times New Roman"/>
            <w:i/>
            <w:iCs/>
            <w:sz w:val="24"/>
            <w:szCs w:val="24"/>
          </w:rPr>
          <w:t>https://studiosoftware.pl/blog/wymagania-niefunkcjonalne-aplikacji-czym-sa-i-jak-je-poprawnie-opisac-w-specyfikacji-projektu/</w:t>
        </w:r>
      </w:hyperlink>
      <w:r w:rsidRPr="00194FA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94FA4">
        <w:rPr>
          <w:rFonts w:ascii="Times New Roman" w:hAnsi="Times New Roman" w:cs="Times New Roman"/>
          <w:sz w:val="24"/>
          <w:szCs w:val="24"/>
        </w:rPr>
        <w:t>[dostęp 16.04.2022]</w:t>
      </w:r>
    </w:p>
    <w:p w14:paraId="05C3B803" w14:textId="37AC447B" w:rsidR="00303AD4" w:rsidRDefault="00303AD4" w:rsidP="006867C5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>
        <w:rPr>
          <w:rFonts w:ascii="Times New Roman" w:hAnsi="Times New Roman" w:cs="Times New Roman"/>
          <w:sz w:val="24"/>
          <w:szCs w:val="24"/>
        </w:rPr>
        <w:t xml:space="preserve">Michał Trocki, </w:t>
      </w:r>
      <w:r w:rsidRPr="00303AD4">
        <w:rPr>
          <w:rFonts w:ascii="Times New Roman" w:hAnsi="Times New Roman" w:cs="Times New Roman"/>
          <w:i/>
          <w:iCs/>
          <w:sz w:val="24"/>
          <w:szCs w:val="24"/>
        </w:rPr>
        <w:t>Zarządzanie projektami</w:t>
      </w:r>
      <w:r>
        <w:rPr>
          <w:rFonts w:ascii="Times New Roman" w:hAnsi="Times New Roman" w:cs="Times New Roman"/>
          <w:sz w:val="24"/>
          <w:szCs w:val="24"/>
        </w:rPr>
        <w:t>, Polskie Wydawnictwo Ekonomiczne, Warszawa 2003</w:t>
      </w:r>
    </w:p>
    <w:p w14:paraId="66CBFADF" w14:textId="3A643533" w:rsidR="00F849AB" w:rsidRPr="00F849AB" w:rsidRDefault="00F849AB" w:rsidP="006867C5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eastAsia="pl-PL"/>
        </w:rPr>
      </w:pPr>
      <w:r w:rsidRPr="00F849AB">
        <w:rPr>
          <w:rFonts w:ascii="Times New Roman" w:hAnsi="Times New Roman" w:cs="Times New Roman"/>
          <w:i/>
          <w:iCs/>
          <w:sz w:val="24"/>
          <w:szCs w:val="24"/>
        </w:rPr>
        <w:t xml:space="preserve">Makieta UX – jak ją stworzyć, </w:t>
      </w:r>
      <w:hyperlink r:id="rId23" w:history="1">
        <w:r w:rsidRPr="00F849AB">
          <w:rPr>
            <w:rStyle w:val="Hipercze"/>
            <w:rFonts w:ascii="Times New Roman" w:hAnsi="Times New Roman" w:cs="Times New Roman"/>
            <w:i/>
            <w:iCs/>
            <w:sz w:val="24"/>
            <w:szCs w:val="24"/>
          </w:rPr>
          <w:t>https://www.damianrams.pl/makieta-ux/</w:t>
        </w:r>
      </w:hyperlink>
      <w:r w:rsidRPr="00F849A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F849AB">
        <w:rPr>
          <w:rFonts w:ascii="Times New Roman" w:hAnsi="Times New Roman" w:cs="Times New Roman"/>
          <w:sz w:val="24"/>
          <w:szCs w:val="24"/>
        </w:rPr>
        <w:t>[dostęp 19.04.2022]</w:t>
      </w:r>
    </w:p>
    <w:p w14:paraId="03F535DD" w14:textId="60A496AE" w:rsidR="0002691E" w:rsidRDefault="0002691E" w:rsidP="0002691E"/>
    <w:p w14:paraId="10188411" w14:textId="178F4BA2" w:rsidR="00877632" w:rsidRPr="00166BD9" w:rsidRDefault="00877632" w:rsidP="00A1225A">
      <w:pPr>
        <w:rPr>
          <w:lang w:eastAsia="pl-PL"/>
        </w:rPr>
      </w:pPr>
    </w:p>
    <w:sectPr w:rsidR="00877632" w:rsidRPr="00166BD9" w:rsidSect="00A56423">
      <w:footerReference w:type="default" r:id="rId24"/>
      <w:pgSz w:w="11900" w:h="16840"/>
      <w:pgMar w:top="851" w:right="851" w:bottom="851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F4A50" w14:textId="77777777" w:rsidR="000B75C2" w:rsidRDefault="000B75C2" w:rsidP="00A1225A">
      <w:r>
        <w:separator/>
      </w:r>
    </w:p>
  </w:endnote>
  <w:endnote w:type="continuationSeparator" w:id="0">
    <w:p w14:paraId="4A4D16BD" w14:textId="77777777" w:rsidR="000B75C2" w:rsidRDefault="000B75C2" w:rsidP="00A122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useo300-Regular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??">
    <w:panose1 w:val="00000000000000000000"/>
    <w:charset w:val="80"/>
    <w:family w:val="auto"/>
    <w:notTrueType/>
    <w:pitch w:val="variable"/>
    <w:sig w:usb0="00000001" w:usb1="08070000" w:usb2="00000010" w:usb3="00000000" w:csb0="0002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Lucida Grande CE">
    <w:altName w:val="Franklin Gothic Medium Cond"/>
    <w:charset w:val="00"/>
    <w:family w:val="swiss"/>
    <w:pitch w:val="variable"/>
    <w:sig w:usb0="E1000AEF" w:usb1="5000A1FF" w:usb2="00000000" w:usb3="00000000" w:csb0="000001BF" w:csb1="00000000"/>
  </w:font>
  <w:font w:name="Franklin Gothic Book">
    <w:panose1 w:val="020B0503020102020204"/>
    <w:charset w:val="EE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EE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20DC7" w14:textId="7A994556" w:rsidR="00C43111" w:rsidRDefault="00C43111">
    <w:pPr>
      <w:pStyle w:val="Stopka"/>
      <w:jc w:val="center"/>
    </w:pPr>
  </w:p>
  <w:p w14:paraId="0A649F5E" w14:textId="63E788C0" w:rsidR="00A1225A" w:rsidRDefault="00A1225A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8C2F2" w14:textId="77777777" w:rsidR="00573917" w:rsidRDefault="00573917">
    <w:pPr>
      <w:pStyle w:val="Stopka"/>
      <w:jc w:val="center"/>
    </w:pPr>
  </w:p>
  <w:p w14:paraId="3A2B7EA7" w14:textId="77777777" w:rsidR="00573917" w:rsidRDefault="0057391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591D6" w14:textId="77777777" w:rsidR="000B75C2" w:rsidRDefault="000B75C2" w:rsidP="00A1225A">
      <w:r>
        <w:separator/>
      </w:r>
    </w:p>
  </w:footnote>
  <w:footnote w:type="continuationSeparator" w:id="0">
    <w:p w14:paraId="0D9F41DF" w14:textId="77777777" w:rsidR="000B75C2" w:rsidRDefault="000B75C2" w:rsidP="00A1225A">
      <w:r>
        <w:continuationSeparator/>
      </w:r>
    </w:p>
  </w:footnote>
  <w:footnote w:id="1">
    <w:p w14:paraId="6BAAC9E8" w14:textId="0ACCEF02" w:rsidR="00AF6D05" w:rsidRDefault="00AF6D0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DD64EA" w:rsidRPr="00AF6D05">
        <w:rPr>
          <w:rFonts w:ascii="Times New Roman" w:hAnsi="Times New Roman" w:cs="Times New Roman"/>
          <w:i/>
          <w:iCs/>
        </w:rPr>
        <w:t>Statystyki Steam i gier</w:t>
      </w:r>
      <w:r w:rsidR="00DD64EA">
        <w:rPr>
          <w:rFonts w:ascii="Times New Roman" w:hAnsi="Times New Roman" w:cs="Times New Roman"/>
        </w:rPr>
        <w:t xml:space="preserve">, </w:t>
      </w:r>
      <w:hyperlink r:id="rId1" w:history="1">
        <w:r w:rsidR="00DD64EA" w:rsidRPr="00CD23AD">
          <w:rPr>
            <w:rStyle w:val="Hipercze"/>
            <w:rFonts w:ascii="Times New Roman" w:hAnsi="Times New Roman" w:cs="Times New Roman"/>
          </w:rPr>
          <w:t>https://store.steampowered.com/stats/?l=polish</w:t>
        </w:r>
      </w:hyperlink>
      <w:r w:rsidR="00DD64EA">
        <w:rPr>
          <w:rFonts w:ascii="Times New Roman" w:hAnsi="Times New Roman" w:cs="Times New Roman"/>
        </w:rPr>
        <w:t xml:space="preserve"> [dostęp </w:t>
      </w:r>
      <w:r w:rsidR="00AD1C08">
        <w:rPr>
          <w:rFonts w:ascii="Times New Roman" w:hAnsi="Times New Roman" w:cs="Times New Roman"/>
        </w:rPr>
        <w:t>19</w:t>
      </w:r>
      <w:r w:rsidR="00DD64EA">
        <w:rPr>
          <w:rFonts w:ascii="Times New Roman" w:hAnsi="Times New Roman" w:cs="Times New Roman"/>
        </w:rPr>
        <w:t>.03.2022]</w:t>
      </w:r>
    </w:p>
  </w:footnote>
  <w:footnote w:id="2">
    <w:p w14:paraId="0EFCF64A" w14:textId="77B1861E" w:rsidR="00AD1C08" w:rsidRDefault="00AD1C08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641853">
        <w:rPr>
          <w:rFonts w:ascii="Times New Roman" w:hAnsi="Times New Roman" w:cs="Times New Roman"/>
        </w:rPr>
        <w:t>Barbara Dobiegała-Korona, Marianna Strzyżewska, Materiały i Prace Instytutu Funkcjonowania Gospodarki Narodowej,  1997, Tom 73(LXXIII), s. 40.</w:t>
      </w:r>
    </w:p>
  </w:footnote>
  <w:footnote w:id="3">
    <w:p w14:paraId="6FFB2060" w14:textId="609CC436" w:rsidR="00B930B8" w:rsidRPr="00B930B8" w:rsidRDefault="00B930B8">
      <w:pPr>
        <w:pStyle w:val="Tekstprzypisudolnego"/>
        <w:rPr>
          <w:rFonts w:ascii="Times New Roman" w:hAnsi="Times New Roman" w:cs="Times New Roman"/>
        </w:rPr>
      </w:pPr>
      <w:r w:rsidRPr="00B930B8">
        <w:rPr>
          <w:rStyle w:val="Odwoanieprzypisudolnego"/>
          <w:rFonts w:ascii="Times New Roman" w:hAnsi="Times New Roman" w:cs="Times New Roman"/>
        </w:rPr>
        <w:footnoteRef/>
      </w:r>
      <w:r w:rsidRPr="00B930B8">
        <w:rPr>
          <w:rFonts w:ascii="Times New Roman" w:hAnsi="Times New Roman" w:cs="Times New Roman"/>
        </w:rPr>
        <w:t xml:space="preserve"> Jerzy Marcinkiewicz, Metody scenariuszowe specyfikacji wymagań użytkowników – analiza porównawcza, Zeszyty Naukowe Uniwersytetu Szczecińskiego ,2007</w:t>
      </w:r>
    </w:p>
  </w:footnote>
  <w:footnote w:id="4">
    <w:p w14:paraId="5EBBBF73" w14:textId="1121637F" w:rsidR="00873579" w:rsidRPr="00873579" w:rsidRDefault="00873579">
      <w:pPr>
        <w:pStyle w:val="Tekstprzypisudolnego"/>
        <w:rPr>
          <w:rFonts w:ascii="Times New Roman" w:hAnsi="Times New Roman" w:cs="Times New Roman"/>
        </w:rPr>
      </w:pPr>
      <w:r>
        <w:rPr>
          <w:rStyle w:val="Odwoanieprzypisudolnego"/>
        </w:rPr>
        <w:footnoteRef/>
      </w:r>
      <w:r>
        <w:t xml:space="preserve"> </w:t>
      </w:r>
      <w:r>
        <w:rPr>
          <w:rFonts w:ascii="Times New Roman" w:hAnsi="Times New Roman" w:cs="Times New Roman"/>
          <w:i/>
          <w:iCs/>
        </w:rPr>
        <w:t xml:space="preserve">Wymagania funkcjonalne aplikacji internetowej, </w:t>
      </w:r>
      <w:hyperlink r:id="rId2" w:history="1">
        <w:r w:rsidRPr="003E569D">
          <w:rPr>
            <w:rStyle w:val="Hipercze"/>
            <w:rFonts w:ascii="Times New Roman" w:hAnsi="Times New Roman" w:cs="Times New Roman"/>
            <w:i/>
            <w:iCs/>
          </w:rPr>
          <w:t>https://www.commint.pl/baza/wymagania-funkcjonalne-aplikacji-internetowej</w:t>
        </w:r>
      </w:hyperlink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>[dostęp 16.04.2022]</w:t>
      </w:r>
    </w:p>
  </w:footnote>
  <w:footnote w:id="5">
    <w:p w14:paraId="5B76099D" w14:textId="157C8D81" w:rsidR="00686241" w:rsidRPr="00686241" w:rsidRDefault="00686241">
      <w:pPr>
        <w:pStyle w:val="Tekstprzypisudolnego"/>
        <w:rPr>
          <w:rFonts w:ascii="Times New Roman" w:hAnsi="Times New Roman" w:cs="Times New Roman"/>
        </w:rPr>
      </w:pPr>
      <w:r>
        <w:rPr>
          <w:rStyle w:val="Odwoanieprzypisudolnego"/>
        </w:rPr>
        <w:footnoteRef/>
      </w:r>
      <w:r>
        <w:t xml:space="preserve"> </w:t>
      </w:r>
      <w:r>
        <w:rPr>
          <w:rFonts w:ascii="Times New Roman" w:hAnsi="Times New Roman" w:cs="Times New Roman"/>
          <w:i/>
          <w:iCs/>
        </w:rPr>
        <w:t xml:space="preserve">Wymagania niefunkcjonalne aplikacji – czym są i jak je poprawnie opisać w specyfikacji projektu?, </w:t>
      </w:r>
      <w:hyperlink r:id="rId3" w:history="1">
        <w:r w:rsidRPr="003E569D">
          <w:rPr>
            <w:rStyle w:val="Hipercze"/>
            <w:rFonts w:ascii="Times New Roman" w:hAnsi="Times New Roman" w:cs="Times New Roman"/>
            <w:i/>
            <w:iCs/>
          </w:rPr>
          <w:t>https://studiosoftware.pl/blog/wymagania-niefunkcjonalne-aplikacji-czym-sa-i-jak-je-poprawnie-opisac-w-specyfikacji-projektu/</w:t>
        </w:r>
      </w:hyperlink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>[dostęp 16.04.2022]</w:t>
      </w:r>
    </w:p>
  </w:footnote>
  <w:footnote w:id="6">
    <w:p w14:paraId="6E42E6C0" w14:textId="68507C94" w:rsidR="00303AD4" w:rsidRPr="00303AD4" w:rsidRDefault="00303AD4">
      <w:pPr>
        <w:pStyle w:val="Tekstprzypisudolnego"/>
        <w:rPr>
          <w:rFonts w:ascii="Times New Roman" w:hAnsi="Times New Roman" w:cs="Times New Roman"/>
        </w:rPr>
      </w:pPr>
      <w:r>
        <w:rPr>
          <w:rStyle w:val="Odwoanieprzypisudolnego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Michał Trocki, </w:t>
      </w:r>
      <w:r w:rsidRPr="00303AD4">
        <w:rPr>
          <w:rFonts w:ascii="Times New Roman" w:hAnsi="Times New Roman" w:cs="Times New Roman"/>
          <w:i/>
          <w:iCs/>
        </w:rPr>
        <w:t>Zarządzanie Projektami</w:t>
      </w:r>
      <w:r>
        <w:rPr>
          <w:rFonts w:ascii="Times New Roman" w:hAnsi="Times New Roman" w:cs="Times New Roman"/>
        </w:rPr>
        <w:t>, Polskie Wydawnictwo Ekonomiczne, Warszawa 2003</w:t>
      </w:r>
    </w:p>
  </w:footnote>
  <w:footnote w:id="7">
    <w:p w14:paraId="79108AC0" w14:textId="7872BF15" w:rsidR="00605534" w:rsidRPr="00605534" w:rsidRDefault="00605534">
      <w:pPr>
        <w:pStyle w:val="Tekstprzypisudolnego"/>
        <w:rPr>
          <w:rFonts w:ascii="Times New Roman" w:hAnsi="Times New Roman" w:cs="Times New Roman"/>
        </w:rPr>
      </w:pPr>
      <w:r>
        <w:rPr>
          <w:rStyle w:val="Odwoanieprzypisudolnego"/>
        </w:rPr>
        <w:footnoteRef/>
      </w:r>
      <w:r>
        <w:t xml:space="preserve"> </w:t>
      </w:r>
      <w:r>
        <w:rPr>
          <w:rFonts w:ascii="Times New Roman" w:hAnsi="Times New Roman" w:cs="Times New Roman"/>
          <w:i/>
          <w:iCs/>
        </w:rPr>
        <w:t xml:space="preserve">Makieta UX – jak ją stworzyć, </w:t>
      </w:r>
      <w:hyperlink r:id="rId4" w:history="1">
        <w:r w:rsidRPr="00961EE5">
          <w:rPr>
            <w:rStyle w:val="Hipercze"/>
            <w:rFonts w:ascii="Times New Roman" w:hAnsi="Times New Roman" w:cs="Times New Roman"/>
            <w:i/>
            <w:iCs/>
          </w:rPr>
          <w:t>https://www.damianrams.pl/makieta-ux/</w:t>
        </w:r>
      </w:hyperlink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>[dostęp 19.04.2022]</w:t>
      </w:r>
    </w:p>
  </w:footnote>
  <w:footnote w:id="8">
    <w:p w14:paraId="5BCA515E" w14:textId="0CBD0F2B" w:rsidR="005A7495" w:rsidRPr="005A7495" w:rsidRDefault="005A7495">
      <w:pPr>
        <w:pStyle w:val="Tekstprzypisudolnego"/>
        <w:rPr>
          <w:rFonts w:ascii="Times New Roman" w:hAnsi="Times New Roman" w:cs="Times New Roman"/>
          <w:lang w:val="en-GB"/>
        </w:rPr>
      </w:pPr>
      <w:r>
        <w:rPr>
          <w:rStyle w:val="Odwoanieprzypisudolnego"/>
        </w:rPr>
        <w:footnoteRef/>
      </w:r>
      <w:r w:rsidRPr="005A7495">
        <w:rPr>
          <w:lang w:val="en-GB"/>
        </w:rPr>
        <w:t xml:space="preserve"> </w:t>
      </w:r>
      <w:r w:rsidRPr="005A7495">
        <w:rPr>
          <w:rFonts w:ascii="Times New Roman" w:hAnsi="Times New Roman" w:cs="Times New Roman"/>
          <w:i/>
          <w:iCs/>
          <w:lang w:val="en-GB"/>
        </w:rPr>
        <w:t xml:space="preserve">HTML basics, </w:t>
      </w:r>
      <w:hyperlink r:id="rId5" w:history="1">
        <w:r w:rsidRPr="00902BED">
          <w:rPr>
            <w:rStyle w:val="Hipercze"/>
            <w:rFonts w:ascii="Times New Roman" w:hAnsi="Times New Roman" w:cs="Times New Roman"/>
            <w:i/>
            <w:iCs/>
            <w:lang w:val="en-GB"/>
          </w:rPr>
          <w:t>https://developer.mozilla.org/en-US/docs/Learn/Getting_started_with_the_web/HTML_basics</w:t>
        </w:r>
        <w:r w:rsidRPr="00902BED">
          <w:rPr>
            <w:rStyle w:val="Hipercze"/>
            <w:rFonts w:ascii="Times New Roman" w:hAnsi="Times New Roman" w:cs="Times New Roman"/>
            <w:lang w:val="en-GB"/>
          </w:rPr>
          <w:t>[dostęp</w:t>
        </w:r>
      </w:hyperlink>
      <w:r>
        <w:rPr>
          <w:rFonts w:ascii="Times New Roman" w:hAnsi="Times New Roman" w:cs="Times New Roman"/>
          <w:lang w:val="en-GB"/>
        </w:rPr>
        <w:t xml:space="preserve"> 25.04.2022]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C451D"/>
    <w:multiLevelType w:val="hybridMultilevel"/>
    <w:tmpl w:val="6F3CD114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1845339F"/>
    <w:multiLevelType w:val="hybridMultilevel"/>
    <w:tmpl w:val="55A4D184"/>
    <w:lvl w:ilvl="0" w:tplc="0415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21B606C5"/>
    <w:multiLevelType w:val="hybridMultilevel"/>
    <w:tmpl w:val="C1124890"/>
    <w:lvl w:ilvl="0" w:tplc="46FC947C">
      <w:start w:val="1"/>
      <w:numFmt w:val="decimal"/>
      <w:lvlText w:val="%1."/>
      <w:lvlJc w:val="left"/>
      <w:pPr>
        <w:ind w:left="643" w:hanging="360"/>
      </w:pPr>
      <w:rPr>
        <w:rFonts w:ascii="Times New Roman" w:hAnsi="Times New Roman" w:cs="Times New Roman" w:hint="default"/>
        <w:sz w:val="24"/>
        <w:szCs w:val="24"/>
      </w:rPr>
    </w:lvl>
    <w:lvl w:ilvl="1" w:tplc="04150019" w:tentative="1">
      <w:start w:val="1"/>
      <w:numFmt w:val="lowerLetter"/>
      <w:lvlText w:val="%2."/>
      <w:lvlJc w:val="left"/>
      <w:pPr>
        <w:ind w:left="1363" w:hanging="360"/>
      </w:pPr>
    </w:lvl>
    <w:lvl w:ilvl="2" w:tplc="0415001B" w:tentative="1">
      <w:start w:val="1"/>
      <w:numFmt w:val="lowerRoman"/>
      <w:lvlText w:val="%3."/>
      <w:lvlJc w:val="right"/>
      <w:pPr>
        <w:ind w:left="2083" w:hanging="180"/>
      </w:pPr>
    </w:lvl>
    <w:lvl w:ilvl="3" w:tplc="0415000F" w:tentative="1">
      <w:start w:val="1"/>
      <w:numFmt w:val="decimal"/>
      <w:lvlText w:val="%4."/>
      <w:lvlJc w:val="left"/>
      <w:pPr>
        <w:ind w:left="2803" w:hanging="360"/>
      </w:pPr>
    </w:lvl>
    <w:lvl w:ilvl="4" w:tplc="04150019" w:tentative="1">
      <w:start w:val="1"/>
      <w:numFmt w:val="lowerLetter"/>
      <w:lvlText w:val="%5."/>
      <w:lvlJc w:val="left"/>
      <w:pPr>
        <w:ind w:left="3523" w:hanging="360"/>
      </w:pPr>
    </w:lvl>
    <w:lvl w:ilvl="5" w:tplc="0415001B" w:tentative="1">
      <w:start w:val="1"/>
      <w:numFmt w:val="lowerRoman"/>
      <w:lvlText w:val="%6."/>
      <w:lvlJc w:val="right"/>
      <w:pPr>
        <w:ind w:left="4243" w:hanging="180"/>
      </w:pPr>
    </w:lvl>
    <w:lvl w:ilvl="6" w:tplc="0415000F" w:tentative="1">
      <w:start w:val="1"/>
      <w:numFmt w:val="decimal"/>
      <w:lvlText w:val="%7."/>
      <w:lvlJc w:val="left"/>
      <w:pPr>
        <w:ind w:left="4963" w:hanging="360"/>
      </w:pPr>
    </w:lvl>
    <w:lvl w:ilvl="7" w:tplc="04150019" w:tentative="1">
      <w:start w:val="1"/>
      <w:numFmt w:val="lowerLetter"/>
      <w:lvlText w:val="%8."/>
      <w:lvlJc w:val="left"/>
      <w:pPr>
        <w:ind w:left="5683" w:hanging="360"/>
      </w:pPr>
    </w:lvl>
    <w:lvl w:ilvl="8" w:tplc="0415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" w15:restartNumberingAfterBreak="0">
    <w:nsid w:val="356B06CD"/>
    <w:multiLevelType w:val="hybridMultilevel"/>
    <w:tmpl w:val="1B84EF8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numFmt w:val="bullet"/>
      <w:lvlText w:val=""/>
      <w:lvlJc w:val="left"/>
      <w:pPr>
        <w:ind w:left="2160" w:hanging="360"/>
      </w:pPr>
      <w:rPr>
        <w:rFonts w:ascii="Symbol" w:eastAsia="Calibri" w:hAnsi="Symbol" w:cs="Times New Roman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F">
      <w:start w:val="1"/>
      <w:numFmt w:val="decimal"/>
      <w:lvlText w:val="%5."/>
      <w:lvlJc w:val="left"/>
      <w:pPr>
        <w:ind w:left="3600" w:hanging="360"/>
      </w:p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301280"/>
    <w:multiLevelType w:val="hybridMultilevel"/>
    <w:tmpl w:val="B9E6218E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3855458B"/>
    <w:multiLevelType w:val="hybridMultilevel"/>
    <w:tmpl w:val="45F08B8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3FF4449D"/>
    <w:multiLevelType w:val="multilevel"/>
    <w:tmpl w:val="0415001D"/>
    <w:styleLink w:val="Styl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  <w:sz w:val="24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52500A6B"/>
    <w:multiLevelType w:val="hybridMultilevel"/>
    <w:tmpl w:val="C07AB9DC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525F3EB0"/>
    <w:multiLevelType w:val="hybridMultilevel"/>
    <w:tmpl w:val="9F809C3C"/>
    <w:lvl w:ilvl="0" w:tplc="FFFFFFFF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2" w:tplc="0415000F">
      <w:start w:val="1"/>
      <w:numFmt w:val="decimal"/>
      <w:lvlText w:val="%3."/>
      <w:lvlJc w:val="left"/>
      <w:pPr>
        <w:ind w:left="3585" w:hanging="360"/>
      </w:pPr>
    </w:lvl>
    <w:lvl w:ilvl="3" w:tplc="FFFFFFFF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9" w15:restartNumberingAfterBreak="0">
    <w:nsid w:val="617B0903"/>
    <w:multiLevelType w:val="hybridMultilevel"/>
    <w:tmpl w:val="EFC628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72869CE">
      <w:numFmt w:val="bullet"/>
      <w:lvlText w:val=""/>
      <w:lvlJc w:val="left"/>
      <w:pPr>
        <w:ind w:left="2160" w:hanging="360"/>
      </w:pPr>
      <w:rPr>
        <w:rFonts w:ascii="Symbol" w:eastAsia="Calibri" w:hAnsi="Symbol" w:cs="Times New Roman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883145"/>
    <w:multiLevelType w:val="hybridMultilevel"/>
    <w:tmpl w:val="30FCA06A"/>
    <w:lvl w:ilvl="0" w:tplc="0415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5000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2" w:tplc="0415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3" w:tplc="0415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1" w15:restartNumberingAfterBreak="0">
    <w:nsid w:val="66C840D6"/>
    <w:multiLevelType w:val="hybridMultilevel"/>
    <w:tmpl w:val="3612B2CC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 w15:restartNumberingAfterBreak="0">
    <w:nsid w:val="677C58F0"/>
    <w:multiLevelType w:val="hybridMultilevel"/>
    <w:tmpl w:val="9196CC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19735A"/>
    <w:multiLevelType w:val="hybridMultilevel"/>
    <w:tmpl w:val="7E1C7B2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numFmt w:val="bullet"/>
      <w:lvlText w:val=""/>
      <w:lvlJc w:val="left"/>
      <w:pPr>
        <w:ind w:left="2160" w:hanging="360"/>
      </w:pPr>
      <w:rPr>
        <w:rFonts w:ascii="Symbol" w:eastAsia="Calibri" w:hAnsi="Symbol" w:cs="Times New Roman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F">
      <w:start w:val="1"/>
      <w:numFmt w:val="decimal"/>
      <w:lvlText w:val="%5."/>
      <w:lvlJc w:val="left"/>
      <w:pPr>
        <w:ind w:left="3600" w:hanging="360"/>
      </w:p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3D7B04"/>
    <w:multiLevelType w:val="hybridMultilevel"/>
    <w:tmpl w:val="7812EF3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6808420">
    <w:abstractNumId w:val="12"/>
  </w:num>
  <w:num w:numId="2" w16cid:durableId="951670606">
    <w:abstractNumId w:val="2"/>
  </w:num>
  <w:num w:numId="3" w16cid:durableId="2122651779">
    <w:abstractNumId w:val="1"/>
  </w:num>
  <w:num w:numId="4" w16cid:durableId="1009722911">
    <w:abstractNumId w:val="6"/>
  </w:num>
  <w:num w:numId="5" w16cid:durableId="195896547">
    <w:abstractNumId w:val="10"/>
  </w:num>
  <w:num w:numId="6" w16cid:durableId="1994329214">
    <w:abstractNumId w:val="14"/>
  </w:num>
  <w:num w:numId="7" w16cid:durableId="1026904862">
    <w:abstractNumId w:val="9"/>
  </w:num>
  <w:num w:numId="8" w16cid:durableId="139932770">
    <w:abstractNumId w:val="13"/>
  </w:num>
  <w:num w:numId="9" w16cid:durableId="290333287">
    <w:abstractNumId w:val="3"/>
  </w:num>
  <w:num w:numId="10" w16cid:durableId="1684237041">
    <w:abstractNumId w:val="11"/>
  </w:num>
  <w:num w:numId="11" w16cid:durableId="1346784592">
    <w:abstractNumId w:val="5"/>
  </w:num>
  <w:num w:numId="12" w16cid:durableId="1415741382">
    <w:abstractNumId w:val="4"/>
  </w:num>
  <w:num w:numId="13" w16cid:durableId="1768425110">
    <w:abstractNumId w:val="7"/>
  </w:num>
  <w:num w:numId="14" w16cid:durableId="1867601435">
    <w:abstractNumId w:val="0"/>
  </w:num>
  <w:num w:numId="15" w16cid:durableId="49082847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ttachedTemplate r:id="rId1"/>
  <w:doNotTrackMove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A479A"/>
    <w:rsid w:val="0002691E"/>
    <w:rsid w:val="00032FD5"/>
    <w:rsid w:val="000360A7"/>
    <w:rsid w:val="00037990"/>
    <w:rsid w:val="000449D7"/>
    <w:rsid w:val="0004717E"/>
    <w:rsid w:val="000508CC"/>
    <w:rsid w:val="00055AD2"/>
    <w:rsid w:val="0006673A"/>
    <w:rsid w:val="00076006"/>
    <w:rsid w:val="000A0FCC"/>
    <w:rsid w:val="000B02D1"/>
    <w:rsid w:val="000B7455"/>
    <w:rsid w:val="000B75C2"/>
    <w:rsid w:val="000C6CA5"/>
    <w:rsid w:val="000E6DBD"/>
    <w:rsid w:val="001064C2"/>
    <w:rsid w:val="00124E8B"/>
    <w:rsid w:val="0012538F"/>
    <w:rsid w:val="0013222E"/>
    <w:rsid w:val="00153BDC"/>
    <w:rsid w:val="00156700"/>
    <w:rsid w:val="001572BA"/>
    <w:rsid w:val="001573ED"/>
    <w:rsid w:val="00157789"/>
    <w:rsid w:val="00160382"/>
    <w:rsid w:val="0016073E"/>
    <w:rsid w:val="00164F90"/>
    <w:rsid w:val="00166BD9"/>
    <w:rsid w:val="00171B58"/>
    <w:rsid w:val="001749DE"/>
    <w:rsid w:val="001923AE"/>
    <w:rsid w:val="00193F25"/>
    <w:rsid w:val="00194F01"/>
    <w:rsid w:val="00194FA4"/>
    <w:rsid w:val="001A1C18"/>
    <w:rsid w:val="001A28B1"/>
    <w:rsid w:val="001B5B68"/>
    <w:rsid w:val="001B7F1E"/>
    <w:rsid w:val="001C6355"/>
    <w:rsid w:val="001C7232"/>
    <w:rsid w:val="001F2A2E"/>
    <w:rsid w:val="001F5E62"/>
    <w:rsid w:val="001F75ED"/>
    <w:rsid w:val="00213B14"/>
    <w:rsid w:val="002147E4"/>
    <w:rsid w:val="00216522"/>
    <w:rsid w:val="00217D29"/>
    <w:rsid w:val="002200F8"/>
    <w:rsid w:val="00226838"/>
    <w:rsid w:val="002276EB"/>
    <w:rsid w:val="00233554"/>
    <w:rsid w:val="0024111F"/>
    <w:rsid w:val="00250D8B"/>
    <w:rsid w:val="00251E4B"/>
    <w:rsid w:val="002536D2"/>
    <w:rsid w:val="00254D4B"/>
    <w:rsid w:val="002635CC"/>
    <w:rsid w:val="00274996"/>
    <w:rsid w:val="0027602F"/>
    <w:rsid w:val="002925C9"/>
    <w:rsid w:val="002A2106"/>
    <w:rsid w:val="002A2A65"/>
    <w:rsid w:val="002A4122"/>
    <w:rsid w:val="002A566E"/>
    <w:rsid w:val="002B5583"/>
    <w:rsid w:val="002C3996"/>
    <w:rsid w:val="002D4D11"/>
    <w:rsid w:val="002D5B8E"/>
    <w:rsid w:val="002F7D3D"/>
    <w:rsid w:val="00300BE1"/>
    <w:rsid w:val="00303AD4"/>
    <w:rsid w:val="0030518E"/>
    <w:rsid w:val="0030635F"/>
    <w:rsid w:val="00323A93"/>
    <w:rsid w:val="003241A3"/>
    <w:rsid w:val="0032533D"/>
    <w:rsid w:val="00326D42"/>
    <w:rsid w:val="00330108"/>
    <w:rsid w:val="00331F0F"/>
    <w:rsid w:val="00332818"/>
    <w:rsid w:val="00336698"/>
    <w:rsid w:val="00336DB6"/>
    <w:rsid w:val="00336EB5"/>
    <w:rsid w:val="00340DB3"/>
    <w:rsid w:val="003440CA"/>
    <w:rsid w:val="00346702"/>
    <w:rsid w:val="003478FE"/>
    <w:rsid w:val="00352E3B"/>
    <w:rsid w:val="003605D4"/>
    <w:rsid w:val="00364F8C"/>
    <w:rsid w:val="0037679E"/>
    <w:rsid w:val="003B7C8E"/>
    <w:rsid w:val="003C1D53"/>
    <w:rsid w:val="003D06E6"/>
    <w:rsid w:val="003D0C6B"/>
    <w:rsid w:val="003D2818"/>
    <w:rsid w:val="003F0F01"/>
    <w:rsid w:val="004025F6"/>
    <w:rsid w:val="00405DE0"/>
    <w:rsid w:val="00406A14"/>
    <w:rsid w:val="0040751E"/>
    <w:rsid w:val="00414C35"/>
    <w:rsid w:val="004305E0"/>
    <w:rsid w:val="0043599A"/>
    <w:rsid w:val="00437B44"/>
    <w:rsid w:val="004417F4"/>
    <w:rsid w:val="00442092"/>
    <w:rsid w:val="004450DE"/>
    <w:rsid w:val="0045200B"/>
    <w:rsid w:val="00457B45"/>
    <w:rsid w:val="00460DD6"/>
    <w:rsid w:val="00466231"/>
    <w:rsid w:val="0047042D"/>
    <w:rsid w:val="00470CB4"/>
    <w:rsid w:val="00475F45"/>
    <w:rsid w:val="00482BC8"/>
    <w:rsid w:val="00484CE3"/>
    <w:rsid w:val="0048680A"/>
    <w:rsid w:val="004A05D4"/>
    <w:rsid w:val="004A25C0"/>
    <w:rsid w:val="004B0D27"/>
    <w:rsid w:val="004D37CC"/>
    <w:rsid w:val="004D54BC"/>
    <w:rsid w:val="004D5FE3"/>
    <w:rsid w:val="004E23FD"/>
    <w:rsid w:val="004F1422"/>
    <w:rsid w:val="004F42FA"/>
    <w:rsid w:val="004F52A5"/>
    <w:rsid w:val="004F646A"/>
    <w:rsid w:val="00501E92"/>
    <w:rsid w:val="0050244E"/>
    <w:rsid w:val="00502CDE"/>
    <w:rsid w:val="00513C5C"/>
    <w:rsid w:val="00513E3C"/>
    <w:rsid w:val="00516607"/>
    <w:rsid w:val="00517318"/>
    <w:rsid w:val="0051770C"/>
    <w:rsid w:val="00520CAE"/>
    <w:rsid w:val="00521EA7"/>
    <w:rsid w:val="00524FBB"/>
    <w:rsid w:val="00533A4A"/>
    <w:rsid w:val="005408E1"/>
    <w:rsid w:val="00547719"/>
    <w:rsid w:val="00564CDE"/>
    <w:rsid w:val="005735C5"/>
    <w:rsid w:val="00573917"/>
    <w:rsid w:val="00573984"/>
    <w:rsid w:val="00582807"/>
    <w:rsid w:val="005861E4"/>
    <w:rsid w:val="0059202A"/>
    <w:rsid w:val="00594873"/>
    <w:rsid w:val="00597EC0"/>
    <w:rsid w:val="005A090C"/>
    <w:rsid w:val="005A66AC"/>
    <w:rsid w:val="005A7495"/>
    <w:rsid w:val="005B0A6B"/>
    <w:rsid w:val="005B1489"/>
    <w:rsid w:val="005B4B3E"/>
    <w:rsid w:val="005D0EAF"/>
    <w:rsid w:val="005D77E6"/>
    <w:rsid w:val="00605534"/>
    <w:rsid w:val="00606CCF"/>
    <w:rsid w:val="0061450E"/>
    <w:rsid w:val="00617D9A"/>
    <w:rsid w:val="00621DE3"/>
    <w:rsid w:val="006260E6"/>
    <w:rsid w:val="00630A52"/>
    <w:rsid w:val="00641853"/>
    <w:rsid w:val="006423D1"/>
    <w:rsid w:val="006530AE"/>
    <w:rsid w:val="00655032"/>
    <w:rsid w:val="0066632A"/>
    <w:rsid w:val="00666876"/>
    <w:rsid w:val="00670DBD"/>
    <w:rsid w:val="0067336D"/>
    <w:rsid w:val="0067383D"/>
    <w:rsid w:val="00673DA3"/>
    <w:rsid w:val="00673FF7"/>
    <w:rsid w:val="00683763"/>
    <w:rsid w:val="00686241"/>
    <w:rsid w:val="006867C5"/>
    <w:rsid w:val="00694E6C"/>
    <w:rsid w:val="00696312"/>
    <w:rsid w:val="006A524A"/>
    <w:rsid w:val="006A5886"/>
    <w:rsid w:val="006C0B79"/>
    <w:rsid w:val="006D363B"/>
    <w:rsid w:val="006F0E3F"/>
    <w:rsid w:val="006F69D6"/>
    <w:rsid w:val="00706D0A"/>
    <w:rsid w:val="007077E8"/>
    <w:rsid w:val="00717DD7"/>
    <w:rsid w:val="00725C9B"/>
    <w:rsid w:val="00734791"/>
    <w:rsid w:val="0073502A"/>
    <w:rsid w:val="00737D6B"/>
    <w:rsid w:val="00740593"/>
    <w:rsid w:val="007424E9"/>
    <w:rsid w:val="00751783"/>
    <w:rsid w:val="00752870"/>
    <w:rsid w:val="00755DE7"/>
    <w:rsid w:val="00765D6A"/>
    <w:rsid w:val="00772C5F"/>
    <w:rsid w:val="007862C3"/>
    <w:rsid w:val="00786978"/>
    <w:rsid w:val="007977E8"/>
    <w:rsid w:val="007A1473"/>
    <w:rsid w:val="007A41E0"/>
    <w:rsid w:val="007A5738"/>
    <w:rsid w:val="007B060A"/>
    <w:rsid w:val="007B4012"/>
    <w:rsid w:val="007D1F42"/>
    <w:rsid w:val="007D67D9"/>
    <w:rsid w:val="007E1DE5"/>
    <w:rsid w:val="00811A0E"/>
    <w:rsid w:val="0082499C"/>
    <w:rsid w:val="00826CF1"/>
    <w:rsid w:val="008276D7"/>
    <w:rsid w:val="00851F8D"/>
    <w:rsid w:val="0085299C"/>
    <w:rsid w:val="00861FB7"/>
    <w:rsid w:val="00865458"/>
    <w:rsid w:val="008724AC"/>
    <w:rsid w:val="00873579"/>
    <w:rsid w:val="00877632"/>
    <w:rsid w:val="0088006C"/>
    <w:rsid w:val="00881AF5"/>
    <w:rsid w:val="008852B7"/>
    <w:rsid w:val="00885C3D"/>
    <w:rsid w:val="00893070"/>
    <w:rsid w:val="00894A8E"/>
    <w:rsid w:val="008A4793"/>
    <w:rsid w:val="008A4D9C"/>
    <w:rsid w:val="008B1D6C"/>
    <w:rsid w:val="008B7D31"/>
    <w:rsid w:val="008C5F48"/>
    <w:rsid w:val="008D10E3"/>
    <w:rsid w:val="008E162A"/>
    <w:rsid w:val="008F023F"/>
    <w:rsid w:val="008F4F87"/>
    <w:rsid w:val="009067B4"/>
    <w:rsid w:val="0090787F"/>
    <w:rsid w:val="00911556"/>
    <w:rsid w:val="00912E79"/>
    <w:rsid w:val="00913171"/>
    <w:rsid w:val="00933444"/>
    <w:rsid w:val="00933A0B"/>
    <w:rsid w:val="00936A29"/>
    <w:rsid w:val="00943310"/>
    <w:rsid w:val="009460E7"/>
    <w:rsid w:val="00946193"/>
    <w:rsid w:val="00946751"/>
    <w:rsid w:val="00956941"/>
    <w:rsid w:val="009702AF"/>
    <w:rsid w:val="0097585D"/>
    <w:rsid w:val="009767D2"/>
    <w:rsid w:val="00987755"/>
    <w:rsid w:val="00990D7B"/>
    <w:rsid w:val="0099755B"/>
    <w:rsid w:val="009A08CE"/>
    <w:rsid w:val="009A4E42"/>
    <w:rsid w:val="009A5948"/>
    <w:rsid w:val="009A653A"/>
    <w:rsid w:val="009B36A1"/>
    <w:rsid w:val="009B4C09"/>
    <w:rsid w:val="009C0BD6"/>
    <w:rsid w:val="009D098F"/>
    <w:rsid w:val="009D7314"/>
    <w:rsid w:val="009E3F1C"/>
    <w:rsid w:val="00A1225A"/>
    <w:rsid w:val="00A16A49"/>
    <w:rsid w:val="00A2075A"/>
    <w:rsid w:val="00A264F1"/>
    <w:rsid w:val="00A336FC"/>
    <w:rsid w:val="00A35956"/>
    <w:rsid w:val="00A372CE"/>
    <w:rsid w:val="00A51A98"/>
    <w:rsid w:val="00A52407"/>
    <w:rsid w:val="00A5289B"/>
    <w:rsid w:val="00A54EB5"/>
    <w:rsid w:val="00A555DC"/>
    <w:rsid w:val="00A56423"/>
    <w:rsid w:val="00A60B41"/>
    <w:rsid w:val="00A640DD"/>
    <w:rsid w:val="00AA7A46"/>
    <w:rsid w:val="00AB13A9"/>
    <w:rsid w:val="00AC319C"/>
    <w:rsid w:val="00AC4D72"/>
    <w:rsid w:val="00AC6569"/>
    <w:rsid w:val="00AD19E6"/>
    <w:rsid w:val="00AD1C08"/>
    <w:rsid w:val="00AD423E"/>
    <w:rsid w:val="00AD6312"/>
    <w:rsid w:val="00AE3D51"/>
    <w:rsid w:val="00AF3F3D"/>
    <w:rsid w:val="00AF5D02"/>
    <w:rsid w:val="00AF6D05"/>
    <w:rsid w:val="00B01F08"/>
    <w:rsid w:val="00B03F7B"/>
    <w:rsid w:val="00B13482"/>
    <w:rsid w:val="00B15871"/>
    <w:rsid w:val="00B24579"/>
    <w:rsid w:val="00B26393"/>
    <w:rsid w:val="00B40F44"/>
    <w:rsid w:val="00B46A15"/>
    <w:rsid w:val="00B477A9"/>
    <w:rsid w:val="00B523A4"/>
    <w:rsid w:val="00B52A3E"/>
    <w:rsid w:val="00B52EFB"/>
    <w:rsid w:val="00B54A38"/>
    <w:rsid w:val="00B60508"/>
    <w:rsid w:val="00B930B8"/>
    <w:rsid w:val="00B94AF7"/>
    <w:rsid w:val="00B95A84"/>
    <w:rsid w:val="00BA1414"/>
    <w:rsid w:val="00BB4868"/>
    <w:rsid w:val="00BB739A"/>
    <w:rsid w:val="00BE4224"/>
    <w:rsid w:val="00BE4435"/>
    <w:rsid w:val="00BE6037"/>
    <w:rsid w:val="00BF1B0F"/>
    <w:rsid w:val="00C07303"/>
    <w:rsid w:val="00C104A3"/>
    <w:rsid w:val="00C12165"/>
    <w:rsid w:val="00C14974"/>
    <w:rsid w:val="00C1644C"/>
    <w:rsid w:val="00C20B32"/>
    <w:rsid w:val="00C25A99"/>
    <w:rsid w:val="00C26F53"/>
    <w:rsid w:val="00C30B9C"/>
    <w:rsid w:val="00C32BA8"/>
    <w:rsid w:val="00C3474B"/>
    <w:rsid w:val="00C4114C"/>
    <w:rsid w:val="00C43111"/>
    <w:rsid w:val="00C53205"/>
    <w:rsid w:val="00C6563A"/>
    <w:rsid w:val="00C65D21"/>
    <w:rsid w:val="00C729F0"/>
    <w:rsid w:val="00C75C2C"/>
    <w:rsid w:val="00C8696E"/>
    <w:rsid w:val="00C931CC"/>
    <w:rsid w:val="00CA37F3"/>
    <w:rsid w:val="00CA479A"/>
    <w:rsid w:val="00CA5B49"/>
    <w:rsid w:val="00CC1A5D"/>
    <w:rsid w:val="00CC6A87"/>
    <w:rsid w:val="00CD0234"/>
    <w:rsid w:val="00CE0BCE"/>
    <w:rsid w:val="00CE52C9"/>
    <w:rsid w:val="00CE6AF1"/>
    <w:rsid w:val="00D01B6B"/>
    <w:rsid w:val="00D02FF9"/>
    <w:rsid w:val="00D06330"/>
    <w:rsid w:val="00D202D9"/>
    <w:rsid w:val="00D30635"/>
    <w:rsid w:val="00D32AED"/>
    <w:rsid w:val="00D36412"/>
    <w:rsid w:val="00D419FD"/>
    <w:rsid w:val="00D42C27"/>
    <w:rsid w:val="00D502FA"/>
    <w:rsid w:val="00D511FA"/>
    <w:rsid w:val="00D54BE3"/>
    <w:rsid w:val="00D55ECF"/>
    <w:rsid w:val="00D61093"/>
    <w:rsid w:val="00D73D80"/>
    <w:rsid w:val="00D92907"/>
    <w:rsid w:val="00D94096"/>
    <w:rsid w:val="00D97177"/>
    <w:rsid w:val="00DA1BC1"/>
    <w:rsid w:val="00DA4253"/>
    <w:rsid w:val="00DB1E63"/>
    <w:rsid w:val="00DC7DEA"/>
    <w:rsid w:val="00DD0AD2"/>
    <w:rsid w:val="00DD451E"/>
    <w:rsid w:val="00DD64EA"/>
    <w:rsid w:val="00DD7E3B"/>
    <w:rsid w:val="00DF771F"/>
    <w:rsid w:val="00E01D3C"/>
    <w:rsid w:val="00E07167"/>
    <w:rsid w:val="00E07661"/>
    <w:rsid w:val="00E30F33"/>
    <w:rsid w:val="00E46100"/>
    <w:rsid w:val="00E55137"/>
    <w:rsid w:val="00E6056A"/>
    <w:rsid w:val="00E60800"/>
    <w:rsid w:val="00E677DE"/>
    <w:rsid w:val="00E85226"/>
    <w:rsid w:val="00E8799D"/>
    <w:rsid w:val="00E912CA"/>
    <w:rsid w:val="00E91971"/>
    <w:rsid w:val="00E97D02"/>
    <w:rsid w:val="00EB5970"/>
    <w:rsid w:val="00EB6A6C"/>
    <w:rsid w:val="00EC1E10"/>
    <w:rsid w:val="00EC4395"/>
    <w:rsid w:val="00EC6084"/>
    <w:rsid w:val="00EE0092"/>
    <w:rsid w:val="00EE63E4"/>
    <w:rsid w:val="00EF03C7"/>
    <w:rsid w:val="00EF398A"/>
    <w:rsid w:val="00EF5B1E"/>
    <w:rsid w:val="00EF7228"/>
    <w:rsid w:val="00F0079D"/>
    <w:rsid w:val="00F316EB"/>
    <w:rsid w:val="00F31A20"/>
    <w:rsid w:val="00F503FF"/>
    <w:rsid w:val="00F509C6"/>
    <w:rsid w:val="00F568A0"/>
    <w:rsid w:val="00F60E43"/>
    <w:rsid w:val="00F6252D"/>
    <w:rsid w:val="00F63A41"/>
    <w:rsid w:val="00F75A18"/>
    <w:rsid w:val="00F849AB"/>
    <w:rsid w:val="00FA1C3F"/>
    <w:rsid w:val="00FB0CC3"/>
    <w:rsid w:val="00FB2B57"/>
    <w:rsid w:val="00FB75A8"/>
    <w:rsid w:val="00FC074D"/>
    <w:rsid w:val="00FC7DE7"/>
    <w:rsid w:val="00FF5869"/>
    <w:rsid w:val="00FF6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509000D"/>
  <w15:chartTrackingRefBased/>
  <w15:docId w15:val="{A4AA5A09-7FE4-439F-AE56-0355F2B62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useo300-Regular" w:eastAsia="MS ??" w:hAnsi="Museo300-Regular" w:cs="Arial"/>
        <w:lang w:val="pl-PL" w:eastAsia="pl-PL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header" w:uiPriority="99"/>
    <w:lsdException w:name="footer" w:uiPriority="99"/>
    <w:lsdException w:name="caption" w:locked="1" w:semiHidden="1" w:unhideWhenUsed="1" w:qFormat="1"/>
    <w:lsdException w:name="table of figures" w:uiPriority="99"/>
    <w:lsdException w:name="table of authorities" w:uiPriority="99"/>
    <w:lsdException w:name="toa heading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ny">
    <w:name w:val="Normal"/>
    <w:qFormat/>
    <w:rsid w:val="0047042D"/>
    <w:rPr>
      <w:rFonts w:ascii="Arial" w:eastAsia="Times New Roman" w:hAnsi="Arial"/>
      <w:color w:val="000000"/>
      <w:sz w:val="22"/>
      <w:lang w:eastAsia="ja-JP"/>
    </w:rPr>
  </w:style>
  <w:style w:type="paragraph" w:styleId="Nagwek1">
    <w:name w:val="heading 1"/>
    <w:basedOn w:val="Normalny"/>
    <w:next w:val="Normalny"/>
    <w:link w:val="Nagwek1Znak"/>
    <w:uiPriority w:val="9"/>
    <w:qFormat/>
    <w:locked/>
    <w:rsid w:val="009767D2"/>
    <w:pPr>
      <w:keepNext/>
      <w:spacing w:before="240" w:after="60"/>
      <w:outlineLvl w:val="0"/>
    </w:pPr>
    <w:rPr>
      <w:rFonts w:ascii="Calibri Light" w:hAnsi="Calibri Light" w:cs="Times New Roman"/>
      <w:b/>
      <w:bCs/>
      <w:kern w:val="32"/>
      <w:sz w:val="32"/>
      <w:szCs w:val="32"/>
    </w:rPr>
  </w:style>
  <w:style w:type="paragraph" w:styleId="Nagwek2">
    <w:name w:val="heading 2"/>
    <w:basedOn w:val="Normalny"/>
    <w:next w:val="Normalny"/>
    <w:link w:val="Nagwek2Znak"/>
    <w:unhideWhenUsed/>
    <w:qFormat/>
    <w:locked/>
    <w:rsid w:val="00C53205"/>
    <w:pPr>
      <w:keepNext/>
      <w:spacing w:before="240" w:after="60"/>
      <w:outlineLvl w:val="1"/>
    </w:pPr>
    <w:rPr>
      <w:rFonts w:ascii="Calibri Light" w:hAnsi="Calibri Light" w:cs="Times New Roman"/>
      <w:b/>
      <w:bCs/>
      <w:i/>
      <w:iCs/>
      <w:sz w:val="28"/>
      <w:szCs w:val="28"/>
    </w:rPr>
  </w:style>
  <w:style w:type="paragraph" w:styleId="Nagwek3">
    <w:name w:val="heading 3"/>
    <w:basedOn w:val="Normalny"/>
    <w:next w:val="Normalny"/>
    <w:link w:val="Nagwek3Znak"/>
    <w:unhideWhenUsed/>
    <w:qFormat/>
    <w:locked/>
    <w:rsid w:val="00C53205"/>
    <w:pPr>
      <w:keepNext/>
      <w:spacing w:before="240" w:after="60"/>
      <w:outlineLvl w:val="2"/>
    </w:pPr>
    <w:rPr>
      <w:rFonts w:ascii="Calibri Light" w:hAnsi="Calibri Light" w:cs="Times New Roman"/>
      <w:b/>
      <w:bCs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semiHidden/>
    <w:rsid w:val="00A264F1"/>
    <w:rPr>
      <w:rFonts w:ascii="Lucida Grande CE" w:hAnsi="Lucida Grande CE" w:cs="Times New Roman"/>
      <w:color w:val="auto"/>
      <w:sz w:val="18"/>
      <w:szCs w:val="18"/>
      <w:lang w:eastAsia="x-none"/>
    </w:rPr>
  </w:style>
  <w:style w:type="character" w:customStyle="1" w:styleId="TekstdymkaZnak">
    <w:name w:val="Tekst dymka Znak"/>
    <w:link w:val="Tekstdymka"/>
    <w:semiHidden/>
    <w:locked/>
    <w:rsid w:val="00A264F1"/>
    <w:rPr>
      <w:rFonts w:ascii="Lucida Grande CE" w:eastAsia="Times New Roman" w:hAnsi="Lucida Grande CE" w:cs="Lucida Grande CE"/>
      <w:sz w:val="18"/>
      <w:szCs w:val="18"/>
      <w:lang w:val="pl-PL" w:eastAsia="x-none"/>
    </w:rPr>
  </w:style>
  <w:style w:type="paragraph" w:customStyle="1" w:styleId="ListParagraph1">
    <w:name w:val="List Paragraph1"/>
    <w:basedOn w:val="Normalny"/>
    <w:rsid w:val="00AD6312"/>
    <w:pPr>
      <w:ind w:left="720"/>
      <w:contextualSpacing/>
    </w:pPr>
  </w:style>
  <w:style w:type="character" w:styleId="Odwoaniedokomentarza">
    <w:name w:val="annotation reference"/>
    <w:semiHidden/>
    <w:rsid w:val="00CE52C9"/>
    <w:rPr>
      <w:rFonts w:cs="Times New Roman"/>
      <w:sz w:val="18"/>
      <w:szCs w:val="18"/>
    </w:rPr>
  </w:style>
  <w:style w:type="paragraph" w:styleId="Tekstkomentarza">
    <w:name w:val="annotation text"/>
    <w:basedOn w:val="Normalny"/>
    <w:link w:val="TekstkomentarzaZnak"/>
    <w:semiHidden/>
    <w:rsid w:val="00CE52C9"/>
    <w:rPr>
      <w:rFonts w:cs="Times New Roman"/>
      <w:color w:val="auto"/>
      <w:sz w:val="24"/>
      <w:szCs w:val="24"/>
      <w:lang w:eastAsia="x-none"/>
    </w:rPr>
  </w:style>
  <w:style w:type="character" w:customStyle="1" w:styleId="TekstkomentarzaZnak">
    <w:name w:val="Tekst komentarza Znak"/>
    <w:link w:val="Tekstkomentarza"/>
    <w:semiHidden/>
    <w:locked/>
    <w:rsid w:val="00CE52C9"/>
    <w:rPr>
      <w:rFonts w:ascii="Arial" w:eastAsia="Times New Roman" w:hAnsi="Arial" w:cs="Times New Roman"/>
      <w:sz w:val="24"/>
      <w:szCs w:val="24"/>
      <w:lang w:val="pl-PL" w:eastAsia="x-none"/>
    </w:rPr>
  </w:style>
  <w:style w:type="paragraph" w:styleId="Tematkomentarza">
    <w:name w:val="annotation subject"/>
    <w:basedOn w:val="Tekstkomentarza"/>
    <w:next w:val="Tekstkomentarza"/>
    <w:link w:val="TematkomentarzaZnak"/>
    <w:semiHidden/>
    <w:rsid w:val="00CE52C9"/>
    <w:rPr>
      <w:b/>
      <w:bCs/>
    </w:rPr>
  </w:style>
  <w:style w:type="character" w:customStyle="1" w:styleId="TematkomentarzaZnak">
    <w:name w:val="Temat komentarza Znak"/>
    <w:link w:val="Tematkomentarza"/>
    <w:semiHidden/>
    <w:locked/>
    <w:rsid w:val="00CE52C9"/>
    <w:rPr>
      <w:rFonts w:ascii="Arial" w:eastAsia="Times New Roman" w:hAnsi="Arial" w:cs="Times New Roman"/>
      <w:b/>
      <w:bCs/>
      <w:sz w:val="24"/>
      <w:szCs w:val="24"/>
      <w:lang w:val="pl-PL" w:eastAsia="x-none"/>
    </w:rPr>
  </w:style>
  <w:style w:type="paragraph" w:styleId="Tekstpodstawowy3">
    <w:name w:val="Body Text 3"/>
    <w:basedOn w:val="Normalny"/>
    <w:rsid w:val="00E55137"/>
    <w:pPr>
      <w:spacing w:after="120"/>
    </w:pPr>
    <w:rPr>
      <w:rFonts w:ascii="Times New Roman" w:hAnsi="Times New Roman" w:cs="Times New Roman"/>
      <w:color w:val="auto"/>
      <w:sz w:val="16"/>
      <w:szCs w:val="16"/>
      <w:lang w:eastAsia="pl-PL"/>
    </w:rPr>
  </w:style>
  <w:style w:type="paragraph" w:styleId="Tekstpodstawowywcity">
    <w:name w:val="Body Text Indent"/>
    <w:basedOn w:val="Normalny"/>
    <w:rsid w:val="00E55137"/>
    <w:pPr>
      <w:spacing w:after="120"/>
      <w:ind w:left="283"/>
    </w:pPr>
    <w:rPr>
      <w:rFonts w:ascii="Times New Roman" w:hAnsi="Times New Roman" w:cs="Times New Roman"/>
      <w:color w:val="auto"/>
      <w:sz w:val="24"/>
      <w:szCs w:val="24"/>
      <w:lang w:eastAsia="pl-PL"/>
    </w:rPr>
  </w:style>
  <w:style w:type="paragraph" w:customStyle="1" w:styleId="BodySingle">
    <w:name w:val="Body Single"/>
    <w:rsid w:val="00E55137"/>
    <w:rPr>
      <w:rFonts w:ascii="Times New Roman" w:eastAsia="Times New Roman" w:hAnsi="Times New Roman" w:cs="Times New Roman"/>
      <w:color w:val="000000"/>
      <w:sz w:val="24"/>
      <w:lang w:val="cs-CZ"/>
    </w:rPr>
  </w:style>
  <w:style w:type="table" w:styleId="Tabela-Siatka">
    <w:name w:val="Table Grid"/>
    <w:basedOn w:val="Standardowy"/>
    <w:locked/>
    <w:rsid w:val="00B158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1Znak">
    <w:name w:val="Nagłówek 1 Znak"/>
    <w:link w:val="Nagwek1"/>
    <w:uiPriority w:val="9"/>
    <w:rsid w:val="009767D2"/>
    <w:rPr>
      <w:rFonts w:ascii="Calibri Light" w:eastAsia="Times New Roman" w:hAnsi="Calibri Light" w:cs="Times New Roman"/>
      <w:b/>
      <w:bCs/>
      <w:color w:val="000000"/>
      <w:kern w:val="32"/>
      <w:sz w:val="32"/>
      <w:szCs w:val="32"/>
      <w:lang w:val="pl-PL" w:eastAsia="ja-JP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767D2"/>
    <w:pPr>
      <w:keepLines/>
      <w:spacing w:after="0" w:line="259" w:lineRule="auto"/>
      <w:outlineLvl w:val="9"/>
    </w:pPr>
    <w:rPr>
      <w:b w:val="0"/>
      <w:bCs w:val="0"/>
      <w:color w:val="2F5496"/>
      <w:kern w:val="0"/>
      <w:lang w:eastAsia="pl-PL"/>
    </w:rPr>
  </w:style>
  <w:style w:type="character" w:customStyle="1" w:styleId="Nagwek2Znak">
    <w:name w:val="Nagłówek 2 Znak"/>
    <w:link w:val="Nagwek2"/>
    <w:rsid w:val="00C53205"/>
    <w:rPr>
      <w:rFonts w:ascii="Calibri Light" w:eastAsia="Times New Roman" w:hAnsi="Calibri Light" w:cs="Times New Roman"/>
      <w:b/>
      <w:bCs/>
      <w:i/>
      <w:iCs/>
      <w:color w:val="000000"/>
      <w:sz w:val="28"/>
      <w:szCs w:val="28"/>
      <w:lang w:eastAsia="ja-JP"/>
    </w:rPr>
  </w:style>
  <w:style w:type="character" w:customStyle="1" w:styleId="Nagwek3Znak">
    <w:name w:val="Nagłówek 3 Znak"/>
    <w:link w:val="Nagwek3"/>
    <w:rsid w:val="00C53205"/>
    <w:rPr>
      <w:rFonts w:ascii="Calibri Light" w:eastAsia="Times New Roman" w:hAnsi="Calibri Light" w:cs="Times New Roman"/>
      <w:b/>
      <w:bCs/>
      <w:color w:val="000000"/>
      <w:sz w:val="26"/>
      <w:szCs w:val="26"/>
      <w:lang w:eastAsia="ja-JP"/>
    </w:rPr>
  </w:style>
  <w:style w:type="paragraph" w:styleId="Spistreci3">
    <w:name w:val="toc 3"/>
    <w:basedOn w:val="Normalny"/>
    <w:next w:val="Normalny"/>
    <w:autoRedefine/>
    <w:uiPriority w:val="39"/>
    <w:locked/>
    <w:rsid w:val="00C53205"/>
    <w:pPr>
      <w:ind w:left="440"/>
    </w:pPr>
  </w:style>
  <w:style w:type="character" w:styleId="Hipercze">
    <w:name w:val="Hyperlink"/>
    <w:uiPriority w:val="99"/>
    <w:unhideWhenUsed/>
    <w:rsid w:val="00C53205"/>
    <w:rPr>
      <w:color w:val="0563C1"/>
      <w:u w:val="single"/>
    </w:rPr>
  </w:style>
  <w:style w:type="paragraph" w:styleId="Spistreci1">
    <w:name w:val="toc 1"/>
    <w:basedOn w:val="Normalny"/>
    <w:next w:val="Normalny"/>
    <w:autoRedefine/>
    <w:uiPriority w:val="39"/>
    <w:locked/>
    <w:rsid w:val="00C53205"/>
  </w:style>
  <w:style w:type="paragraph" w:styleId="Spistreci2">
    <w:name w:val="toc 2"/>
    <w:basedOn w:val="Normalny"/>
    <w:next w:val="Normalny"/>
    <w:autoRedefine/>
    <w:uiPriority w:val="39"/>
    <w:unhideWhenUsed/>
    <w:locked/>
    <w:rsid w:val="00C30B9C"/>
    <w:pPr>
      <w:spacing w:after="100" w:line="259" w:lineRule="auto"/>
      <w:ind w:left="220"/>
    </w:pPr>
    <w:rPr>
      <w:rFonts w:ascii="Calibri" w:hAnsi="Calibri" w:cs="Times New Roman"/>
      <w:color w:val="auto"/>
      <w:szCs w:val="22"/>
      <w:lang w:eastAsia="pl-PL"/>
    </w:rPr>
  </w:style>
  <w:style w:type="paragraph" w:styleId="Nagwek">
    <w:name w:val="header"/>
    <w:basedOn w:val="Normalny"/>
    <w:link w:val="NagwekZnak"/>
    <w:uiPriority w:val="99"/>
    <w:rsid w:val="00A1225A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A1225A"/>
    <w:rPr>
      <w:rFonts w:ascii="Arial" w:eastAsia="Times New Roman" w:hAnsi="Arial"/>
      <w:color w:val="000000"/>
      <w:sz w:val="22"/>
      <w:lang w:eastAsia="ja-JP"/>
    </w:rPr>
  </w:style>
  <w:style w:type="paragraph" w:styleId="Stopka">
    <w:name w:val="footer"/>
    <w:basedOn w:val="Normalny"/>
    <w:link w:val="StopkaZnak"/>
    <w:uiPriority w:val="99"/>
    <w:rsid w:val="00A1225A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A1225A"/>
    <w:rPr>
      <w:rFonts w:ascii="Arial" w:eastAsia="Times New Roman" w:hAnsi="Arial"/>
      <w:color w:val="000000"/>
      <w:sz w:val="22"/>
      <w:lang w:eastAsia="ja-JP"/>
    </w:rPr>
  </w:style>
  <w:style w:type="paragraph" w:styleId="Tekstprzypisudolnego">
    <w:name w:val="footnote text"/>
    <w:basedOn w:val="Normalny"/>
    <w:link w:val="TekstprzypisudolnegoZnak"/>
    <w:rsid w:val="0067336D"/>
    <w:rPr>
      <w:sz w:val="20"/>
    </w:rPr>
  </w:style>
  <w:style w:type="character" w:customStyle="1" w:styleId="TekstprzypisudolnegoZnak">
    <w:name w:val="Tekst przypisu dolnego Znak"/>
    <w:link w:val="Tekstprzypisudolnego"/>
    <w:rsid w:val="0067336D"/>
    <w:rPr>
      <w:rFonts w:ascii="Arial" w:eastAsia="Times New Roman" w:hAnsi="Arial"/>
      <w:color w:val="000000"/>
      <w:lang w:eastAsia="ja-JP"/>
    </w:rPr>
  </w:style>
  <w:style w:type="character" w:styleId="Odwoanieprzypisudolnego">
    <w:name w:val="footnote reference"/>
    <w:rsid w:val="0067336D"/>
    <w:rPr>
      <w:vertAlign w:val="superscript"/>
    </w:rPr>
  </w:style>
  <w:style w:type="paragraph" w:styleId="Tekstprzypisukocowego">
    <w:name w:val="endnote text"/>
    <w:basedOn w:val="Normalny"/>
    <w:link w:val="TekstprzypisukocowegoZnak"/>
    <w:rsid w:val="00B40F44"/>
    <w:rPr>
      <w:sz w:val="20"/>
    </w:rPr>
  </w:style>
  <w:style w:type="character" w:customStyle="1" w:styleId="TekstprzypisukocowegoZnak">
    <w:name w:val="Tekst przypisu końcowego Znak"/>
    <w:link w:val="Tekstprzypisukocowego"/>
    <w:rsid w:val="00B40F44"/>
    <w:rPr>
      <w:rFonts w:ascii="Arial" w:eastAsia="Times New Roman" w:hAnsi="Arial"/>
      <w:color w:val="000000"/>
      <w:lang w:eastAsia="ja-JP"/>
    </w:rPr>
  </w:style>
  <w:style w:type="character" w:styleId="Odwoanieprzypisukocowego">
    <w:name w:val="endnote reference"/>
    <w:rsid w:val="00B40F44"/>
    <w:rPr>
      <w:vertAlign w:val="superscript"/>
    </w:rPr>
  </w:style>
  <w:style w:type="paragraph" w:styleId="Bibliografia">
    <w:name w:val="Bibliography"/>
    <w:basedOn w:val="Normalny"/>
    <w:next w:val="Normalny"/>
    <w:uiPriority w:val="37"/>
    <w:unhideWhenUsed/>
    <w:rsid w:val="00B40F44"/>
  </w:style>
  <w:style w:type="paragraph" w:styleId="Nagwekwykazurde">
    <w:name w:val="toa heading"/>
    <w:basedOn w:val="Normalny"/>
    <w:next w:val="Normalny"/>
    <w:uiPriority w:val="99"/>
    <w:rsid w:val="00FF5869"/>
    <w:pPr>
      <w:spacing w:before="120"/>
    </w:pPr>
    <w:rPr>
      <w:rFonts w:ascii="Calibri Light" w:hAnsi="Calibri Light" w:cs="Times New Roman"/>
      <w:b/>
      <w:bCs/>
      <w:sz w:val="24"/>
      <w:szCs w:val="24"/>
    </w:rPr>
  </w:style>
  <w:style w:type="paragraph" w:styleId="Wykazrde">
    <w:name w:val="table of authorities"/>
    <w:basedOn w:val="Normalny"/>
    <w:next w:val="Normalny"/>
    <w:uiPriority w:val="99"/>
    <w:rsid w:val="00FF5869"/>
    <w:pPr>
      <w:ind w:left="220" w:hanging="220"/>
    </w:pPr>
  </w:style>
  <w:style w:type="paragraph" w:styleId="Legenda">
    <w:name w:val="caption"/>
    <w:basedOn w:val="Normalny"/>
    <w:next w:val="Normalny"/>
    <w:unhideWhenUsed/>
    <w:qFormat/>
    <w:locked/>
    <w:rsid w:val="00877632"/>
    <w:rPr>
      <w:b/>
      <w:bCs/>
      <w:sz w:val="20"/>
    </w:rPr>
  </w:style>
  <w:style w:type="character" w:styleId="Nierozpoznanawzmianka">
    <w:name w:val="Unresolved Mention"/>
    <w:uiPriority w:val="99"/>
    <w:semiHidden/>
    <w:unhideWhenUsed/>
    <w:rsid w:val="00851F8D"/>
    <w:rPr>
      <w:color w:val="605E5C"/>
      <w:shd w:val="clear" w:color="auto" w:fill="E1DFDD"/>
    </w:rPr>
  </w:style>
  <w:style w:type="paragraph" w:styleId="Spisilustracji">
    <w:name w:val="table of figures"/>
    <w:basedOn w:val="Normalny"/>
    <w:next w:val="Normalny"/>
    <w:uiPriority w:val="99"/>
    <w:rsid w:val="009C0BD6"/>
  </w:style>
  <w:style w:type="numbering" w:customStyle="1" w:styleId="Styl1">
    <w:name w:val="Styl1"/>
    <w:uiPriority w:val="99"/>
    <w:rsid w:val="00E60800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01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7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commint.pl/baza/wymagania-funkcjonalne-aplikacji-internetowej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teamfinder.pl/" TargetMode="External"/><Relationship Id="rId17" Type="http://schemas.openxmlformats.org/officeDocument/2006/relationships/image" Target="media/image6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teams.gg/" TargetMode="External"/><Relationship Id="rId20" Type="http://schemas.openxmlformats.org/officeDocument/2006/relationships/hyperlink" Target="https://store.steampowered.com/stats/?l=polish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damianrams.pl/makieta-ux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teamfind.com/" TargetMode="External"/><Relationship Id="rId22" Type="http://schemas.openxmlformats.org/officeDocument/2006/relationships/hyperlink" Target="https://studiosoftware.pl/blog/wymagania-niefunkcjonalne-aplikacji-czym-sa-i-jak-je-poprawnie-opisac-w-specyfikacji-projektu/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studiosoftware.pl/blog/wymagania-niefunkcjonalne-aplikacji-czym-sa-i-jak-je-poprawnie-opisac-w-specyfikacji-projektu/" TargetMode="External"/><Relationship Id="rId2" Type="http://schemas.openxmlformats.org/officeDocument/2006/relationships/hyperlink" Target="https://www.commint.pl/baza/wymagania-funkcjonalne-aplikacji-internetowej" TargetMode="External"/><Relationship Id="rId1" Type="http://schemas.openxmlformats.org/officeDocument/2006/relationships/hyperlink" Target="https://store.steampowered.com/stats/?l=polish" TargetMode="External"/><Relationship Id="rId5" Type="http://schemas.openxmlformats.org/officeDocument/2006/relationships/hyperlink" Target="https://developer.mozilla.org/en-US/docs/Learn/Getting_started_with_the_web/HTML_basics%5bdost&#281;p" TargetMode="External"/><Relationship Id="rId4" Type="http://schemas.openxmlformats.org/officeDocument/2006/relationships/hyperlink" Target="https://www.damianrams.pl/makieta-ux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sicka.AC\AppData\Local\Microsoft\Windows\Temporary%20Internet%20Files\Content.IE5\O1NUEIM2\Zarza_dzenie%20w%20sprawie%20procesu%20dyplomowani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odwołanie numeryczne" Version="1987">
  <b:Source>
    <b:Tag>Symbol_zastępczy1</b:Tag>
    <b:SourceType>InternetSite</b:SourceType>
    <b:Guid>{DBC2C780-7EA5-42AF-AED4-5E5F3A4B893C}</b:Guid>
    <b:RefOrder>1</b:RefOrder>
  </b:Source>
</b:Sources>
</file>

<file path=customXml/itemProps1.xml><?xml version="1.0" encoding="utf-8"?>
<ds:datastoreItem xmlns:ds="http://schemas.openxmlformats.org/officeDocument/2006/customXml" ds:itemID="{4C2F28AB-2158-47A5-8E81-EFEB2580B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Zarza_dzenie w sprawie procesu dyplomowania.dot</Template>
  <TotalTime>2401</TotalTime>
  <Pages>1</Pages>
  <Words>3624</Words>
  <Characters>21747</Characters>
  <Application>Microsoft Office Word</Application>
  <DocSecurity>0</DocSecurity>
  <Lines>181</Lines>
  <Paragraphs>50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Zarządzenie w sprawie procesu dyplomowania</vt:lpstr>
    </vt:vector>
  </TitlesOfParts>
  <Company/>
  <LinksUpToDate>false</LinksUpToDate>
  <CharactersWithSpaces>25321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Zarządzenie w sprawie procesu dyplomowania</dc:title>
  <dc:subject/>
  <dc:creator>kesicka</dc:creator>
  <cp:keywords/>
  <cp:lastModifiedBy>Adrian Stacewicz</cp:lastModifiedBy>
  <cp:revision>81</cp:revision>
  <cp:lastPrinted>2022-04-16T11:59:00Z</cp:lastPrinted>
  <dcterms:created xsi:type="dcterms:W3CDTF">2022-03-09T13:43:00Z</dcterms:created>
  <dcterms:modified xsi:type="dcterms:W3CDTF">2022-04-25T23:59:00Z</dcterms:modified>
</cp:coreProperties>
</file>